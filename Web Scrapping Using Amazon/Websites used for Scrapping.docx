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826"/>
        <w:gridCol w:w="1697"/>
        <w:gridCol w:w="689"/>
        <w:gridCol w:w="643"/>
        <w:gridCol w:w="7895"/>
      </w:tblGrid>
      <w:tr w:rsidR="00682EC8" w14:paraId="3D9DD8ED" w14:textId="77777777" w:rsidTr="00801D3F">
        <w:trPr>
          <w:cantSplit/>
          <w:trHeight w:val="3978"/>
        </w:trPr>
        <w:tc>
          <w:tcPr>
            <w:tcW w:w="2474" w:type="dxa"/>
            <w:gridSpan w:val="2"/>
            <w:textDirection w:val="btLr"/>
          </w:tcPr>
          <w:p w14:paraId="46A13A6F" w14:textId="10568522" w:rsidR="00682EC8" w:rsidRDefault="00C762D0" w:rsidP="003E3262">
            <w:pPr>
              <w:pStyle w:val="Title"/>
            </w:pPr>
            <w:r>
              <w:t>Technical</w:t>
            </w:r>
          </w:p>
          <w:p w14:paraId="324B87F2" w14:textId="0BEE443D" w:rsidR="00682EC8" w:rsidRPr="00382BBF" w:rsidRDefault="00C762D0" w:rsidP="003E3262">
            <w:pPr>
              <w:pStyle w:val="Subtitle"/>
            </w:pPr>
            <w:r>
              <w:t>Documentation</w:t>
            </w:r>
          </w:p>
        </w:tc>
        <w:tc>
          <w:tcPr>
            <w:tcW w:w="9046" w:type="dxa"/>
            <w:gridSpan w:val="3"/>
            <w:vMerge w:val="restart"/>
            <w:vAlign w:val="center"/>
          </w:tcPr>
          <w:p w14:paraId="16AB1DAB" w14:textId="4C1302E1" w:rsidR="00801D3F" w:rsidRPr="00801D3F" w:rsidRDefault="00000000" w:rsidP="00E577E2">
            <w:pPr>
              <w:pStyle w:val="Image"/>
              <w:jc w:val="right"/>
            </w:pPr>
            <w:r>
              <w:pict w14:anchorId="05BC8B9B">
                <v:group id="Group 13" o:spid="_x0000_s2059" alt="Cover image on first page" style="width:439.2pt;height:504.85pt;mso-position-horizontal-relative:char;mso-position-vertical-relative:line" coordsize="56851,65398">
                  <o:lock v:ext="edit" aspectratio="t"/>
                  <v:rect id="Rectangle 19" o:spid="_x0000_s2060" alt="Worms Eye view of buildings" style="position:absolute;left:7543;width:49308;height:6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" stroked="f" strokeweight="1pt">
                    <v:fill r:id="rId8" o:title="Worms Eye view of buildings" recolor="t" rotate="t" type="fram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2061" type="#_x0000_t9" style="position:absolute;left:16154;top:1676;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" adj="4655" fillcolor="#297fd5 [3206]" stroked="f" strokeweight="1pt">
                    <v:fill opacity="32896f"/>
                  </v:shape>
                  <v:shape id="Hexagon 23" o:spid="_x0000_s2062" type="#_x0000_t9" style="position:absolute;left:7239;top:7467;width:39953;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" adj="4655" filled="f" strokecolor="white [3212]" strokeweight="1pt"/>
                  <v:shape id="Hexagon 25" o:spid="_x0000_s2063" type="#_x0000_t9" style="position:absolute;top:47625;width:17068;height:1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" adj="4656" fillcolor="#297fd5 [3206]" stroked="f" strokeweight="1pt">
                    <v:fill opacity="32896f"/>
                  </v:shape>
                  <v:shape id="Hexagon 26" o:spid="_x0000_s2064" type="#_x0000_t9" style="position:absolute;left:8229;top:56769;width:9068;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" adj="4654" filled="f" strokecolor="black [3213]" strokeweight="1pt"/>
                  <w10:wrap type="none"/>
                  <w10:anchorlock/>
                </v:group>
              </w:pict>
            </w:r>
          </w:p>
        </w:tc>
      </w:tr>
      <w:tr w:rsidR="00682EC8" w14:paraId="64CDBD86" w14:textId="77777777" w:rsidTr="00682EC8">
        <w:trPr>
          <w:trHeight w:val="450"/>
        </w:trPr>
        <w:tc>
          <w:tcPr>
            <w:tcW w:w="810" w:type="dxa"/>
            <w:vAlign w:val="bottom"/>
          </w:tcPr>
          <w:p w14:paraId="6B97D197" w14:textId="77777777" w:rsidR="00682EC8" w:rsidRPr="00C36D8A" w:rsidRDefault="00682EC8" w:rsidP="00682EC8">
            <w:pPr>
              <w:pStyle w:val="NoSpacing"/>
            </w:pPr>
          </w:p>
        </w:tc>
        <w:tc>
          <w:tcPr>
            <w:tcW w:w="1664" w:type="dxa"/>
            <w:vAlign w:val="bottom"/>
          </w:tcPr>
          <w:p w14:paraId="3A50715C" w14:textId="77777777" w:rsidR="00682EC8" w:rsidRPr="00C36D8A" w:rsidRDefault="00682EC8" w:rsidP="00682EC8">
            <w:pPr>
              <w:pStyle w:val="NoSpacing"/>
            </w:pPr>
          </w:p>
        </w:tc>
        <w:tc>
          <w:tcPr>
            <w:tcW w:w="9046" w:type="dxa"/>
            <w:gridSpan w:val="3"/>
            <w:vMerge/>
            <w:vAlign w:val="bottom"/>
          </w:tcPr>
          <w:p w14:paraId="3B19B8A7" w14:textId="77777777" w:rsidR="00682EC8" w:rsidRDefault="00682EC8" w:rsidP="00682EC8">
            <w:pPr>
              <w:pStyle w:val="NoSpacing"/>
            </w:pPr>
          </w:p>
        </w:tc>
      </w:tr>
      <w:tr w:rsidR="00682EC8" w:rsidRPr="00682EC8" w14:paraId="6EDC9CA0" w14:textId="77777777" w:rsidTr="00682EC8">
        <w:trPr>
          <w:trHeight w:val="68"/>
        </w:trPr>
        <w:tc>
          <w:tcPr>
            <w:tcW w:w="810" w:type="dxa"/>
            <w:shd w:val="clear" w:color="auto" w:fill="000000" w:themeFill="text1"/>
            <w:vAlign w:val="bottom"/>
          </w:tcPr>
          <w:p w14:paraId="43ECBC3C" w14:textId="77777777" w:rsidR="00682EC8" w:rsidRPr="00682EC8" w:rsidRDefault="00682EC8" w:rsidP="00682EC8">
            <w:pPr>
              <w:pStyle w:val="NoSpacing"/>
              <w:rPr>
                <w:sz w:val="8"/>
              </w:rPr>
            </w:pPr>
          </w:p>
        </w:tc>
        <w:tc>
          <w:tcPr>
            <w:tcW w:w="1664" w:type="dxa"/>
            <w:vAlign w:val="bottom"/>
          </w:tcPr>
          <w:p w14:paraId="6BFE1B9E" w14:textId="77777777" w:rsidR="00682EC8" w:rsidRPr="00682EC8" w:rsidRDefault="00682EC8" w:rsidP="00682EC8">
            <w:pPr>
              <w:pStyle w:val="NoSpacing"/>
              <w:rPr>
                <w:sz w:val="8"/>
              </w:rPr>
            </w:pPr>
          </w:p>
        </w:tc>
        <w:tc>
          <w:tcPr>
            <w:tcW w:w="9046" w:type="dxa"/>
            <w:gridSpan w:val="3"/>
            <w:vMerge/>
            <w:vAlign w:val="bottom"/>
          </w:tcPr>
          <w:p w14:paraId="0E7663BA" w14:textId="77777777" w:rsidR="00682EC8" w:rsidRPr="00682EC8" w:rsidRDefault="00682EC8" w:rsidP="00682EC8">
            <w:pPr>
              <w:pStyle w:val="NoSpacing"/>
              <w:rPr>
                <w:sz w:val="8"/>
              </w:rPr>
            </w:pPr>
          </w:p>
        </w:tc>
      </w:tr>
      <w:tr w:rsidR="00682EC8" w14:paraId="562CBFDC" w14:textId="77777777" w:rsidTr="00682EC8">
        <w:trPr>
          <w:trHeight w:val="4464"/>
        </w:trPr>
        <w:tc>
          <w:tcPr>
            <w:tcW w:w="2474" w:type="dxa"/>
            <w:gridSpan w:val="2"/>
            <w:vAlign w:val="bottom"/>
          </w:tcPr>
          <w:p w14:paraId="20719FF6" w14:textId="45D9C21E" w:rsidR="00682EC8" w:rsidRPr="00E31247" w:rsidRDefault="00E31247" w:rsidP="00A50BCD">
            <w:pPr>
              <w:pStyle w:val="Heading1"/>
              <w:rPr>
                <w:sz w:val="64"/>
                <w:szCs w:val="64"/>
              </w:rPr>
            </w:pPr>
            <w:bookmarkStart w:id="0" w:name="_Toc109318640"/>
            <w:r w:rsidRPr="00E31247">
              <w:rPr>
                <w:sz w:val="64"/>
                <w:szCs w:val="64"/>
              </w:rPr>
              <w:t>Inside this Report</w:t>
            </w:r>
            <w:bookmarkEnd w:id="0"/>
          </w:p>
        </w:tc>
        <w:tc>
          <w:tcPr>
            <w:tcW w:w="9046" w:type="dxa"/>
            <w:gridSpan w:val="3"/>
            <w:vMerge/>
            <w:vAlign w:val="bottom"/>
          </w:tcPr>
          <w:p w14:paraId="42126155" w14:textId="77777777" w:rsidR="00682EC8" w:rsidRDefault="00682EC8" w:rsidP="003D615D"/>
        </w:tc>
      </w:tr>
      <w:tr w:rsidR="00682EC8" w14:paraId="7C343A4C" w14:textId="77777777" w:rsidTr="00682EC8">
        <w:trPr>
          <w:trHeight w:val="4464"/>
        </w:trPr>
        <w:tc>
          <w:tcPr>
            <w:tcW w:w="3150" w:type="dxa"/>
            <w:gridSpan w:val="3"/>
          </w:tcPr>
          <w:p w14:paraId="0DC94DCA" w14:textId="77777777" w:rsidR="00682EC8" w:rsidRPr="003E3262" w:rsidRDefault="00000000" w:rsidP="00682EC8">
            <w:pPr>
              <w:pStyle w:val="TOC1"/>
            </w:pPr>
            <w:sdt>
              <w:sdtPr>
                <w:id w:val="-107735066"/>
                <w:placeholder>
                  <w:docPart w:val="FE99306CDCB249D78B95F96893998111"/>
                </w:placeholder>
                <w:temporary/>
                <w:showingPlcHdr/>
                <w15:appearance w15:val="hidden"/>
              </w:sdtPr>
              <w:sdtContent>
                <w:r w:rsidR="00682EC8" w:rsidRPr="003E3262">
                  <w:t>PG. 2</w:t>
                </w:r>
              </w:sdtContent>
            </w:sdt>
          </w:p>
          <w:p w14:paraId="7EBA0350" w14:textId="02E453EE" w:rsidR="00682EC8" w:rsidRPr="008E2B6D" w:rsidRDefault="005A5B19" w:rsidP="00381A5A">
            <w:pPr>
              <w:pStyle w:val="TOC2"/>
            </w:pPr>
            <w:r>
              <w:t xml:space="preserve">Why </w:t>
            </w:r>
            <w:r w:rsidR="00E41183">
              <w:t>is Web Scrapping</w:t>
            </w:r>
            <w:r>
              <w:t xml:space="preserve"> Used </w:t>
            </w:r>
            <w:r w:rsidR="00E41183">
              <w:t>for?</w:t>
            </w:r>
          </w:p>
          <w:p w14:paraId="411E1876" w14:textId="77777777" w:rsidR="00682EC8" w:rsidRDefault="00000000" w:rsidP="00682EC8">
            <w:pPr>
              <w:pStyle w:val="TOC1"/>
            </w:pPr>
            <w:sdt>
              <w:sdtPr>
                <w:id w:val="-102650644"/>
                <w:placeholder>
                  <w:docPart w:val="79A7A8179AAB4DE68CB0E2317F6825FE"/>
                </w:placeholder>
                <w:temporary/>
                <w:showingPlcHdr/>
                <w15:appearance w15:val="hidden"/>
              </w:sdtPr>
              <w:sdtContent>
                <w:r w:rsidR="00682EC8" w:rsidRPr="00FC2165">
                  <w:t>PG. 3</w:t>
                </w:r>
              </w:sdtContent>
            </w:sdt>
          </w:p>
          <w:sdt>
            <w:sdtPr>
              <w:id w:val="-2100401512"/>
              <w:placeholder>
                <w:docPart w:val="8C237D97F4E04D7A9342DAFEDE84E4B9"/>
              </w:placeholder>
              <w:temporary/>
              <w:showingPlcHdr/>
              <w15:appearance w15:val="hidden"/>
            </w:sdtPr>
            <w:sdtContent>
              <w:p w14:paraId="3A9D3F35" w14:textId="77777777" w:rsidR="00682EC8" w:rsidRPr="00FC2165" w:rsidRDefault="00682EC8" w:rsidP="00381A5A">
                <w:pPr>
                  <w:pStyle w:val="TOC2"/>
                </w:pPr>
                <w:r w:rsidRPr="00FC2165">
                  <w:t xml:space="preserve">Give us a blurb about a story on page </w:t>
                </w:r>
                <w:r>
                  <w:t>3</w:t>
                </w:r>
                <w:r w:rsidRPr="00FC2165">
                  <w:t>.</w:t>
                </w:r>
                <w:r>
                  <w:t xml:space="preserve">  Give a quote from the story to get interest.</w:t>
                </w:r>
              </w:p>
            </w:sdtContent>
          </w:sdt>
          <w:p w14:paraId="3D8EB403" w14:textId="77777777" w:rsidR="00682EC8" w:rsidRDefault="00000000" w:rsidP="00682EC8">
            <w:pPr>
              <w:pStyle w:val="TOC1"/>
            </w:pPr>
            <w:sdt>
              <w:sdtPr>
                <w:id w:val="439036342"/>
                <w:placeholder>
                  <w:docPart w:val="BA6659BE58A0487CB6529F36DE620DDB"/>
                </w:placeholder>
                <w:temporary/>
                <w:showingPlcHdr/>
                <w15:appearance w15:val="hidden"/>
              </w:sdtPr>
              <w:sdtContent>
                <w:r w:rsidR="00682EC8" w:rsidRPr="00FC2165">
                  <w:t>PG. 4</w:t>
                </w:r>
              </w:sdtContent>
            </w:sdt>
          </w:p>
          <w:sdt>
            <w:sdtPr>
              <w:id w:val="-107053206"/>
              <w:placeholder>
                <w:docPart w:val="352566463FB949D99EF453A1BA9AE47B"/>
              </w:placeholder>
              <w:temporary/>
              <w:showingPlcHdr/>
              <w15:appearance w15:val="hidden"/>
            </w:sdtPr>
            <w:sdtContent>
              <w:p w14:paraId="269CB62D" w14:textId="77777777" w:rsidR="00682EC8" w:rsidRDefault="00682EC8" w:rsidP="00381A5A">
                <w:pPr>
                  <w:pStyle w:val="TOC2"/>
                </w:pPr>
                <w:r w:rsidRPr="00381A5A">
                  <w:t>Give us a blurb about a story on page 4.  Make this your own!</w:t>
                </w:r>
              </w:p>
            </w:sdtContent>
          </w:sdt>
        </w:tc>
        <w:tc>
          <w:tcPr>
            <w:tcW w:w="630" w:type="dxa"/>
          </w:tcPr>
          <w:p w14:paraId="6505A314" w14:textId="77777777" w:rsidR="00682EC8" w:rsidRDefault="00682EC8" w:rsidP="00682EC8"/>
        </w:tc>
        <w:tc>
          <w:tcPr>
            <w:tcW w:w="7740" w:type="dxa"/>
          </w:tcPr>
          <w:p w14:paraId="244E2217" w14:textId="486C6EBC" w:rsidR="00682EC8" w:rsidRPr="005613DC" w:rsidRDefault="00C762D0" w:rsidP="0065723F">
            <w:pPr>
              <w:pStyle w:val="Heading1"/>
              <w:rPr>
                <w:sz w:val="56"/>
                <w:szCs w:val="36"/>
              </w:rPr>
            </w:pPr>
            <w:bookmarkStart w:id="1" w:name="_Toc109318641"/>
            <w:r w:rsidRPr="005613DC">
              <w:rPr>
                <w:sz w:val="56"/>
                <w:szCs w:val="36"/>
              </w:rPr>
              <w:t>Web</w:t>
            </w:r>
            <w:r w:rsidR="005613DC" w:rsidRPr="005613DC">
              <w:rPr>
                <w:sz w:val="56"/>
                <w:szCs w:val="36"/>
              </w:rPr>
              <w:t>Sites for Scrapping</w:t>
            </w:r>
            <w:bookmarkEnd w:id="1"/>
          </w:p>
          <w:p w14:paraId="647E8E71" w14:textId="55BB1A24" w:rsidR="00682EC8" w:rsidRPr="003E3262" w:rsidRDefault="00D1232A" w:rsidP="00A50BCD">
            <w:pPr>
              <w:pStyle w:val="Heading2"/>
            </w:pPr>
            <w:bookmarkStart w:id="2" w:name="_Toc109318642"/>
            <w:r>
              <w:t>What is Web Scrapping</w:t>
            </w:r>
            <w:r w:rsidR="00587053">
              <w:t>?</w:t>
            </w:r>
            <w:bookmarkEnd w:id="2"/>
          </w:p>
          <w:p w14:paraId="5403272A" w14:textId="3864DCF0" w:rsidR="00682EC8" w:rsidRDefault="00E41183" w:rsidP="00A50BCD">
            <w:r w:rsidRPr="009728EC">
              <w:rPr>
                <w:b/>
                <w:bCs/>
                <w:noProof/>
              </w:rPr>
              <w:drawing>
                <wp:anchor distT="0" distB="0" distL="114300" distR="114300" simplePos="0" relativeHeight="251650048" behindDoc="0" locked="0" layoutInCell="1" allowOverlap="1" wp14:anchorId="20B11264" wp14:editId="3DA5AC46">
                  <wp:simplePos x="0" y="0"/>
                  <wp:positionH relativeFrom="column">
                    <wp:posOffset>3002280</wp:posOffset>
                  </wp:positionH>
                  <wp:positionV relativeFrom="paragraph">
                    <wp:posOffset>323215</wp:posOffset>
                  </wp:positionV>
                  <wp:extent cx="1835785" cy="18357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r w:rsidR="009728EC" w:rsidRPr="009728EC">
              <w:rPr>
                <w:b/>
                <w:bCs/>
              </w:rPr>
              <w:t>Web scraping</w:t>
            </w:r>
            <w:r w:rsidR="009728EC" w:rsidRPr="009728EC">
              <w:t xml:space="preserve"> is the best data-collection method if you are looking to grab data on web pages. As capital flows around the globe through the Internet, web scraping is widely used among businesses, freelancers, and researchers as it helps gather web data on a global basis, accurately and efficiently</w:t>
            </w:r>
          </w:p>
          <w:p w14:paraId="2F8D754D" w14:textId="78E19A6B" w:rsidR="00AE50BD" w:rsidRDefault="00AE50BD" w:rsidP="00A50BCD"/>
          <w:p w14:paraId="1A8848B7" w14:textId="77777777" w:rsidR="00AE50BD" w:rsidRDefault="00AE50BD" w:rsidP="00A50BCD"/>
          <w:p w14:paraId="571929DF" w14:textId="491D5714" w:rsidR="00AE50BD" w:rsidRDefault="00AE50BD" w:rsidP="00AE50BD">
            <w:pPr>
              <w:spacing w:after="0"/>
            </w:pPr>
            <w:r>
              <w:t xml:space="preserve">Author: - </w:t>
            </w:r>
            <w:r w:rsidRPr="001A5947">
              <w:rPr>
                <w:caps/>
                <w:color w:val="3476B1" w:themeColor="accent2" w:themeShade="BF"/>
                <w:sz w:val="22"/>
              </w:rPr>
              <w:t>Pandula Pallewatta</w:t>
            </w:r>
          </w:p>
          <w:p w14:paraId="6D8CD7D1" w14:textId="58668CA4" w:rsidR="00AE50BD" w:rsidRDefault="00AE50BD" w:rsidP="00AE50BD">
            <w:pPr>
              <w:spacing w:after="0"/>
              <w:rPr>
                <w:caps/>
                <w:color w:val="3476B1" w:themeColor="accent2" w:themeShade="BF"/>
                <w:sz w:val="22"/>
              </w:rPr>
            </w:pPr>
            <w:r w:rsidRPr="001A5947">
              <w:rPr>
                <w:caps/>
                <w:color w:val="3476B1" w:themeColor="accent2" w:themeShade="BF"/>
                <w:sz w:val="22"/>
              </w:rPr>
              <w:t>Data Analyst Consultant (Part – Time)</w:t>
            </w:r>
          </w:p>
          <w:p w14:paraId="712E5926" w14:textId="1A1F0463" w:rsidR="00E41183" w:rsidRDefault="00E41183" w:rsidP="00AE50BD">
            <w:pPr>
              <w:spacing w:after="0"/>
              <w:rPr>
                <w:caps/>
                <w:color w:val="3476B1" w:themeColor="accent2" w:themeShade="BF"/>
                <w:sz w:val="22"/>
              </w:rPr>
            </w:pPr>
          </w:p>
          <w:p w14:paraId="32F80DED" w14:textId="713B0D45" w:rsidR="00E41183" w:rsidRDefault="00E41183" w:rsidP="00AE50BD">
            <w:pPr>
              <w:spacing w:after="0"/>
              <w:rPr>
                <w:caps/>
                <w:color w:val="3476B1" w:themeColor="accent2" w:themeShade="BF"/>
                <w:sz w:val="22"/>
              </w:rPr>
            </w:pPr>
          </w:p>
          <w:p w14:paraId="0178F78C" w14:textId="18BD637E" w:rsidR="00E41183" w:rsidRDefault="00E41183" w:rsidP="00AE50BD">
            <w:pPr>
              <w:spacing w:after="0"/>
              <w:rPr>
                <w:caps/>
                <w:color w:val="3476B1" w:themeColor="accent2" w:themeShade="BF"/>
                <w:sz w:val="22"/>
              </w:rPr>
            </w:pPr>
          </w:p>
          <w:p w14:paraId="349EA401" w14:textId="0A809999" w:rsidR="00E41183" w:rsidRDefault="00E41183" w:rsidP="00AE50BD">
            <w:pPr>
              <w:spacing w:after="0"/>
              <w:rPr>
                <w:caps/>
                <w:color w:val="3476B1" w:themeColor="accent2" w:themeShade="BF"/>
                <w:sz w:val="22"/>
              </w:rPr>
            </w:pPr>
          </w:p>
          <w:p w14:paraId="2686469D" w14:textId="72C0D3C2" w:rsidR="00E41183" w:rsidRDefault="00000000" w:rsidP="00AE50BD">
            <w:pPr>
              <w:spacing w:after="0"/>
              <w:rPr>
                <w:caps/>
                <w:color w:val="3476B1" w:themeColor="accent2" w:themeShade="BF"/>
                <w:sz w:val="22"/>
              </w:rPr>
            </w:pPr>
            <w:r>
              <w:rPr>
                <w:noProof/>
              </w:rPr>
              <w:pict w14:anchorId="7BAE8F6A">
                <v:rect id="Rectangle 1" o:spid="_x0000_s2058" alt="Title: Abstract building - Description: Abstract building" style="position:absolute;left:0;text-align:left;margin-left:-194.75pt;margin-top:19.35pt;width:180pt;height:6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AHLCR/eAAAADAEAAA8AAABk&#10;cnMvZG93bnJldi54bWxMj8FOwzAMhu9IvENkJG5dupaxrjSdJiQuiAsb2jlrTButcaom68rb453g&#10;6N+ffn+utrPrxYRjsJ4ULBcpCKTGG0utgq/DW1KACFGT0b0nVPCDAbb1/V2lS+Ov9InTPraCSyiU&#10;WkEX41BKGZoOnQ4LPyDx7tuPTkcex1aaUV+53PUyS9Nn6bQlvtDpAV87bM77i1Pwvsx3x/UUnlbD&#10;+YBYfNj5mFulHh/m3QuIiHP8g+Gmz+pQs9PJX8gE0StI8mKzYlZBXqxBMJFkt+DEaLbhSNaV/P9E&#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" stroked="f" strokeweight="1pt">
                  <v:fill r:id="rId10" o:title="Abstract building" recolor="t" rotate="t" type="frame"/>
                  <o:lock v:ext="edit" aspectratio="t"/>
                </v:rect>
              </w:pict>
            </w:r>
          </w:p>
          <w:p w14:paraId="1B17AC7B" w14:textId="77777777" w:rsidR="00E41183" w:rsidRDefault="00E41183" w:rsidP="00E41183">
            <w:pPr>
              <w:spacing w:after="0"/>
              <w:jc w:val="left"/>
              <w:rPr>
                <w:caps/>
                <w:color w:val="3476B1" w:themeColor="accent2" w:themeShade="BF"/>
                <w:sz w:val="22"/>
              </w:rPr>
            </w:pPr>
          </w:p>
          <w:sdt>
            <w:sdtPr>
              <w:rPr>
                <w:rFonts w:asciiTheme="minorHAnsi" w:hAnsiTheme="minorHAnsi"/>
                <w:b w:val="0"/>
                <w:caps w:val="0"/>
                <w:color w:val="auto"/>
                <w:spacing w:val="0"/>
                <w:sz w:val="20"/>
                <w:szCs w:val="20"/>
              </w:rPr>
              <w:id w:val="1280915807"/>
              <w:docPartObj>
                <w:docPartGallery w:val="Table of Contents"/>
                <w:docPartUnique/>
              </w:docPartObj>
            </w:sdtPr>
            <w:sdtEndPr>
              <w:rPr>
                <w:bCs/>
                <w:noProof/>
              </w:rPr>
            </w:sdtEndPr>
            <w:sdtContent>
              <w:p w14:paraId="11EFF828" w14:textId="024D65FA" w:rsidR="00E41183" w:rsidRDefault="00E41183">
                <w:pPr>
                  <w:pStyle w:val="TOCHeading"/>
                </w:pPr>
                <w:r>
                  <w:t xml:space="preserve"> Table Contents</w:t>
                </w:r>
              </w:p>
              <w:p w14:paraId="60131E62" w14:textId="59159D60" w:rsidR="00225569" w:rsidRDefault="00E41183">
                <w:pPr>
                  <w:pStyle w:val="TOC1"/>
                  <w:tabs>
                    <w:tab w:val="right" w:leader="dot" w:pos="11510"/>
                  </w:tabs>
                  <w:rPr>
                    <w:b w:val="0"/>
                    <w:noProof/>
                    <w:sz w:val="22"/>
                    <w:szCs w:val="22"/>
                    <w:lang w:eastAsia="en-US"/>
                  </w:rPr>
                </w:pPr>
                <w:r>
                  <w:fldChar w:fldCharType="begin"/>
                </w:r>
                <w:r>
                  <w:instrText xml:space="preserve"> TOC \o "1-3" \h \z \u </w:instrText>
                </w:r>
                <w:r>
                  <w:fldChar w:fldCharType="separate"/>
                </w:r>
                <w:hyperlink w:anchor="_Toc109318640" w:history="1">
                  <w:r w:rsidR="00225569" w:rsidRPr="00396621">
                    <w:rPr>
                      <w:rStyle w:val="Hyperlink"/>
                      <w:noProof/>
                    </w:rPr>
                    <w:t>Inside this Report</w:t>
                  </w:r>
                  <w:r w:rsidR="00225569">
                    <w:rPr>
                      <w:noProof/>
                      <w:webHidden/>
                    </w:rPr>
                    <w:tab/>
                  </w:r>
                  <w:r w:rsidR="00225569">
                    <w:rPr>
                      <w:noProof/>
                      <w:webHidden/>
                    </w:rPr>
                    <w:fldChar w:fldCharType="begin"/>
                  </w:r>
                  <w:r w:rsidR="00225569">
                    <w:rPr>
                      <w:noProof/>
                      <w:webHidden/>
                    </w:rPr>
                    <w:instrText xml:space="preserve"> PAGEREF _Toc109318640 \h </w:instrText>
                  </w:r>
                  <w:r w:rsidR="00225569">
                    <w:rPr>
                      <w:noProof/>
                      <w:webHidden/>
                    </w:rPr>
                  </w:r>
                  <w:r w:rsidR="00225569">
                    <w:rPr>
                      <w:noProof/>
                      <w:webHidden/>
                    </w:rPr>
                    <w:fldChar w:fldCharType="separate"/>
                  </w:r>
                  <w:r w:rsidR="00225569">
                    <w:rPr>
                      <w:noProof/>
                      <w:webHidden/>
                    </w:rPr>
                    <w:t>1</w:t>
                  </w:r>
                  <w:r w:rsidR="00225569">
                    <w:rPr>
                      <w:noProof/>
                      <w:webHidden/>
                    </w:rPr>
                    <w:fldChar w:fldCharType="end"/>
                  </w:r>
                </w:hyperlink>
              </w:p>
              <w:p w14:paraId="58817BCD" w14:textId="65DCE611" w:rsidR="00225569" w:rsidRDefault="00000000">
                <w:pPr>
                  <w:pStyle w:val="TOC1"/>
                  <w:tabs>
                    <w:tab w:val="right" w:leader="dot" w:pos="11510"/>
                  </w:tabs>
                  <w:rPr>
                    <w:b w:val="0"/>
                    <w:noProof/>
                    <w:sz w:val="22"/>
                    <w:szCs w:val="22"/>
                    <w:lang w:eastAsia="en-US"/>
                  </w:rPr>
                </w:pPr>
                <w:hyperlink w:anchor="_Toc109318641" w:history="1">
                  <w:r w:rsidR="00225569" w:rsidRPr="00396621">
                    <w:rPr>
                      <w:rStyle w:val="Hyperlink"/>
                      <w:noProof/>
                    </w:rPr>
                    <w:t>WebSites for Scrapping</w:t>
                  </w:r>
                  <w:r w:rsidR="00225569">
                    <w:rPr>
                      <w:noProof/>
                      <w:webHidden/>
                    </w:rPr>
                    <w:tab/>
                  </w:r>
                  <w:r w:rsidR="00225569">
                    <w:rPr>
                      <w:noProof/>
                      <w:webHidden/>
                    </w:rPr>
                    <w:fldChar w:fldCharType="begin"/>
                  </w:r>
                  <w:r w:rsidR="00225569">
                    <w:rPr>
                      <w:noProof/>
                      <w:webHidden/>
                    </w:rPr>
                    <w:instrText xml:space="preserve"> PAGEREF _Toc109318641 \h </w:instrText>
                  </w:r>
                  <w:r w:rsidR="00225569">
                    <w:rPr>
                      <w:noProof/>
                      <w:webHidden/>
                    </w:rPr>
                  </w:r>
                  <w:r w:rsidR="00225569">
                    <w:rPr>
                      <w:noProof/>
                      <w:webHidden/>
                    </w:rPr>
                    <w:fldChar w:fldCharType="separate"/>
                  </w:r>
                  <w:r w:rsidR="00225569">
                    <w:rPr>
                      <w:noProof/>
                      <w:webHidden/>
                    </w:rPr>
                    <w:t>1</w:t>
                  </w:r>
                  <w:r w:rsidR="00225569">
                    <w:rPr>
                      <w:noProof/>
                      <w:webHidden/>
                    </w:rPr>
                    <w:fldChar w:fldCharType="end"/>
                  </w:r>
                </w:hyperlink>
              </w:p>
              <w:p w14:paraId="7A775E61" w14:textId="44887FEF" w:rsidR="00225569" w:rsidRDefault="00000000">
                <w:pPr>
                  <w:pStyle w:val="TOC2"/>
                  <w:tabs>
                    <w:tab w:val="right" w:leader="dot" w:pos="11510"/>
                  </w:tabs>
                  <w:rPr>
                    <w:noProof/>
                    <w:sz w:val="22"/>
                    <w:szCs w:val="22"/>
                    <w:lang w:eastAsia="en-US"/>
                  </w:rPr>
                </w:pPr>
                <w:hyperlink w:anchor="_Toc109318642" w:history="1">
                  <w:r w:rsidR="00225569" w:rsidRPr="00396621">
                    <w:rPr>
                      <w:rStyle w:val="Hyperlink"/>
                      <w:noProof/>
                    </w:rPr>
                    <w:t>What is Web Scrapping?</w:t>
                  </w:r>
                  <w:r w:rsidR="00225569">
                    <w:rPr>
                      <w:noProof/>
                      <w:webHidden/>
                    </w:rPr>
                    <w:tab/>
                  </w:r>
                  <w:r w:rsidR="00225569">
                    <w:rPr>
                      <w:noProof/>
                      <w:webHidden/>
                    </w:rPr>
                    <w:fldChar w:fldCharType="begin"/>
                  </w:r>
                  <w:r w:rsidR="00225569">
                    <w:rPr>
                      <w:noProof/>
                      <w:webHidden/>
                    </w:rPr>
                    <w:instrText xml:space="preserve"> PAGEREF _Toc109318642 \h </w:instrText>
                  </w:r>
                  <w:r w:rsidR="00225569">
                    <w:rPr>
                      <w:noProof/>
                      <w:webHidden/>
                    </w:rPr>
                  </w:r>
                  <w:r w:rsidR="00225569">
                    <w:rPr>
                      <w:noProof/>
                      <w:webHidden/>
                    </w:rPr>
                    <w:fldChar w:fldCharType="separate"/>
                  </w:r>
                  <w:r w:rsidR="00225569">
                    <w:rPr>
                      <w:noProof/>
                      <w:webHidden/>
                    </w:rPr>
                    <w:t>1</w:t>
                  </w:r>
                  <w:r w:rsidR="00225569">
                    <w:rPr>
                      <w:noProof/>
                      <w:webHidden/>
                    </w:rPr>
                    <w:fldChar w:fldCharType="end"/>
                  </w:r>
                </w:hyperlink>
              </w:p>
              <w:p w14:paraId="506CB98E" w14:textId="0DEBB083" w:rsidR="00225569" w:rsidRDefault="00000000">
                <w:pPr>
                  <w:pStyle w:val="TOC1"/>
                  <w:tabs>
                    <w:tab w:val="right" w:leader="dot" w:pos="11510"/>
                  </w:tabs>
                  <w:rPr>
                    <w:b w:val="0"/>
                    <w:noProof/>
                    <w:sz w:val="22"/>
                    <w:szCs w:val="22"/>
                    <w:lang w:eastAsia="en-US"/>
                  </w:rPr>
                </w:pPr>
                <w:hyperlink w:anchor="_Toc109318643" w:history="1">
                  <w:r w:rsidR="00225569" w:rsidRPr="00396621">
                    <w:rPr>
                      <w:rStyle w:val="Hyperlink"/>
                      <w:noProof/>
                    </w:rPr>
                    <w:t>Why People Be Online</w:t>
                  </w:r>
                  <w:r w:rsidR="00225569">
                    <w:rPr>
                      <w:noProof/>
                      <w:webHidden/>
                    </w:rPr>
                    <w:tab/>
                  </w:r>
                  <w:r w:rsidR="00225569">
                    <w:rPr>
                      <w:noProof/>
                      <w:webHidden/>
                    </w:rPr>
                    <w:fldChar w:fldCharType="begin"/>
                  </w:r>
                  <w:r w:rsidR="00225569">
                    <w:rPr>
                      <w:noProof/>
                      <w:webHidden/>
                    </w:rPr>
                    <w:instrText xml:space="preserve"> PAGEREF _Toc109318643 \h </w:instrText>
                  </w:r>
                  <w:r w:rsidR="00225569">
                    <w:rPr>
                      <w:noProof/>
                      <w:webHidden/>
                    </w:rPr>
                  </w:r>
                  <w:r w:rsidR="00225569">
                    <w:rPr>
                      <w:noProof/>
                      <w:webHidden/>
                    </w:rPr>
                    <w:fldChar w:fldCharType="separate"/>
                  </w:r>
                  <w:r w:rsidR="00225569">
                    <w:rPr>
                      <w:noProof/>
                      <w:webHidden/>
                    </w:rPr>
                    <w:t>3</w:t>
                  </w:r>
                  <w:r w:rsidR="00225569">
                    <w:rPr>
                      <w:noProof/>
                      <w:webHidden/>
                    </w:rPr>
                    <w:fldChar w:fldCharType="end"/>
                  </w:r>
                </w:hyperlink>
              </w:p>
              <w:p w14:paraId="76176269" w14:textId="17631DE5" w:rsidR="00225569" w:rsidRDefault="00000000">
                <w:pPr>
                  <w:pStyle w:val="TOC2"/>
                  <w:tabs>
                    <w:tab w:val="right" w:leader="dot" w:pos="11510"/>
                  </w:tabs>
                  <w:rPr>
                    <w:noProof/>
                    <w:sz w:val="22"/>
                    <w:szCs w:val="22"/>
                    <w:lang w:eastAsia="en-US"/>
                  </w:rPr>
                </w:pPr>
                <w:hyperlink w:anchor="_Toc109318644" w:history="1">
                  <w:r w:rsidR="00225569" w:rsidRPr="00396621">
                    <w:rPr>
                      <w:rStyle w:val="Hyperlink"/>
                      <w:noProof/>
                    </w:rPr>
                    <w:t>Engagement with Web Sites</w:t>
                  </w:r>
                  <w:r w:rsidR="00225569">
                    <w:rPr>
                      <w:noProof/>
                      <w:webHidden/>
                    </w:rPr>
                    <w:tab/>
                  </w:r>
                  <w:r w:rsidR="00225569">
                    <w:rPr>
                      <w:noProof/>
                      <w:webHidden/>
                    </w:rPr>
                    <w:fldChar w:fldCharType="begin"/>
                  </w:r>
                  <w:r w:rsidR="00225569">
                    <w:rPr>
                      <w:noProof/>
                      <w:webHidden/>
                    </w:rPr>
                    <w:instrText xml:space="preserve"> PAGEREF _Toc109318644 \h </w:instrText>
                  </w:r>
                  <w:r w:rsidR="00225569">
                    <w:rPr>
                      <w:noProof/>
                      <w:webHidden/>
                    </w:rPr>
                  </w:r>
                  <w:r w:rsidR="00225569">
                    <w:rPr>
                      <w:noProof/>
                      <w:webHidden/>
                    </w:rPr>
                    <w:fldChar w:fldCharType="separate"/>
                  </w:r>
                  <w:r w:rsidR="00225569">
                    <w:rPr>
                      <w:noProof/>
                      <w:webHidden/>
                    </w:rPr>
                    <w:t>3</w:t>
                  </w:r>
                  <w:r w:rsidR="00225569">
                    <w:rPr>
                      <w:noProof/>
                      <w:webHidden/>
                    </w:rPr>
                    <w:fldChar w:fldCharType="end"/>
                  </w:r>
                </w:hyperlink>
              </w:p>
              <w:p w14:paraId="7A275093" w14:textId="7EEA092D" w:rsidR="00225569" w:rsidRDefault="00000000">
                <w:pPr>
                  <w:pStyle w:val="TOC1"/>
                  <w:tabs>
                    <w:tab w:val="right" w:leader="dot" w:pos="11510"/>
                  </w:tabs>
                  <w:rPr>
                    <w:b w:val="0"/>
                    <w:noProof/>
                    <w:sz w:val="22"/>
                    <w:szCs w:val="22"/>
                    <w:lang w:eastAsia="en-US"/>
                  </w:rPr>
                </w:pPr>
                <w:hyperlink w:anchor="_Toc109318645" w:history="1">
                  <w:r w:rsidR="00225569" w:rsidRPr="00396621">
                    <w:rPr>
                      <w:rStyle w:val="Hyperlink"/>
                      <w:noProof/>
                    </w:rPr>
                    <w:t>Main Domains we are focusing</w:t>
                  </w:r>
                  <w:r w:rsidR="00225569">
                    <w:rPr>
                      <w:noProof/>
                      <w:webHidden/>
                    </w:rPr>
                    <w:tab/>
                  </w:r>
                  <w:r w:rsidR="00225569">
                    <w:rPr>
                      <w:noProof/>
                      <w:webHidden/>
                    </w:rPr>
                    <w:fldChar w:fldCharType="begin"/>
                  </w:r>
                  <w:r w:rsidR="00225569">
                    <w:rPr>
                      <w:noProof/>
                      <w:webHidden/>
                    </w:rPr>
                    <w:instrText xml:space="preserve"> PAGEREF _Toc109318645 \h </w:instrText>
                  </w:r>
                  <w:r w:rsidR="00225569">
                    <w:rPr>
                      <w:noProof/>
                      <w:webHidden/>
                    </w:rPr>
                  </w:r>
                  <w:r w:rsidR="00225569">
                    <w:rPr>
                      <w:noProof/>
                      <w:webHidden/>
                    </w:rPr>
                    <w:fldChar w:fldCharType="separate"/>
                  </w:r>
                  <w:r w:rsidR="00225569">
                    <w:rPr>
                      <w:noProof/>
                      <w:webHidden/>
                    </w:rPr>
                    <w:t>4</w:t>
                  </w:r>
                  <w:r w:rsidR="00225569">
                    <w:rPr>
                      <w:noProof/>
                      <w:webHidden/>
                    </w:rPr>
                    <w:fldChar w:fldCharType="end"/>
                  </w:r>
                </w:hyperlink>
              </w:p>
              <w:p w14:paraId="514B101C" w14:textId="4E57005D" w:rsidR="00225569" w:rsidRDefault="00000000">
                <w:pPr>
                  <w:pStyle w:val="TOC2"/>
                  <w:tabs>
                    <w:tab w:val="right" w:leader="dot" w:pos="11510"/>
                  </w:tabs>
                  <w:rPr>
                    <w:noProof/>
                    <w:sz w:val="22"/>
                    <w:szCs w:val="22"/>
                    <w:lang w:eastAsia="en-US"/>
                  </w:rPr>
                </w:pPr>
                <w:hyperlink w:anchor="_Toc109318646" w:history="1">
                  <w:r w:rsidR="00225569" w:rsidRPr="00396621">
                    <w:rPr>
                      <w:rStyle w:val="Hyperlink"/>
                      <w:b/>
                      <w:i/>
                      <w:noProof/>
                      <w:spacing w:val="10"/>
                    </w:rPr>
                    <w:t>Ecommerce sites</w:t>
                  </w:r>
                  <w:r w:rsidR="00225569">
                    <w:rPr>
                      <w:noProof/>
                      <w:webHidden/>
                    </w:rPr>
                    <w:tab/>
                  </w:r>
                  <w:r w:rsidR="00225569">
                    <w:rPr>
                      <w:noProof/>
                      <w:webHidden/>
                    </w:rPr>
                    <w:fldChar w:fldCharType="begin"/>
                  </w:r>
                  <w:r w:rsidR="00225569">
                    <w:rPr>
                      <w:noProof/>
                      <w:webHidden/>
                    </w:rPr>
                    <w:instrText xml:space="preserve"> PAGEREF _Toc109318646 \h </w:instrText>
                  </w:r>
                  <w:r w:rsidR="00225569">
                    <w:rPr>
                      <w:noProof/>
                      <w:webHidden/>
                    </w:rPr>
                  </w:r>
                  <w:r w:rsidR="00225569">
                    <w:rPr>
                      <w:noProof/>
                      <w:webHidden/>
                    </w:rPr>
                    <w:fldChar w:fldCharType="separate"/>
                  </w:r>
                  <w:r w:rsidR="00225569">
                    <w:rPr>
                      <w:noProof/>
                      <w:webHidden/>
                    </w:rPr>
                    <w:t>4</w:t>
                  </w:r>
                  <w:r w:rsidR="00225569">
                    <w:rPr>
                      <w:noProof/>
                      <w:webHidden/>
                    </w:rPr>
                    <w:fldChar w:fldCharType="end"/>
                  </w:r>
                </w:hyperlink>
              </w:p>
              <w:p w14:paraId="47B5F3FD" w14:textId="3CA10638" w:rsidR="00225569" w:rsidRDefault="00000000">
                <w:pPr>
                  <w:pStyle w:val="TOC2"/>
                  <w:tabs>
                    <w:tab w:val="right" w:leader="dot" w:pos="11510"/>
                  </w:tabs>
                  <w:rPr>
                    <w:noProof/>
                    <w:sz w:val="22"/>
                    <w:szCs w:val="22"/>
                    <w:lang w:eastAsia="en-US"/>
                  </w:rPr>
                </w:pPr>
                <w:hyperlink w:anchor="_Toc109318647" w:history="1">
                  <w:r w:rsidR="00225569" w:rsidRPr="00396621">
                    <w:rPr>
                      <w:rStyle w:val="Hyperlink"/>
                      <w:b/>
                      <w:i/>
                      <w:noProof/>
                      <w:spacing w:val="10"/>
                    </w:rPr>
                    <w:t>Social media</w:t>
                  </w:r>
                  <w:r w:rsidR="00225569">
                    <w:rPr>
                      <w:noProof/>
                      <w:webHidden/>
                    </w:rPr>
                    <w:tab/>
                  </w:r>
                  <w:r w:rsidR="00225569">
                    <w:rPr>
                      <w:noProof/>
                      <w:webHidden/>
                    </w:rPr>
                    <w:fldChar w:fldCharType="begin"/>
                  </w:r>
                  <w:r w:rsidR="00225569">
                    <w:rPr>
                      <w:noProof/>
                      <w:webHidden/>
                    </w:rPr>
                    <w:instrText xml:space="preserve"> PAGEREF _Toc109318647 \h </w:instrText>
                  </w:r>
                  <w:r w:rsidR="00225569">
                    <w:rPr>
                      <w:noProof/>
                      <w:webHidden/>
                    </w:rPr>
                  </w:r>
                  <w:r w:rsidR="00225569">
                    <w:rPr>
                      <w:noProof/>
                      <w:webHidden/>
                    </w:rPr>
                    <w:fldChar w:fldCharType="separate"/>
                  </w:r>
                  <w:r w:rsidR="00225569">
                    <w:rPr>
                      <w:noProof/>
                      <w:webHidden/>
                    </w:rPr>
                    <w:t>4</w:t>
                  </w:r>
                  <w:r w:rsidR="00225569">
                    <w:rPr>
                      <w:noProof/>
                      <w:webHidden/>
                    </w:rPr>
                    <w:fldChar w:fldCharType="end"/>
                  </w:r>
                </w:hyperlink>
              </w:p>
              <w:p w14:paraId="2A5E0761" w14:textId="7FB85878" w:rsidR="00225569" w:rsidRDefault="00000000">
                <w:pPr>
                  <w:pStyle w:val="TOC2"/>
                  <w:tabs>
                    <w:tab w:val="right" w:leader="dot" w:pos="11510"/>
                  </w:tabs>
                  <w:rPr>
                    <w:noProof/>
                    <w:sz w:val="22"/>
                    <w:szCs w:val="22"/>
                    <w:lang w:eastAsia="en-US"/>
                  </w:rPr>
                </w:pPr>
                <w:hyperlink w:anchor="_Toc109318648" w:history="1">
                  <w:r w:rsidR="00225569" w:rsidRPr="00396621">
                    <w:rPr>
                      <w:rStyle w:val="Hyperlink"/>
                      <w:b/>
                      <w:i/>
                      <w:noProof/>
                      <w:spacing w:val="10"/>
                    </w:rPr>
                    <w:t>Directories sites</w:t>
                  </w:r>
                  <w:r w:rsidR="00225569">
                    <w:rPr>
                      <w:noProof/>
                      <w:webHidden/>
                    </w:rPr>
                    <w:tab/>
                  </w:r>
                  <w:r w:rsidR="00225569">
                    <w:rPr>
                      <w:noProof/>
                      <w:webHidden/>
                    </w:rPr>
                    <w:fldChar w:fldCharType="begin"/>
                  </w:r>
                  <w:r w:rsidR="00225569">
                    <w:rPr>
                      <w:noProof/>
                      <w:webHidden/>
                    </w:rPr>
                    <w:instrText xml:space="preserve"> PAGEREF _Toc109318648 \h </w:instrText>
                  </w:r>
                  <w:r w:rsidR="00225569">
                    <w:rPr>
                      <w:noProof/>
                      <w:webHidden/>
                    </w:rPr>
                  </w:r>
                  <w:r w:rsidR="00225569">
                    <w:rPr>
                      <w:noProof/>
                      <w:webHidden/>
                    </w:rPr>
                    <w:fldChar w:fldCharType="separate"/>
                  </w:r>
                  <w:r w:rsidR="00225569">
                    <w:rPr>
                      <w:noProof/>
                      <w:webHidden/>
                    </w:rPr>
                    <w:t>4</w:t>
                  </w:r>
                  <w:r w:rsidR="00225569">
                    <w:rPr>
                      <w:noProof/>
                      <w:webHidden/>
                    </w:rPr>
                    <w:fldChar w:fldCharType="end"/>
                  </w:r>
                </w:hyperlink>
              </w:p>
              <w:p w14:paraId="744DDF3D" w14:textId="3ED73E91" w:rsidR="00225569" w:rsidRDefault="00000000">
                <w:pPr>
                  <w:pStyle w:val="TOC2"/>
                  <w:tabs>
                    <w:tab w:val="left" w:pos="440"/>
                    <w:tab w:val="right" w:leader="dot" w:pos="11510"/>
                  </w:tabs>
                  <w:rPr>
                    <w:noProof/>
                    <w:sz w:val="22"/>
                    <w:szCs w:val="22"/>
                    <w:lang w:eastAsia="en-US"/>
                  </w:rPr>
                </w:pPr>
                <w:hyperlink w:anchor="_Toc109318649" w:history="1">
                  <w:r w:rsidR="00225569" w:rsidRPr="00396621">
                    <w:rPr>
                      <w:rStyle w:val="Hyperlink"/>
                      <w:noProof/>
                    </w:rPr>
                    <w:t>1)</w:t>
                  </w:r>
                  <w:r w:rsidR="00225569">
                    <w:rPr>
                      <w:noProof/>
                      <w:sz w:val="22"/>
                      <w:szCs w:val="22"/>
                      <w:lang w:eastAsia="en-US"/>
                    </w:rPr>
                    <w:tab/>
                  </w:r>
                  <w:r w:rsidR="00225569" w:rsidRPr="00396621">
                    <w:rPr>
                      <w:rStyle w:val="Hyperlink"/>
                      <w:noProof/>
                    </w:rPr>
                    <w:t>Amazon</w:t>
                  </w:r>
                  <w:r w:rsidR="00225569">
                    <w:rPr>
                      <w:noProof/>
                      <w:webHidden/>
                    </w:rPr>
                    <w:tab/>
                  </w:r>
                  <w:r w:rsidR="00225569">
                    <w:rPr>
                      <w:noProof/>
                      <w:webHidden/>
                    </w:rPr>
                    <w:fldChar w:fldCharType="begin"/>
                  </w:r>
                  <w:r w:rsidR="00225569">
                    <w:rPr>
                      <w:noProof/>
                      <w:webHidden/>
                    </w:rPr>
                    <w:instrText xml:space="preserve"> PAGEREF _Toc109318649 \h </w:instrText>
                  </w:r>
                  <w:r w:rsidR="00225569">
                    <w:rPr>
                      <w:noProof/>
                      <w:webHidden/>
                    </w:rPr>
                  </w:r>
                  <w:r w:rsidR="00225569">
                    <w:rPr>
                      <w:noProof/>
                      <w:webHidden/>
                    </w:rPr>
                    <w:fldChar w:fldCharType="separate"/>
                  </w:r>
                  <w:r w:rsidR="00225569">
                    <w:rPr>
                      <w:noProof/>
                      <w:webHidden/>
                    </w:rPr>
                    <w:t>4</w:t>
                  </w:r>
                  <w:r w:rsidR="00225569">
                    <w:rPr>
                      <w:noProof/>
                      <w:webHidden/>
                    </w:rPr>
                    <w:fldChar w:fldCharType="end"/>
                  </w:r>
                </w:hyperlink>
              </w:p>
              <w:p w14:paraId="6A7A208B" w14:textId="33E8F78B" w:rsidR="00225569" w:rsidRDefault="00000000">
                <w:pPr>
                  <w:pStyle w:val="TOC2"/>
                  <w:tabs>
                    <w:tab w:val="left" w:pos="440"/>
                    <w:tab w:val="right" w:leader="dot" w:pos="11510"/>
                  </w:tabs>
                  <w:rPr>
                    <w:noProof/>
                    <w:sz w:val="22"/>
                    <w:szCs w:val="22"/>
                    <w:lang w:eastAsia="en-US"/>
                  </w:rPr>
                </w:pPr>
                <w:hyperlink w:anchor="_Toc109318650" w:history="1">
                  <w:r w:rsidR="00225569" w:rsidRPr="00396621">
                    <w:rPr>
                      <w:rStyle w:val="Hyperlink"/>
                      <w:noProof/>
                    </w:rPr>
                    <w:t>2)</w:t>
                  </w:r>
                  <w:r w:rsidR="00225569">
                    <w:rPr>
                      <w:noProof/>
                      <w:sz w:val="22"/>
                      <w:szCs w:val="22"/>
                      <w:lang w:eastAsia="en-US"/>
                    </w:rPr>
                    <w:tab/>
                  </w:r>
                  <w:r w:rsidR="00225569" w:rsidRPr="00396621">
                    <w:rPr>
                      <w:rStyle w:val="Hyperlink"/>
                      <w:noProof/>
                    </w:rPr>
                    <w:t>eBay</w:t>
                  </w:r>
                  <w:r w:rsidR="00225569">
                    <w:rPr>
                      <w:noProof/>
                      <w:webHidden/>
                    </w:rPr>
                    <w:tab/>
                  </w:r>
                  <w:r w:rsidR="00225569">
                    <w:rPr>
                      <w:noProof/>
                      <w:webHidden/>
                    </w:rPr>
                    <w:fldChar w:fldCharType="begin"/>
                  </w:r>
                  <w:r w:rsidR="00225569">
                    <w:rPr>
                      <w:noProof/>
                      <w:webHidden/>
                    </w:rPr>
                    <w:instrText xml:space="preserve"> PAGEREF _Toc109318650 \h </w:instrText>
                  </w:r>
                  <w:r w:rsidR="00225569">
                    <w:rPr>
                      <w:noProof/>
                      <w:webHidden/>
                    </w:rPr>
                  </w:r>
                  <w:r w:rsidR="00225569">
                    <w:rPr>
                      <w:noProof/>
                      <w:webHidden/>
                    </w:rPr>
                    <w:fldChar w:fldCharType="separate"/>
                  </w:r>
                  <w:r w:rsidR="00225569">
                    <w:rPr>
                      <w:noProof/>
                      <w:webHidden/>
                    </w:rPr>
                    <w:t>5</w:t>
                  </w:r>
                  <w:r w:rsidR="00225569">
                    <w:rPr>
                      <w:noProof/>
                      <w:webHidden/>
                    </w:rPr>
                    <w:fldChar w:fldCharType="end"/>
                  </w:r>
                </w:hyperlink>
              </w:p>
              <w:p w14:paraId="6A3F5839" w14:textId="30872D44" w:rsidR="00225569" w:rsidRDefault="00000000">
                <w:pPr>
                  <w:pStyle w:val="TOC2"/>
                  <w:tabs>
                    <w:tab w:val="left" w:pos="440"/>
                    <w:tab w:val="right" w:leader="dot" w:pos="11510"/>
                  </w:tabs>
                  <w:rPr>
                    <w:noProof/>
                    <w:sz w:val="22"/>
                    <w:szCs w:val="22"/>
                    <w:lang w:eastAsia="en-US"/>
                  </w:rPr>
                </w:pPr>
                <w:hyperlink w:anchor="_Toc109318651" w:history="1">
                  <w:r w:rsidR="00225569" w:rsidRPr="00396621">
                    <w:rPr>
                      <w:rStyle w:val="Hyperlink"/>
                      <w:noProof/>
                    </w:rPr>
                    <w:t>3)</w:t>
                  </w:r>
                  <w:r w:rsidR="00225569">
                    <w:rPr>
                      <w:noProof/>
                      <w:sz w:val="22"/>
                      <w:szCs w:val="22"/>
                      <w:lang w:eastAsia="en-US"/>
                    </w:rPr>
                    <w:tab/>
                  </w:r>
                  <w:r w:rsidR="00225569" w:rsidRPr="00396621">
                    <w:rPr>
                      <w:rStyle w:val="Hyperlink"/>
                      <w:noProof/>
                    </w:rPr>
                    <w:t>Walmart</w:t>
                  </w:r>
                  <w:r w:rsidR="00225569">
                    <w:rPr>
                      <w:noProof/>
                      <w:webHidden/>
                    </w:rPr>
                    <w:tab/>
                  </w:r>
                  <w:r w:rsidR="00225569">
                    <w:rPr>
                      <w:noProof/>
                      <w:webHidden/>
                    </w:rPr>
                    <w:fldChar w:fldCharType="begin"/>
                  </w:r>
                  <w:r w:rsidR="00225569">
                    <w:rPr>
                      <w:noProof/>
                      <w:webHidden/>
                    </w:rPr>
                    <w:instrText xml:space="preserve"> PAGEREF _Toc109318651 \h </w:instrText>
                  </w:r>
                  <w:r w:rsidR="00225569">
                    <w:rPr>
                      <w:noProof/>
                      <w:webHidden/>
                    </w:rPr>
                  </w:r>
                  <w:r w:rsidR="00225569">
                    <w:rPr>
                      <w:noProof/>
                      <w:webHidden/>
                    </w:rPr>
                    <w:fldChar w:fldCharType="separate"/>
                  </w:r>
                  <w:r w:rsidR="00225569">
                    <w:rPr>
                      <w:noProof/>
                      <w:webHidden/>
                    </w:rPr>
                    <w:t>5</w:t>
                  </w:r>
                  <w:r w:rsidR="00225569">
                    <w:rPr>
                      <w:noProof/>
                      <w:webHidden/>
                    </w:rPr>
                    <w:fldChar w:fldCharType="end"/>
                  </w:r>
                </w:hyperlink>
              </w:p>
              <w:p w14:paraId="1B2879D8" w14:textId="21D615A7" w:rsidR="00225569" w:rsidRDefault="00000000">
                <w:pPr>
                  <w:pStyle w:val="TOC2"/>
                  <w:tabs>
                    <w:tab w:val="left" w:pos="440"/>
                    <w:tab w:val="right" w:leader="dot" w:pos="11510"/>
                  </w:tabs>
                  <w:rPr>
                    <w:noProof/>
                    <w:sz w:val="22"/>
                    <w:szCs w:val="22"/>
                    <w:lang w:eastAsia="en-US"/>
                  </w:rPr>
                </w:pPr>
                <w:hyperlink w:anchor="_Toc109318652" w:history="1">
                  <w:r w:rsidR="00225569" w:rsidRPr="00396621">
                    <w:rPr>
                      <w:rStyle w:val="Hyperlink"/>
                      <w:noProof/>
                    </w:rPr>
                    <w:t>4)</w:t>
                  </w:r>
                  <w:r w:rsidR="00225569">
                    <w:rPr>
                      <w:noProof/>
                      <w:sz w:val="22"/>
                      <w:szCs w:val="22"/>
                      <w:lang w:eastAsia="en-US"/>
                    </w:rPr>
                    <w:tab/>
                  </w:r>
                  <w:r w:rsidR="00225569" w:rsidRPr="00396621">
                    <w:rPr>
                      <w:rStyle w:val="Hyperlink"/>
                      <w:noProof/>
                    </w:rPr>
                    <w:t>Google</w:t>
                  </w:r>
                  <w:r w:rsidR="00225569">
                    <w:rPr>
                      <w:noProof/>
                      <w:webHidden/>
                    </w:rPr>
                    <w:tab/>
                  </w:r>
                  <w:r w:rsidR="00225569">
                    <w:rPr>
                      <w:noProof/>
                      <w:webHidden/>
                    </w:rPr>
                    <w:fldChar w:fldCharType="begin"/>
                  </w:r>
                  <w:r w:rsidR="00225569">
                    <w:rPr>
                      <w:noProof/>
                      <w:webHidden/>
                    </w:rPr>
                    <w:instrText xml:space="preserve"> PAGEREF _Toc109318652 \h </w:instrText>
                  </w:r>
                  <w:r w:rsidR="00225569">
                    <w:rPr>
                      <w:noProof/>
                      <w:webHidden/>
                    </w:rPr>
                  </w:r>
                  <w:r w:rsidR="00225569">
                    <w:rPr>
                      <w:noProof/>
                      <w:webHidden/>
                    </w:rPr>
                    <w:fldChar w:fldCharType="separate"/>
                  </w:r>
                  <w:r w:rsidR="00225569">
                    <w:rPr>
                      <w:noProof/>
                      <w:webHidden/>
                    </w:rPr>
                    <w:t>6</w:t>
                  </w:r>
                  <w:r w:rsidR="00225569">
                    <w:rPr>
                      <w:noProof/>
                      <w:webHidden/>
                    </w:rPr>
                    <w:fldChar w:fldCharType="end"/>
                  </w:r>
                </w:hyperlink>
              </w:p>
              <w:p w14:paraId="7AD725F6" w14:textId="32DBB8CE" w:rsidR="00225569" w:rsidRDefault="00000000">
                <w:pPr>
                  <w:pStyle w:val="TOC2"/>
                  <w:tabs>
                    <w:tab w:val="left" w:pos="440"/>
                    <w:tab w:val="right" w:leader="dot" w:pos="11510"/>
                  </w:tabs>
                  <w:rPr>
                    <w:noProof/>
                    <w:sz w:val="22"/>
                    <w:szCs w:val="22"/>
                    <w:lang w:eastAsia="en-US"/>
                  </w:rPr>
                </w:pPr>
                <w:hyperlink w:anchor="_Toc109318653" w:history="1">
                  <w:r w:rsidR="00225569" w:rsidRPr="00396621">
                    <w:rPr>
                      <w:rStyle w:val="Hyperlink"/>
                      <w:noProof/>
                    </w:rPr>
                    <w:t>5)</w:t>
                  </w:r>
                  <w:r w:rsidR="00225569">
                    <w:rPr>
                      <w:noProof/>
                      <w:sz w:val="22"/>
                      <w:szCs w:val="22"/>
                      <w:lang w:eastAsia="en-US"/>
                    </w:rPr>
                    <w:tab/>
                  </w:r>
                  <w:r w:rsidR="00225569" w:rsidRPr="00396621">
                    <w:rPr>
                      <w:rStyle w:val="Hyperlink"/>
                      <w:noProof/>
                    </w:rPr>
                    <w:t>Twitter</w:t>
                  </w:r>
                  <w:r w:rsidR="00225569">
                    <w:rPr>
                      <w:noProof/>
                      <w:webHidden/>
                    </w:rPr>
                    <w:tab/>
                  </w:r>
                  <w:r w:rsidR="00225569">
                    <w:rPr>
                      <w:noProof/>
                      <w:webHidden/>
                    </w:rPr>
                    <w:fldChar w:fldCharType="begin"/>
                  </w:r>
                  <w:r w:rsidR="00225569">
                    <w:rPr>
                      <w:noProof/>
                      <w:webHidden/>
                    </w:rPr>
                    <w:instrText xml:space="preserve"> PAGEREF _Toc109318653 \h </w:instrText>
                  </w:r>
                  <w:r w:rsidR="00225569">
                    <w:rPr>
                      <w:noProof/>
                      <w:webHidden/>
                    </w:rPr>
                  </w:r>
                  <w:r w:rsidR="00225569">
                    <w:rPr>
                      <w:noProof/>
                      <w:webHidden/>
                    </w:rPr>
                    <w:fldChar w:fldCharType="separate"/>
                  </w:r>
                  <w:r w:rsidR="00225569">
                    <w:rPr>
                      <w:noProof/>
                      <w:webHidden/>
                    </w:rPr>
                    <w:t>6</w:t>
                  </w:r>
                  <w:r w:rsidR="00225569">
                    <w:rPr>
                      <w:noProof/>
                      <w:webHidden/>
                    </w:rPr>
                    <w:fldChar w:fldCharType="end"/>
                  </w:r>
                </w:hyperlink>
              </w:p>
              <w:p w14:paraId="2AD84E0C" w14:textId="34AE221F" w:rsidR="00225569" w:rsidRDefault="00000000">
                <w:pPr>
                  <w:pStyle w:val="TOC1"/>
                  <w:tabs>
                    <w:tab w:val="right" w:leader="dot" w:pos="11510"/>
                  </w:tabs>
                  <w:rPr>
                    <w:b w:val="0"/>
                    <w:noProof/>
                    <w:sz w:val="22"/>
                    <w:szCs w:val="22"/>
                    <w:lang w:eastAsia="en-US"/>
                  </w:rPr>
                </w:pPr>
                <w:hyperlink w:anchor="_Toc109318654" w:history="1">
                  <w:r w:rsidR="00225569" w:rsidRPr="00396621">
                    <w:rPr>
                      <w:rStyle w:val="Hyperlink"/>
                      <w:noProof/>
                    </w:rPr>
                    <w:t>Demonstration for Web Scrapping in Popular Site</w:t>
                  </w:r>
                  <w:r w:rsidR="00225569">
                    <w:rPr>
                      <w:noProof/>
                      <w:webHidden/>
                    </w:rPr>
                    <w:tab/>
                  </w:r>
                  <w:r w:rsidR="00225569">
                    <w:rPr>
                      <w:noProof/>
                      <w:webHidden/>
                    </w:rPr>
                    <w:fldChar w:fldCharType="begin"/>
                  </w:r>
                  <w:r w:rsidR="00225569">
                    <w:rPr>
                      <w:noProof/>
                      <w:webHidden/>
                    </w:rPr>
                    <w:instrText xml:space="preserve"> PAGEREF _Toc109318654 \h </w:instrText>
                  </w:r>
                  <w:r w:rsidR="00225569">
                    <w:rPr>
                      <w:noProof/>
                      <w:webHidden/>
                    </w:rPr>
                  </w:r>
                  <w:r w:rsidR="00225569">
                    <w:rPr>
                      <w:noProof/>
                      <w:webHidden/>
                    </w:rPr>
                    <w:fldChar w:fldCharType="separate"/>
                  </w:r>
                  <w:r w:rsidR="00225569">
                    <w:rPr>
                      <w:noProof/>
                      <w:webHidden/>
                    </w:rPr>
                    <w:t>7</w:t>
                  </w:r>
                  <w:r w:rsidR="00225569">
                    <w:rPr>
                      <w:noProof/>
                      <w:webHidden/>
                    </w:rPr>
                    <w:fldChar w:fldCharType="end"/>
                  </w:r>
                </w:hyperlink>
              </w:p>
              <w:p w14:paraId="4736E99E" w14:textId="6F9C8010" w:rsidR="00225569" w:rsidRDefault="00000000">
                <w:pPr>
                  <w:pStyle w:val="TOC2"/>
                  <w:tabs>
                    <w:tab w:val="right" w:leader="dot" w:pos="11510"/>
                  </w:tabs>
                  <w:rPr>
                    <w:noProof/>
                    <w:sz w:val="22"/>
                    <w:szCs w:val="22"/>
                    <w:lang w:eastAsia="en-US"/>
                  </w:rPr>
                </w:pPr>
                <w:hyperlink w:anchor="_Toc109318655" w:history="1">
                  <w:r w:rsidR="00225569" w:rsidRPr="00396621">
                    <w:rPr>
                      <w:rStyle w:val="Hyperlink"/>
                      <w:noProof/>
                    </w:rPr>
                    <w:t>Chormium Testing with Amazon Site with Evidance</w:t>
                  </w:r>
                  <w:r w:rsidR="00225569">
                    <w:rPr>
                      <w:noProof/>
                      <w:webHidden/>
                    </w:rPr>
                    <w:tab/>
                  </w:r>
                  <w:r w:rsidR="00225569">
                    <w:rPr>
                      <w:noProof/>
                      <w:webHidden/>
                    </w:rPr>
                    <w:fldChar w:fldCharType="begin"/>
                  </w:r>
                  <w:r w:rsidR="00225569">
                    <w:rPr>
                      <w:noProof/>
                      <w:webHidden/>
                    </w:rPr>
                    <w:instrText xml:space="preserve"> PAGEREF _Toc109318655 \h </w:instrText>
                  </w:r>
                  <w:r w:rsidR="00225569">
                    <w:rPr>
                      <w:noProof/>
                      <w:webHidden/>
                    </w:rPr>
                  </w:r>
                  <w:r w:rsidR="00225569">
                    <w:rPr>
                      <w:noProof/>
                      <w:webHidden/>
                    </w:rPr>
                    <w:fldChar w:fldCharType="separate"/>
                  </w:r>
                  <w:r w:rsidR="00225569">
                    <w:rPr>
                      <w:noProof/>
                      <w:webHidden/>
                    </w:rPr>
                    <w:t>7</w:t>
                  </w:r>
                  <w:r w:rsidR="00225569">
                    <w:rPr>
                      <w:noProof/>
                      <w:webHidden/>
                    </w:rPr>
                    <w:fldChar w:fldCharType="end"/>
                  </w:r>
                </w:hyperlink>
              </w:p>
              <w:p w14:paraId="3E0FDFBD" w14:textId="20AD2246" w:rsidR="00E41183" w:rsidRDefault="00E41183">
                <w:r>
                  <w:rPr>
                    <w:b/>
                    <w:bCs/>
                    <w:noProof/>
                  </w:rPr>
                  <w:fldChar w:fldCharType="end"/>
                </w:r>
              </w:p>
            </w:sdtContent>
          </w:sdt>
          <w:p w14:paraId="7231A88E" w14:textId="77777777" w:rsidR="00E41183" w:rsidRDefault="00E41183" w:rsidP="00AE50BD">
            <w:pPr>
              <w:spacing w:after="0"/>
              <w:rPr>
                <w:caps/>
                <w:color w:val="3476B1" w:themeColor="accent2" w:themeShade="BF"/>
                <w:sz w:val="22"/>
              </w:rPr>
            </w:pPr>
          </w:p>
          <w:p w14:paraId="32961F1A" w14:textId="77777777" w:rsidR="00E41183" w:rsidRDefault="00E41183" w:rsidP="00AE50BD">
            <w:pPr>
              <w:spacing w:after="0"/>
              <w:rPr>
                <w:caps/>
                <w:color w:val="3476B1" w:themeColor="accent2" w:themeShade="BF"/>
                <w:sz w:val="22"/>
              </w:rPr>
            </w:pPr>
          </w:p>
          <w:p w14:paraId="2A14D4CB" w14:textId="761C3124" w:rsidR="00E41183" w:rsidRDefault="00E41183" w:rsidP="00AE50BD">
            <w:pPr>
              <w:spacing w:after="0"/>
            </w:pPr>
          </w:p>
        </w:tc>
      </w:tr>
    </w:tbl>
    <w:p w14:paraId="7AAD6B8B" w14:textId="22F58887" w:rsidR="00011B82" w:rsidRDefault="00011B82" w:rsidP="00682EC8">
      <w:pPr>
        <w:pStyle w:val="NoSpacing"/>
        <w:rPr>
          <w:sz w:val="16"/>
        </w:rPr>
      </w:pPr>
    </w:p>
    <w:p w14:paraId="1DB2ACFE" w14:textId="6AA34537" w:rsidR="00E41183" w:rsidRDefault="00E41183" w:rsidP="00682EC8">
      <w:pPr>
        <w:pStyle w:val="NoSpacing"/>
        <w:rPr>
          <w:sz w:val="16"/>
        </w:rPr>
      </w:pPr>
    </w:p>
    <w:p w14:paraId="14A350FC" w14:textId="77777777" w:rsidR="00E41183" w:rsidRPr="00682EC8" w:rsidRDefault="00E41183" w:rsidP="00682EC8">
      <w:pPr>
        <w:pStyle w:val="NoSpacing"/>
        <w:rPr>
          <w:sz w:val="16"/>
        </w:rPr>
      </w:pPr>
    </w:p>
    <w:tbl>
      <w:tblPr>
        <w:tblW w:w="5000" w:type="pct"/>
        <w:tblLayout w:type="fixed"/>
        <w:tblCellMar>
          <w:left w:w="115" w:type="dxa"/>
          <w:right w:w="115" w:type="dxa"/>
        </w:tblCellMar>
        <w:tblLook w:val="0600" w:firstRow="0" w:lastRow="0" w:firstColumn="0" w:lastColumn="0" w:noHBand="1" w:noVBand="1"/>
      </w:tblPr>
      <w:tblGrid>
        <w:gridCol w:w="2938"/>
        <w:gridCol w:w="2847"/>
        <w:gridCol w:w="274"/>
        <w:gridCol w:w="5691"/>
      </w:tblGrid>
      <w:tr w:rsidR="00FF4560" w14:paraId="1D567BF0" w14:textId="77777777" w:rsidTr="002C0061">
        <w:trPr>
          <w:cantSplit/>
          <w:trHeight w:val="5670"/>
        </w:trPr>
        <w:tc>
          <w:tcPr>
            <w:tcW w:w="5785" w:type="dxa"/>
            <w:gridSpan w:val="2"/>
          </w:tcPr>
          <w:p w14:paraId="6A03B019" w14:textId="56439593" w:rsidR="00FF4560" w:rsidRPr="00382BBF" w:rsidRDefault="00EB360E" w:rsidP="00F86647">
            <w:pPr>
              <w:pStyle w:val="Image"/>
            </w:pPr>
            <w:r>
              <w:lastRenderedPageBreak/>
              <w:drawing>
                <wp:anchor distT="0" distB="0" distL="114300" distR="114300" simplePos="0" relativeHeight="251651072" behindDoc="0" locked="0" layoutInCell="1" allowOverlap="1" wp14:anchorId="2E902070" wp14:editId="17CEC33D">
                  <wp:simplePos x="0" y="0"/>
                  <wp:positionH relativeFrom="column">
                    <wp:posOffset>789940</wp:posOffset>
                  </wp:positionH>
                  <wp:positionV relativeFrom="paragraph">
                    <wp:posOffset>4756283</wp:posOffset>
                  </wp:positionV>
                  <wp:extent cx="5742305" cy="36201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42305" cy="3620135"/>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41B52F51">
                <v:rect id="Rectangle 64" o:spid="_x0000_s2057" alt="Title: Abstract building - Description: Abstract building" style="position:absolute;left:0;text-align:left;margin-left:32.8pt;margin-top:7.35pt;width:239.7pt;height:351pt;z-index:251658240;visibility:visible;mso-wrap-style:square;mso-wrap-distance-left:9pt;mso-wrap-distance-top:0;mso-wrap-distance-right:9pt;mso-wrap-distance-bottom:0;mso-position-horizontal-relative:text;mso-position-vertical-relative:text;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" stroked="f" strokeweight="1pt">
                  <v:fill r:id="rId10" o:title="Abstract building" recolor="t" rotate="t" type="frame"/>
                  <o:lock v:ext="edit" aspectratio="t"/>
                </v:rect>
              </w:pict>
            </w:r>
          </w:p>
        </w:tc>
        <w:tc>
          <w:tcPr>
            <w:tcW w:w="274" w:type="dxa"/>
          </w:tcPr>
          <w:p w14:paraId="2A87B1FC" w14:textId="040B95C1" w:rsidR="00FF4560" w:rsidRDefault="00FF4560" w:rsidP="003D615D">
            <w:pPr>
              <w:pStyle w:val="NoSpacing"/>
            </w:pPr>
          </w:p>
        </w:tc>
        <w:tc>
          <w:tcPr>
            <w:tcW w:w="5691" w:type="dxa"/>
          </w:tcPr>
          <w:p w14:paraId="32C3D089" w14:textId="2F22EB2C" w:rsidR="00FF4560" w:rsidRPr="00A50BCD" w:rsidRDefault="009A000F" w:rsidP="00A50BCD">
            <w:pPr>
              <w:pStyle w:val="Heading1"/>
            </w:pPr>
            <w:bookmarkStart w:id="3" w:name="_Toc109318643"/>
            <w:r>
              <w:t>Why People</w:t>
            </w:r>
            <w:r w:rsidR="00F75805">
              <w:t xml:space="preserve"> Be Online</w:t>
            </w:r>
            <w:bookmarkEnd w:id="3"/>
          </w:p>
          <w:p w14:paraId="1D23F642" w14:textId="200E61C4" w:rsidR="00FF4560" w:rsidRDefault="003D35F5" w:rsidP="004453A3">
            <w:pPr>
              <w:pStyle w:val="Heading2"/>
              <w:spacing w:after="0"/>
            </w:pPr>
            <w:bookmarkStart w:id="4" w:name="_Toc109318644"/>
            <w:r>
              <w:t xml:space="preserve">Engagement </w:t>
            </w:r>
            <w:r w:rsidR="00F86FB2">
              <w:t>with Web Sites</w:t>
            </w:r>
            <w:bookmarkEnd w:id="4"/>
          </w:p>
          <w:p w14:paraId="07060B94" w14:textId="1F7993D7" w:rsidR="002A5A83" w:rsidRDefault="00590A34" w:rsidP="00590A34">
            <w:pPr>
              <w:spacing w:after="0"/>
            </w:pPr>
            <w:r w:rsidRPr="00590A34">
              <w:t>If you spend any time online, you are certainly aware with some of the most popular websites in the world. A few of internet titans currently have unrivaled domination.</w:t>
            </w:r>
          </w:p>
          <w:p w14:paraId="16295249" w14:textId="77777777" w:rsidR="00534A46" w:rsidRPr="00D069F9" w:rsidRDefault="00534A46" w:rsidP="00590A34">
            <w:pPr>
              <w:spacing w:after="0"/>
              <w:rPr>
                <w:sz w:val="18"/>
                <w:szCs w:val="18"/>
              </w:rPr>
            </w:pPr>
          </w:p>
          <w:p w14:paraId="63F66A5C" w14:textId="77E0B295" w:rsidR="00F86FB2" w:rsidRPr="002A5A83" w:rsidRDefault="002A5A83" w:rsidP="00590A34">
            <w:pPr>
              <w:spacing w:after="0"/>
              <w:rPr>
                <w:b/>
                <w:bCs/>
              </w:rPr>
            </w:pPr>
            <w:r w:rsidRPr="002A5A83">
              <w:rPr>
                <w:b/>
                <w:bCs/>
              </w:rPr>
              <w:t>Top Three Websites (Monthly visits):</w:t>
            </w:r>
          </w:p>
          <w:p w14:paraId="080E8C48" w14:textId="77777777" w:rsidR="00A02B63" w:rsidRDefault="00A02B63" w:rsidP="00A02B63">
            <w:pPr>
              <w:pStyle w:val="ListParagraph"/>
              <w:numPr>
                <w:ilvl w:val="0"/>
                <w:numId w:val="11"/>
              </w:numPr>
              <w:spacing w:after="0"/>
            </w:pPr>
            <w:r>
              <w:t>Google: 92.5 billion</w:t>
            </w:r>
          </w:p>
          <w:p w14:paraId="312858F5" w14:textId="77777777" w:rsidR="00A02B63" w:rsidRDefault="00A02B63" w:rsidP="00A02B63">
            <w:pPr>
              <w:pStyle w:val="ListParagraph"/>
              <w:numPr>
                <w:ilvl w:val="0"/>
                <w:numId w:val="11"/>
              </w:numPr>
              <w:spacing w:after="0"/>
            </w:pPr>
            <w:r>
              <w:t>YouTube: 34.6 billion</w:t>
            </w:r>
          </w:p>
          <w:p w14:paraId="271CF006" w14:textId="560BD05D" w:rsidR="008B671F" w:rsidRDefault="00A02B63" w:rsidP="008B671F">
            <w:pPr>
              <w:pStyle w:val="ListParagraph"/>
              <w:numPr>
                <w:ilvl w:val="0"/>
                <w:numId w:val="11"/>
              </w:numPr>
              <w:spacing w:after="0"/>
            </w:pPr>
            <w:r>
              <w:t>Facebook: 25.5 billion</w:t>
            </w:r>
          </w:p>
          <w:p w14:paraId="1E45610B" w14:textId="77777777" w:rsidR="008B671F" w:rsidRPr="00960F85" w:rsidRDefault="008B671F" w:rsidP="008B671F">
            <w:pPr>
              <w:spacing w:after="0"/>
              <w:rPr>
                <w:sz w:val="10"/>
                <w:szCs w:val="10"/>
              </w:rPr>
            </w:pPr>
          </w:p>
          <w:p w14:paraId="49E0DCB6" w14:textId="1C7C59C9" w:rsidR="00A02B63" w:rsidRDefault="00534A46" w:rsidP="00A02B63">
            <w:pPr>
              <w:spacing w:after="0"/>
            </w:pPr>
            <w:r w:rsidRPr="00534A46">
              <w:t xml:space="preserve">The top three websites receive 152 billion monthly views, surpassing the next 47 websites combined. In addition, </w:t>
            </w:r>
            <w:r w:rsidR="00E04077" w:rsidRPr="00534A46">
              <w:t>because of</w:t>
            </w:r>
            <w:r w:rsidRPr="00534A46">
              <w:t xml:space="preserve"> the pandemic's impact on how we work, study, communicate, and buy, the bulk of these activities have moved online.</w:t>
            </w:r>
          </w:p>
          <w:p w14:paraId="698D2492" w14:textId="77777777" w:rsidR="00344806" w:rsidRPr="00344806" w:rsidRDefault="00344806" w:rsidP="00A02B63">
            <w:pPr>
              <w:spacing w:after="0"/>
              <w:rPr>
                <w:sz w:val="12"/>
                <w:szCs w:val="12"/>
              </w:rPr>
            </w:pPr>
          </w:p>
          <w:p w14:paraId="004388D1" w14:textId="54715FFD" w:rsidR="00590A34" w:rsidRDefault="00344806" w:rsidP="00590A34">
            <w:pPr>
              <w:spacing w:after="0"/>
            </w:pPr>
            <w:r w:rsidRPr="00344806">
              <w:t xml:space="preserve">Alphabet-owned Google ranks best with its </w:t>
            </w:r>
            <w:r w:rsidRPr="00EB360E">
              <w:rPr>
                <w:b/>
                <w:bCs/>
              </w:rPr>
              <w:t>flagship domain, Google.com</w:t>
            </w:r>
            <w:r w:rsidRPr="00344806">
              <w:t>, which yearly processes more than two trillion search requests across its network. Google generates around 80% of its revenue from advertising.</w:t>
            </w:r>
          </w:p>
          <w:p w14:paraId="0C3A2F1A" w14:textId="77777777" w:rsidR="00590A34" w:rsidRDefault="00590A34" w:rsidP="00590A34">
            <w:pPr>
              <w:spacing w:after="0"/>
            </w:pPr>
          </w:p>
          <w:p w14:paraId="077F5F05" w14:textId="77777777" w:rsidR="00590A34" w:rsidRDefault="00590A34" w:rsidP="00590A34">
            <w:pPr>
              <w:spacing w:after="0"/>
            </w:pPr>
          </w:p>
          <w:p w14:paraId="3C5F3F57" w14:textId="77777777" w:rsidR="00590A34" w:rsidRDefault="00590A34" w:rsidP="00590A34">
            <w:pPr>
              <w:spacing w:after="0"/>
            </w:pPr>
          </w:p>
          <w:p w14:paraId="02D6885C" w14:textId="77777777" w:rsidR="00590A34" w:rsidRDefault="00590A34" w:rsidP="00590A34">
            <w:pPr>
              <w:spacing w:after="0"/>
            </w:pPr>
          </w:p>
          <w:p w14:paraId="77067D9D" w14:textId="77777777" w:rsidR="00590A34" w:rsidRDefault="00590A34" w:rsidP="00590A34">
            <w:pPr>
              <w:spacing w:after="0"/>
            </w:pPr>
          </w:p>
          <w:p w14:paraId="6441EBDB" w14:textId="77777777" w:rsidR="00590A34" w:rsidRDefault="00590A34" w:rsidP="00590A34">
            <w:pPr>
              <w:spacing w:after="0"/>
            </w:pPr>
          </w:p>
          <w:p w14:paraId="79F9955A" w14:textId="77777777" w:rsidR="00590A34" w:rsidRDefault="00590A34" w:rsidP="00590A34">
            <w:pPr>
              <w:spacing w:after="0"/>
            </w:pPr>
          </w:p>
          <w:p w14:paraId="1466FB4E" w14:textId="77777777" w:rsidR="00590A34" w:rsidRDefault="00590A34" w:rsidP="00590A34">
            <w:pPr>
              <w:spacing w:after="0"/>
            </w:pPr>
          </w:p>
          <w:p w14:paraId="618B16C0" w14:textId="77777777" w:rsidR="00590A34" w:rsidRDefault="00590A34" w:rsidP="00590A34">
            <w:pPr>
              <w:spacing w:after="0"/>
            </w:pPr>
          </w:p>
          <w:p w14:paraId="5B5C0154" w14:textId="77777777" w:rsidR="00590A34" w:rsidRDefault="00590A34" w:rsidP="00590A34">
            <w:pPr>
              <w:spacing w:after="0"/>
            </w:pPr>
          </w:p>
          <w:p w14:paraId="24AC42CC" w14:textId="77777777" w:rsidR="00590A34" w:rsidRDefault="00590A34" w:rsidP="00590A34">
            <w:pPr>
              <w:spacing w:after="0"/>
            </w:pPr>
          </w:p>
          <w:p w14:paraId="3CB24038" w14:textId="73ABE63A" w:rsidR="00590A34" w:rsidRPr="00D00A18" w:rsidRDefault="00590A34" w:rsidP="00590A34">
            <w:pPr>
              <w:spacing w:after="0"/>
            </w:pPr>
          </w:p>
        </w:tc>
      </w:tr>
      <w:tr w:rsidR="00FF4560" w14:paraId="5F3CFEFF" w14:textId="77777777" w:rsidTr="00304055">
        <w:trPr>
          <w:trHeight w:val="1089"/>
        </w:trPr>
        <w:tc>
          <w:tcPr>
            <w:tcW w:w="2938" w:type="dxa"/>
            <w:vAlign w:val="bottom"/>
          </w:tcPr>
          <w:p w14:paraId="19DD66A1" w14:textId="4AFCE28B" w:rsidR="00FF4560" w:rsidRPr="00C36D8A" w:rsidRDefault="00FF4560" w:rsidP="003D615D">
            <w:pPr>
              <w:pStyle w:val="NoSpacing"/>
            </w:pPr>
          </w:p>
        </w:tc>
        <w:tc>
          <w:tcPr>
            <w:tcW w:w="3121" w:type="dxa"/>
            <w:gridSpan w:val="2"/>
            <w:vAlign w:val="bottom"/>
          </w:tcPr>
          <w:p w14:paraId="5DB6EA0E" w14:textId="192742A9" w:rsidR="00FF4560" w:rsidRPr="00C36D8A" w:rsidRDefault="00FF4560" w:rsidP="003D615D">
            <w:pPr>
              <w:pStyle w:val="NoSpacing"/>
            </w:pPr>
          </w:p>
        </w:tc>
        <w:tc>
          <w:tcPr>
            <w:tcW w:w="5691" w:type="dxa"/>
            <w:vMerge w:val="restart"/>
            <w:vAlign w:val="center"/>
          </w:tcPr>
          <w:p w14:paraId="4D3E046F" w14:textId="0DB9F4DB" w:rsidR="00FF4560" w:rsidRDefault="00FF4560" w:rsidP="00A01FE5">
            <w:pPr>
              <w:pStyle w:val="NoSpacing"/>
              <w:jc w:val="left"/>
            </w:pPr>
          </w:p>
        </w:tc>
      </w:tr>
      <w:tr w:rsidR="00FF4560" w:rsidRPr="00682EC8" w14:paraId="105BDA0D" w14:textId="77777777" w:rsidTr="00534A46">
        <w:trPr>
          <w:trHeight w:val="71"/>
        </w:trPr>
        <w:tc>
          <w:tcPr>
            <w:tcW w:w="2938" w:type="dxa"/>
            <w:shd w:val="clear" w:color="auto" w:fill="000000" w:themeFill="text1"/>
            <w:vAlign w:val="bottom"/>
          </w:tcPr>
          <w:p w14:paraId="420F7353" w14:textId="0B0B8A93" w:rsidR="00FF4560" w:rsidRPr="00682EC8" w:rsidRDefault="00FF4560" w:rsidP="003D615D">
            <w:pPr>
              <w:pStyle w:val="NoSpacing"/>
              <w:rPr>
                <w:sz w:val="8"/>
              </w:rPr>
            </w:pPr>
          </w:p>
        </w:tc>
        <w:tc>
          <w:tcPr>
            <w:tcW w:w="3121" w:type="dxa"/>
            <w:gridSpan w:val="2"/>
            <w:vAlign w:val="bottom"/>
          </w:tcPr>
          <w:p w14:paraId="65C80633" w14:textId="2BA02503" w:rsidR="00FF4560" w:rsidRPr="00682EC8" w:rsidRDefault="00FF4560" w:rsidP="003D615D">
            <w:pPr>
              <w:pStyle w:val="NoSpacing"/>
              <w:rPr>
                <w:sz w:val="8"/>
              </w:rPr>
            </w:pPr>
          </w:p>
        </w:tc>
        <w:tc>
          <w:tcPr>
            <w:tcW w:w="5691" w:type="dxa"/>
            <w:vMerge/>
            <w:vAlign w:val="bottom"/>
          </w:tcPr>
          <w:p w14:paraId="45A2C491" w14:textId="77777777" w:rsidR="00FF4560" w:rsidRPr="00682EC8" w:rsidRDefault="00FF4560" w:rsidP="003D615D">
            <w:pPr>
              <w:pStyle w:val="NoSpacing"/>
              <w:rPr>
                <w:sz w:val="8"/>
              </w:rPr>
            </w:pPr>
          </w:p>
        </w:tc>
      </w:tr>
      <w:tr w:rsidR="00FF4560" w14:paraId="2A74FAF6" w14:textId="77777777" w:rsidTr="002C0061">
        <w:trPr>
          <w:trHeight w:val="918"/>
        </w:trPr>
        <w:tc>
          <w:tcPr>
            <w:tcW w:w="5785" w:type="dxa"/>
            <w:gridSpan w:val="2"/>
            <w:vAlign w:val="bottom"/>
          </w:tcPr>
          <w:p w14:paraId="66B70039" w14:textId="77777777" w:rsidR="00FF4560" w:rsidRDefault="00FF4560" w:rsidP="00FF4560"/>
          <w:p w14:paraId="620062EA" w14:textId="77777777" w:rsidR="00E577E2" w:rsidRPr="00E577E2" w:rsidRDefault="00E577E2" w:rsidP="00E577E2"/>
          <w:p w14:paraId="733450C4" w14:textId="77777777" w:rsidR="00E577E2" w:rsidRPr="00E577E2" w:rsidRDefault="00E577E2" w:rsidP="00E577E2"/>
          <w:p w14:paraId="0481B431" w14:textId="109F3E9F" w:rsidR="00E577E2" w:rsidRPr="00E577E2" w:rsidRDefault="00000000" w:rsidP="00E577E2">
            <w:r>
              <w:rPr>
                <w:noProof/>
              </w:rPr>
              <w:pict w14:anchorId="59B6AD85">
                <v:shapetype id="_x0000_t202" coordsize="21600,21600" o:spt="202" path="m,l,21600r21600,l21600,xe">
                  <v:stroke joinstyle="miter"/>
                  <v:path gradientshapeok="t" o:connecttype="rect"/>
                </v:shapetype>
                <v:shape id="_x0000_s2067" type="#_x0000_t202" style="position:absolute;left:0;text-align:left;margin-left:64.05pt;margin-top:8.75pt;width:452.15pt;height:16.15pt;z-index:251659264;mso-position-horizontal-relative:text;mso-position-vertical-relative:text" stroked="f">
                  <v:textbox style="mso-next-textbox:#_x0000_s2067" inset="0,0,0,0">
                    <w:txbxContent>
                      <w:p w14:paraId="502B9F5B" w14:textId="6D14D3A4" w:rsidR="002C0061" w:rsidRPr="004F186C" w:rsidRDefault="002C0061" w:rsidP="002C0061">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1</w:t>
                          </w:r>
                        </w:fldSimple>
                        <w:r>
                          <w:t xml:space="preserve"> Top Visited Websites</w:t>
                        </w:r>
                      </w:p>
                    </w:txbxContent>
                  </v:textbox>
                </v:shape>
              </w:pict>
            </w:r>
          </w:p>
          <w:p w14:paraId="2EC8E35D" w14:textId="35DD94B9" w:rsidR="00E577E2" w:rsidRPr="00E577E2" w:rsidRDefault="00E577E2" w:rsidP="00E577E2"/>
        </w:tc>
        <w:tc>
          <w:tcPr>
            <w:tcW w:w="274" w:type="dxa"/>
            <w:vAlign w:val="bottom"/>
          </w:tcPr>
          <w:p w14:paraId="6BC73AED" w14:textId="69D31D26" w:rsidR="00FF4560" w:rsidRDefault="00FF4560" w:rsidP="00FF4560"/>
        </w:tc>
        <w:tc>
          <w:tcPr>
            <w:tcW w:w="5691" w:type="dxa"/>
            <w:vMerge/>
            <w:vAlign w:val="bottom"/>
          </w:tcPr>
          <w:p w14:paraId="552C95A0" w14:textId="77777777" w:rsidR="00FF4560" w:rsidRDefault="00FF4560" w:rsidP="003D615D"/>
        </w:tc>
      </w:tr>
    </w:tbl>
    <w:p w14:paraId="44C65A36" w14:textId="77777777" w:rsidR="00A02B63" w:rsidRDefault="00A02B63"/>
    <w:tbl>
      <w:tblPr>
        <w:tblW w:w="5000" w:type="pct"/>
        <w:tblLayout w:type="fixed"/>
        <w:tblCellMar>
          <w:left w:w="115" w:type="dxa"/>
          <w:right w:w="115" w:type="dxa"/>
        </w:tblCellMar>
        <w:tblLook w:val="0600" w:firstRow="0" w:lastRow="0" w:firstColumn="0" w:lastColumn="0" w:noHBand="1" w:noVBand="1"/>
      </w:tblPr>
      <w:tblGrid>
        <w:gridCol w:w="2937"/>
        <w:gridCol w:w="4223"/>
        <w:gridCol w:w="4590"/>
      </w:tblGrid>
      <w:tr w:rsidR="005A1FC5" w14:paraId="3297DCA1" w14:textId="77777777" w:rsidTr="00D36ED4">
        <w:trPr>
          <w:trHeight w:val="180"/>
        </w:trPr>
        <w:tc>
          <w:tcPr>
            <w:tcW w:w="2937" w:type="dxa"/>
            <w:vAlign w:val="bottom"/>
          </w:tcPr>
          <w:p w14:paraId="5F4E85D0" w14:textId="77777777" w:rsidR="005A1FC5" w:rsidRPr="005A1FC5" w:rsidRDefault="005A1FC5" w:rsidP="003D615D">
            <w:pPr>
              <w:pStyle w:val="NoSpacing"/>
              <w:rPr>
                <w:sz w:val="8"/>
              </w:rPr>
            </w:pPr>
          </w:p>
        </w:tc>
        <w:tc>
          <w:tcPr>
            <w:tcW w:w="4223" w:type="dxa"/>
            <w:vAlign w:val="bottom"/>
          </w:tcPr>
          <w:p w14:paraId="62706779" w14:textId="77777777" w:rsidR="005A1FC5" w:rsidRPr="005A1FC5" w:rsidRDefault="005A1FC5" w:rsidP="003D615D">
            <w:pPr>
              <w:pStyle w:val="NoSpacing"/>
              <w:rPr>
                <w:sz w:val="8"/>
              </w:rPr>
            </w:pPr>
          </w:p>
        </w:tc>
        <w:tc>
          <w:tcPr>
            <w:tcW w:w="4590" w:type="dxa"/>
            <w:vMerge w:val="restart"/>
            <w:vAlign w:val="center"/>
          </w:tcPr>
          <w:p w14:paraId="0D3E8598" w14:textId="77777777" w:rsidR="005A1FC5" w:rsidRPr="005A1FC5" w:rsidRDefault="005A1FC5" w:rsidP="005A1FC5">
            <w:pPr>
              <w:pStyle w:val="NoSpacing"/>
              <w:rPr>
                <w:sz w:val="8"/>
              </w:rPr>
            </w:pPr>
          </w:p>
        </w:tc>
      </w:tr>
      <w:tr w:rsidR="005A1FC5" w:rsidRPr="00682EC8" w14:paraId="5A745A8F" w14:textId="77777777" w:rsidTr="00D36ED4">
        <w:trPr>
          <w:trHeight w:val="68"/>
        </w:trPr>
        <w:tc>
          <w:tcPr>
            <w:tcW w:w="2937" w:type="dxa"/>
            <w:shd w:val="clear" w:color="auto" w:fill="000000" w:themeFill="text1"/>
            <w:vAlign w:val="bottom"/>
          </w:tcPr>
          <w:p w14:paraId="06F7E01D" w14:textId="77777777" w:rsidR="005A1FC5" w:rsidRPr="00682EC8" w:rsidRDefault="005A1FC5" w:rsidP="003D615D">
            <w:pPr>
              <w:pStyle w:val="NoSpacing"/>
              <w:rPr>
                <w:sz w:val="8"/>
              </w:rPr>
            </w:pPr>
          </w:p>
        </w:tc>
        <w:tc>
          <w:tcPr>
            <w:tcW w:w="4223" w:type="dxa"/>
            <w:vAlign w:val="bottom"/>
          </w:tcPr>
          <w:p w14:paraId="6E5D60EB" w14:textId="77777777" w:rsidR="005A1FC5" w:rsidRPr="00682EC8" w:rsidRDefault="005A1FC5" w:rsidP="003D615D">
            <w:pPr>
              <w:pStyle w:val="NoSpacing"/>
              <w:rPr>
                <w:sz w:val="8"/>
              </w:rPr>
            </w:pPr>
          </w:p>
        </w:tc>
        <w:tc>
          <w:tcPr>
            <w:tcW w:w="4590" w:type="dxa"/>
            <w:vMerge/>
            <w:vAlign w:val="bottom"/>
          </w:tcPr>
          <w:p w14:paraId="0F5C13E8" w14:textId="77777777" w:rsidR="005A1FC5" w:rsidRPr="00682EC8" w:rsidRDefault="005A1FC5" w:rsidP="003D615D">
            <w:pPr>
              <w:pStyle w:val="NoSpacing"/>
              <w:rPr>
                <w:sz w:val="8"/>
              </w:rPr>
            </w:pPr>
          </w:p>
        </w:tc>
      </w:tr>
      <w:tr w:rsidR="005A1FC5" w14:paraId="1F9A1809" w14:textId="77777777" w:rsidTr="00D36ED4">
        <w:trPr>
          <w:trHeight w:val="432"/>
        </w:trPr>
        <w:tc>
          <w:tcPr>
            <w:tcW w:w="11750" w:type="dxa"/>
            <w:gridSpan w:val="3"/>
          </w:tcPr>
          <w:p w14:paraId="3CC31164" w14:textId="7D2E0936" w:rsidR="005A1FC5" w:rsidRDefault="00CB0034" w:rsidP="00C42D53">
            <w:pPr>
              <w:pStyle w:val="Heading1"/>
              <w:spacing w:after="0"/>
            </w:pPr>
            <w:bookmarkStart w:id="5" w:name="_Toc109318645"/>
            <w:r>
              <w:t>Main Domains we are focusing</w:t>
            </w:r>
            <w:bookmarkEnd w:id="5"/>
          </w:p>
          <w:p w14:paraId="3D5C188A" w14:textId="5867D8F5" w:rsidR="00D27C86" w:rsidRPr="006140E8" w:rsidRDefault="00C72375" w:rsidP="00C72375">
            <w:pPr>
              <w:pStyle w:val="Heading2"/>
              <w:spacing w:after="0"/>
              <w:rPr>
                <w:rStyle w:val="Emphasis"/>
              </w:rPr>
            </w:pPr>
            <w:bookmarkStart w:id="6" w:name="_Toc109318646"/>
            <w:r w:rsidRPr="006140E8">
              <w:rPr>
                <w:rStyle w:val="Emphasis"/>
              </w:rPr>
              <w:t>Ecommerce sites</w:t>
            </w:r>
            <w:bookmarkEnd w:id="6"/>
          </w:p>
          <w:p w14:paraId="22FB01CD" w14:textId="4BB37C57" w:rsidR="00C72375" w:rsidRDefault="00D669F6" w:rsidP="00C72375">
            <w:r>
              <w:t>C</w:t>
            </w:r>
            <w:r w:rsidRPr="00D669F6">
              <w:t>onsistently the most scraped websites in terms of frequency and amount. As online buying becomes an integral part of everyday living, ecommerce impacts people from all walks of life. Consumers, online vendors, and storefront stores all gather ecommerce data.</w:t>
            </w:r>
          </w:p>
          <w:p w14:paraId="3FB5FF08" w14:textId="307D7FD7" w:rsidR="00146B0C" w:rsidRPr="006140E8" w:rsidRDefault="00146B0C" w:rsidP="00146B0C">
            <w:pPr>
              <w:pStyle w:val="Heading2"/>
              <w:spacing w:after="0"/>
              <w:rPr>
                <w:rStyle w:val="Emphasis"/>
              </w:rPr>
            </w:pPr>
            <w:bookmarkStart w:id="7" w:name="_Toc109318647"/>
            <w:r w:rsidRPr="006140E8">
              <w:rPr>
                <w:rStyle w:val="Emphasis"/>
              </w:rPr>
              <w:t>Social media</w:t>
            </w:r>
            <w:bookmarkEnd w:id="7"/>
          </w:p>
          <w:p w14:paraId="02461295" w14:textId="24C702B3" w:rsidR="00D27C86" w:rsidRDefault="00AE255A" w:rsidP="00D27C86">
            <w:r>
              <w:t>C</w:t>
            </w:r>
            <w:r w:rsidRPr="00AE255A">
              <w:t>onsists of an abundance of data on human ideas, feelings, and daily behaviors. In general, scraping from social networking sites is more difficult than from other sites. This is because several social media sites implement robust anti-scraping mechanisms to preserve the privacy of their members. However, social media remains a vital source of data for sentiment analysis and other types of research.</w:t>
            </w:r>
          </w:p>
          <w:p w14:paraId="01BF55F0" w14:textId="110C6EAF" w:rsidR="00AE255A" w:rsidRPr="006140E8" w:rsidRDefault="00B13ED5" w:rsidP="006140E8">
            <w:pPr>
              <w:pStyle w:val="Heading2"/>
              <w:spacing w:after="0"/>
              <w:rPr>
                <w:rStyle w:val="Emphasis"/>
              </w:rPr>
            </w:pPr>
            <w:bookmarkStart w:id="8" w:name="_Toc109318648"/>
            <w:r w:rsidRPr="006140E8">
              <w:rPr>
                <w:rStyle w:val="Emphasis"/>
              </w:rPr>
              <w:t>Directories sites</w:t>
            </w:r>
            <w:bookmarkEnd w:id="8"/>
            <w:r w:rsidRPr="006140E8">
              <w:rPr>
                <w:rStyle w:val="Emphasis"/>
              </w:rPr>
              <w:t> </w:t>
            </w:r>
          </w:p>
          <w:p w14:paraId="24FEE107" w14:textId="13A80BED" w:rsidR="00B13ED5" w:rsidRDefault="009E35F4" w:rsidP="00D27C86">
            <w:r w:rsidRPr="009E35F4">
              <w:t>It is not unexpected at all that he placed second in the race. Websites that categorize companies according to categories act as a functional information filter, making them an excellent choice for efficient data collecting. Many websites are scraped for contact information to increase sales leads.</w:t>
            </w:r>
          </w:p>
          <w:p w14:paraId="30DE3634" w14:textId="2B4B7E74" w:rsidR="00BB0972" w:rsidRPr="00E6285C" w:rsidRDefault="000960D8" w:rsidP="00D27C86">
            <w:pPr>
              <w:rPr>
                <w:b/>
                <w:bCs/>
                <w:sz w:val="24"/>
                <w:szCs w:val="24"/>
              </w:rPr>
            </w:pPr>
            <w:r w:rsidRPr="00E6285C">
              <w:rPr>
                <w:b/>
                <w:bCs/>
                <w:sz w:val="24"/>
                <w:szCs w:val="24"/>
              </w:rPr>
              <w:t>Here are the Most 5 popular websites using web scrapping to identify customer engagements</w:t>
            </w:r>
          </w:p>
          <w:p w14:paraId="35575423" w14:textId="3C49AAAB" w:rsidR="00BB0972" w:rsidRDefault="000B6629" w:rsidP="000B6629">
            <w:pPr>
              <w:pStyle w:val="Heading2"/>
              <w:numPr>
                <w:ilvl w:val="0"/>
                <w:numId w:val="13"/>
              </w:numPr>
              <w:spacing w:after="0"/>
            </w:pPr>
            <w:bookmarkStart w:id="9" w:name="_Toc109318649"/>
            <w:r w:rsidRPr="000B6629">
              <w:t>Amazon</w:t>
            </w:r>
            <w:bookmarkEnd w:id="9"/>
          </w:p>
          <w:p w14:paraId="41426596" w14:textId="17D95D8D" w:rsidR="00A407C5" w:rsidRDefault="0088588F" w:rsidP="00D27C86">
            <w:r w:rsidRPr="0088588F">
              <w:t>Yes, it is not unexpected that Amazon ranks the most scraped website. Amazon is grabbing the huge shares in the ecommerce sector which implies that Amazon data is the most representative for any form of market research. It has the largest database.</w:t>
            </w:r>
          </w:p>
          <w:p w14:paraId="08E69682" w14:textId="45E65338" w:rsidR="0088588F" w:rsidRDefault="0088588F" w:rsidP="00D27C86">
            <w:r w:rsidRPr="0088588F">
              <w:t xml:space="preserve">Obtaining ecommerce data, on the other hand, is difficult. The captcha may be the most difficult aspect of Amazon scraping, but we have it covered. Captcha prevents the site from failing since too many people want Amazon data and repeated scraping might overburden the system. </w:t>
            </w:r>
            <w:r>
              <w:t xml:space="preserve">Many web scrapping tools tend to </w:t>
            </w:r>
            <w:r w:rsidRPr="0088588F">
              <w:t xml:space="preserve">use </w:t>
            </w:r>
            <w:r w:rsidRPr="0088588F">
              <w:rPr>
                <w:b/>
                <w:bCs/>
              </w:rPr>
              <w:t>cloud extraction</w:t>
            </w:r>
            <w:r w:rsidRPr="0088588F">
              <w:t xml:space="preserve"> and </w:t>
            </w:r>
            <w:r w:rsidRPr="00014016">
              <w:rPr>
                <w:b/>
                <w:bCs/>
              </w:rPr>
              <w:t>IP rotation</w:t>
            </w:r>
            <w:r w:rsidRPr="0088588F">
              <w:t xml:space="preserve"> to completely nail it.</w:t>
            </w:r>
          </w:p>
          <w:p w14:paraId="10091A66" w14:textId="45037E10" w:rsidR="00E6285C" w:rsidRPr="00E6285C" w:rsidRDefault="00E6285C" w:rsidP="00E6285C">
            <w:pPr>
              <w:rPr>
                <w:i/>
                <w:iCs/>
              </w:rPr>
            </w:pPr>
            <w:r w:rsidRPr="00E6285C">
              <w:rPr>
                <w:i/>
                <w:iCs/>
              </w:rPr>
              <w:t>Scraping from Amazon can give you data for all below purposes:</w:t>
            </w:r>
          </w:p>
          <w:p w14:paraId="48466949" w14:textId="77777777" w:rsidR="00E6285C" w:rsidRDefault="00E6285C" w:rsidP="00E6285C">
            <w:pPr>
              <w:pStyle w:val="ListParagraph"/>
              <w:numPr>
                <w:ilvl w:val="0"/>
                <w:numId w:val="14"/>
              </w:numPr>
              <w:spacing w:after="0"/>
            </w:pPr>
            <w:r>
              <w:t>Price tracking</w:t>
            </w:r>
          </w:p>
          <w:p w14:paraId="5041F221" w14:textId="77777777" w:rsidR="00E6285C" w:rsidRDefault="00E6285C" w:rsidP="00E6285C">
            <w:pPr>
              <w:pStyle w:val="ListParagraph"/>
              <w:numPr>
                <w:ilvl w:val="0"/>
                <w:numId w:val="14"/>
              </w:numPr>
              <w:spacing w:after="0"/>
            </w:pPr>
            <w:r>
              <w:t>Competition analysis</w:t>
            </w:r>
          </w:p>
          <w:p w14:paraId="0CF2C950" w14:textId="77777777" w:rsidR="00E6285C" w:rsidRDefault="00E6285C" w:rsidP="00E6285C">
            <w:pPr>
              <w:pStyle w:val="ListParagraph"/>
              <w:numPr>
                <w:ilvl w:val="0"/>
                <w:numId w:val="14"/>
              </w:numPr>
              <w:spacing w:after="0"/>
            </w:pPr>
            <w:r>
              <w:t>MAP monitoring</w:t>
            </w:r>
          </w:p>
          <w:p w14:paraId="5921B610" w14:textId="6D26B11E" w:rsidR="00E6285C" w:rsidRDefault="00E6285C" w:rsidP="00E6285C">
            <w:pPr>
              <w:pStyle w:val="ListParagraph"/>
              <w:numPr>
                <w:ilvl w:val="0"/>
                <w:numId w:val="14"/>
              </w:numPr>
              <w:spacing w:after="0"/>
            </w:pPr>
            <w:r>
              <w:t>Product selection</w:t>
            </w:r>
          </w:p>
          <w:p w14:paraId="301364CF" w14:textId="4115D4BF" w:rsidR="00014016" w:rsidRDefault="00E6285C" w:rsidP="00E6285C">
            <w:pPr>
              <w:pStyle w:val="ListParagraph"/>
              <w:numPr>
                <w:ilvl w:val="0"/>
                <w:numId w:val="14"/>
              </w:numPr>
              <w:spacing w:after="0"/>
            </w:pPr>
            <w:r>
              <w:t>Sentiment analysis</w:t>
            </w:r>
          </w:p>
          <w:p w14:paraId="62794605" w14:textId="0065B7A6" w:rsidR="00BB0972" w:rsidRDefault="00DE120F" w:rsidP="00D27C86">
            <w:r>
              <w:rPr>
                <w:noProof/>
              </w:rPr>
              <w:drawing>
                <wp:anchor distT="0" distB="0" distL="114300" distR="114300" simplePos="0" relativeHeight="251652096" behindDoc="0" locked="0" layoutInCell="1" allowOverlap="1" wp14:anchorId="288C0D1E" wp14:editId="7224AB69">
                  <wp:simplePos x="0" y="0"/>
                  <wp:positionH relativeFrom="column">
                    <wp:posOffset>1623662</wp:posOffset>
                  </wp:positionH>
                  <wp:positionV relativeFrom="paragraph">
                    <wp:posOffset>38969</wp:posOffset>
                  </wp:positionV>
                  <wp:extent cx="3958590" cy="1619250"/>
                  <wp:effectExtent l="76200" t="57150" r="60960" b="95250"/>
                  <wp:wrapThrough wrapText="bothSides">
                    <wp:wrapPolygon edited="0">
                      <wp:start x="-208" y="-762"/>
                      <wp:lineTo x="-416" y="-254"/>
                      <wp:lineTo x="-416" y="21854"/>
                      <wp:lineTo x="-208" y="22871"/>
                      <wp:lineTo x="21725" y="22871"/>
                      <wp:lineTo x="21933" y="20075"/>
                      <wp:lineTo x="21829" y="-762"/>
                      <wp:lineTo x="-208" y="-76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58590" cy="16192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p>
          <w:p w14:paraId="5C9DF6F5" w14:textId="02CAE9AD" w:rsidR="001B0F50" w:rsidRDefault="001B0F50" w:rsidP="00D27C86"/>
          <w:p w14:paraId="0CA9108B" w14:textId="4CEC6B74" w:rsidR="00BB0972" w:rsidRDefault="00BB0972" w:rsidP="00D27C86"/>
          <w:p w14:paraId="24E31B82" w14:textId="37A2FFF3" w:rsidR="00BB0972" w:rsidRDefault="00BB0972" w:rsidP="00D27C86"/>
          <w:p w14:paraId="0341F030" w14:textId="5EA99016" w:rsidR="00BB0972" w:rsidRPr="009E35F4" w:rsidRDefault="00BB0972" w:rsidP="00D27C86"/>
          <w:p w14:paraId="1D216E61" w14:textId="2A098B6A" w:rsidR="00D27C86" w:rsidRDefault="00000000" w:rsidP="00D27C86">
            <w:r>
              <w:rPr>
                <w:noProof/>
              </w:rPr>
              <w:pict w14:anchorId="15AFC297">
                <v:shape id="_x0000_s2069" type="#_x0000_t202" style="position:absolute;left:0;text-align:left;margin-left:149.35pt;margin-top:14.65pt;width:267.75pt;height:9.25pt;z-index:251660288;mso-position-horizontal-relative:text;mso-position-vertical-relative:text" wrapcoords="-61 0 -61 20520 21600 20520 21600 0 -61 0" stroked="f">
                  <v:textbox style="mso-next-textbox:#_x0000_s2069" inset="0,0,0,0">
                    <w:txbxContent>
                      <w:p w14:paraId="12C8D6E0" w14:textId="78BF5DF9" w:rsidR="001B0F50" w:rsidRPr="0027689D" w:rsidRDefault="001B0F50" w:rsidP="001B0F50">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1</w:t>
                          </w:r>
                        </w:fldSimple>
                        <w:r>
                          <w:t xml:space="preserve"> amazon E-Business</w:t>
                        </w:r>
                      </w:p>
                    </w:txbxContent>
                  </v:textbox>
                  <w10:wrap type="through"/>
                </v:shape>
              </w:pict>
            </w:r>
          </w:p>
          <w:p w14:paraId="22E5548E" w14:textId="677BBCFE" w:rsidR="00D27C86" w:rsidRDefault="00D27C86" w:rsidP="00D27C86"/>
          <w:p w14:paraId="110E4D7E" w14:textId="6CBF9FDB" w:rsidR="001F1B02" w:rsidRDefault="001F1B02" w:rsidP="00D27C86"/>
          <w:p w14:paraId="0E648089" w14:textId="40A3B181" w:rsidR="001F1B02" w:rsidRDefault="001F1B02" w:rsidP="00D27C86"/>
          <w:p w14:paraId="62DD825E" w14:textId="66DF4E8D" w:rsidR="001F1B02" w:rsidRDefault="001F1B02" w:rsidP="00D27C86"/>
          <w:p w14:paraId="1FD56179" w14:textId="58092829" w:rsidR="001F1B02" w:rsidRDefault="001F1B02" w:rsidP="00D27C86"/>
          <w:p w14:paraId="354278A0" w14:textId="77777777" w:rsidR="00C74888" w:rsidRPr="00C74888" w:rsidRDefault="00C74888" w:rsidP="00C74888">
            <w:pPr>
              <w:pStyle w:val="Heading2"/>
              <w:numPr>
                <w:ilvl w:val="0"/>
                <w:numId w:val="13"/>
              </w:numPr>
              <w:spacing w:after="0"/>
            </w:pPr>
            <w:bookmarkStart w:id="10" w:name="_Toc109318650"/>
            <w:r w:rsidRPr="00C74888">
              <w:lastRenderedPageBreak/>
              <w:t>eBay</w:t>
            </w:r>
            <w:bookmarkEnd w:id="10"/>
          </w:p>
          <w:p w14:paraId="7256987D" w14:textId="291F7C74" w:rsidR="001F1B02" w:rsidRDefault="00C74888" w:rsidP="00D27C86">
            <w:r w:rsidRPr="00C74888">
              <w:t xml:space="preserve">Ecommerce websites are usually the most popular for web scraping, and eBay is without a doubt one of them. We have many users that operate their own eBay </w:t>
            </w:r>
            <w:r w:rsidR="007D3177" w:rsidRPr="00C74888">
              <w:t>companies and</w:t>
            </w:r>
            <w:r w:rsidRPr="00C74888">
              <w:t xml:space="preserve"> receiving data from eBay is a crucial method for them to keep track of their competition and market trends.</w:t>
            </w:r>
          </w:p>
          <w:p w14:paraId="6F28E438" w14:textId="0BD37EBC" w:rsidR="00C74888" w:rsidRDefault="00D70563" w:rsidP="00D27C86">
            <w:r>
              <w:rPr>
                <w:noProof/>
              </w:rPr>
              <w:drawing>
                <wp:anchor distT="0" distB="0" distL="114300" distR="114300" simplePos="0" relativeHeight="251653120" behindDoc="0" locked="0" layoutInCell="1" allowOverlap="1" wp14:anchorId="4F1AB563" wp14:editId="03D0DA74">
                  <wp:simplePos x="0" y="0"/>
                  <wp:positionH relativeFrom="column">
                    <wp:posOffset>1206633</wp:posOffset>
                  </wp:positionH>
                  <wp:positionV relativeFrom="paragraph">
                    <wp:posOffset>475381</wp:posOffset>
                  </wp:positionV>
                  <wp:extent cx="4908550" cy="2275205"/>
                  <wp:effectExtent l="76200" t="57150" r="44450" b="86995"/>
                  <wp:wrapThrough wrapText="bothSides">
                    <wp:wrapPolygon edited="0">
                      <wp:start x="-168" y="-543"/>
                      <wp:lineTo x="-335" y="-181"/>
                      <wp:lineTo x="-335" y="22426"/>
                      <wp:lineTo x="21796" y="22426"/>
                      <wp:lineTo x="21712" y="-543"/>
                      <wp:lineTo x="-168" y="-54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8550" cy="227520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r w:rsidR="00FC7CE3" w:rsidRPr="00FC7CE3">
              <w:t>The client is an eBay seller who scrapes data from eBay and other ecommerce marketplaces on a daily basis, building up his own database over time for in-depth market research.</w:t>
            </w:r>
          </w:p>
          <w:p w14:paraId="63773214" w14:textId="106A4637" w:rsidR="00D27C86" w:rsidRDefault="00D27C86" w:rsidP="00D27C86"/>
          <w:p w14:paraId="30919418" w14:textId="5BEB29D2" w:rsidR="00D27C86" w:rsidRDefault="00D27C86" w:rsidP="00D27C86"/>
          <w:p w14:paraId="67B0339B" w14:textId="6DB8A4BC" w:rsidR="00D27C86" w:rsidRDefault="00D27C86" w:rsidP="00D27C86"/>
          <w:p w14:paraId="742934E9" w14:textId="77777777" w:rsidR="004D4B0C" w:rsidRDefault="004D4B0C" w:rsidP="00844AB8">
            <w:pPr>
              <w:pStyle w:val="Caption"/>
              <w:jc w:val="center"/>
              <w:rPr>
                <w:b w:val="0"/>
                <w:bCs w:val="0"/>
              </w:rPr>
            </w:pPr>
          </w:p>
          <w:p w14:paraId="00240807" w14:textId="77777777" w:rsidR="004D4B0C" w:rsidRDefault="004D4B0C" w:rsidP="00844AB8">
            <w:pPr>
              <w:pStyle w:val="Caption"/>
              <w:jc w:val="center"/>
              <w:rPr>
                <w:b w:val="0"/>
                <w:bCs w:val="0"/>
              </w:rPr>
            </w:pPr>
          </w:p>
          <w:p w14:paraId="29C9C1F4" w14:textId="77777777" w:rsidR="004D4B0C" w:rsidRDefault="004D4B0C" w:rsidP="00844AB8">
            <w:pPr>
              <w:pStyle w:val="Caption"/>
              <w:jc w:val="center"/>
              <w:rPr>
                <w:b w:val="0"/>
                <w:bCs w:val="0"/>
              </w:rPr>
            </w:pPr>
          </w:p>
          <w:p w14:paraId="129FD94B" w14:textId="77777777" w:rsidR="004D4B0C" w:rsidRDefault="004D4B0C" w:rsidP="00844AB8">
            <w:pPr>
              <w:pStyle w:val="Caption"/>
              <w:jc w:val="center"/>
              <w:rPr>
                <w:b w:val="0"/>
                <w:bCs w:val="0"/>
              </w:rPr>
            </w:pPr>
          </w:p>
          <w:p w14:paraId="0E2AAE1A" w14:textId="77777777" w:rsidR="004D4B0C" w:rsidRDefault="004D4B0C" w:rsidP="00844AB8">
            <w:pPr>
              <w:pStyle w:val="Caption"/>
              <w:jc w:val="center"/>
              <w:rPr>
                <w:b w:val="0"/>
                <w:bCs w:val="0"/>
              </w:rPr>
            </w:pPr>
          </w:p>
          <w:p w14:paraId="5A8687FE" w14:textId="02AD8F02" w:rsidR="004D4B0C" w:rsidRDefault="00000000" w:rsidP="00844AB8">
            <w:pPr>
              <w:pStyle w:val="Caption"/>
              <w:jc w:val="center"/>
              <w:rPr>
                <w:b w:val="0"/>
                <w:bCs w:val="0"/>
              </w:rPr>
            </w:pPr>
            <w:r>
              <w:rPr>
                <w:noProof/>
              </w:rPr>
              <w:pict w14:anchorId="5761FC84">
                <v:shape id="_x0000_s2071" type="#_x0000_t202" style="position:absolute;left:0;text-align:left;margin-left:89.95pt;margin-top:3.25pt;width:386.5pt;height:12.15pt;z-index:251661312;mso-position-horizontal-relative:text;mso-position-vertical-relative:text" wrapcoords="-42 0 -42 20829 21600 20829 21600 0 -42 0" stroked="f">
                  <v:textbox inset="0,0,0,0">
                    <w:txbxContent>
                      <w:p w14:paraId="65212A91" w14:textId="233A8A7C" w:rsidR="00D70563" w:rsidRPr="00FF706B" w:rsidRDefault="00D70563" w:rsidP="00D70563">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2</w:t>
                          </w:r>
                        </w:fldSimple>
                        <w:r>
                          <w:t xml:space="preserve"> Ebay</w:t>
                        </w:r>
                      </w:p>
                    </w:txbxContent>
                  </v:textbox>
                  <w10:wrap type="through"/>
                </v:shape>
              </w:pict>
            </w:r>
          </w:p>
          <w:p w14:paraId="573471E9" w14:textId="77777777" w:rsidR="00DC0547" w:rsidRDefault="00306428" w:rsidP="00306428">
            <w:pPr>
              <w:pStyle w:val="Heading2"/>
              <w:numPr>
                <w:ilvl w:val="0"/>
                <w:numId w:val="13"/>
              </w:numPr>
              <w:spacing w:after="0"/>
            </w:pPr>
            <w:bookmarkStart w:id="11" w:name="_Toc109318651"/>
            <w:r w:rsidRPr="00306428">
              <w:t>Walmart</w:t>
            </w:r>
            <w:bookmarkEnd w:id="11"/>
          </w:p>
          <w:p w14:paraId="5690E50D" w14:textId="77777777" w:rsidR="008B549A" w:rsidRDefault="00997285" w:rsidP="008B549A">
            <w:r w:rsidRPr="00997285">
              <w:t xml:space="preserve">If you're interested in the retail industry, this </w:t>
            </w:r>
            <w:hyperlink r:id="rId14" w:history="1">
              <w:r w:rsidRPr="000F0223">
                <w:rPr>
                  <w:rStyle w:val="Hyperlink"/>
                </w:rPr>
                <w:t>Vox</w:t>
              </w:r>
            </w:hyperlink>
            <w:r w:rsidRPr="00997285">
              <w:t xml:space="preserve"> article depicts how merchants utilize data to watch every move of their consumers to encourage sales. While the truth is that data is also utilized to create a transparent market and serve the interests of consumers.</w:t>
            </w:r>
          </w:p>
          <w:p w14:paraId="403B0560" w14:textId="796C1FA3" w:rsidR="00980CA6" w:rsidRDefault="00231331" w:rsidP="008B549A">
            <w:r w:rsidRPr="00231331">
              <w:t>Web scraping is used to create price comparison websites. Walmart, with its tagline "Save Money, Live Better," might be one of the top targets. One of the reasons individuals are stealing from Walmart is because of this. Walmart is also a significant source of product data for merchants and grocery stores doing market research.</w:t>
            </w:r>
          </w:p>
          <w:p w14:paraId="764A4D7C" w14:textId="4406BC42" w:rsidR="00124324" w:rsidRDefault="00353218" w:rsidP="008B549A">
            <w:r>
              <w:rPr>
                <w:noProof/>
              </w:rPr>
              <w:drawing>
                <wp:anchor distT="0" distB="0" distL="114300" distR="114300" simplePos="0" relativeHeight="251654144" behindDoc="0" locked="0" layoutInCell="1" allowOverlap="1" wp14:anchorId="34F730C5" wp14:editId="7E5938A1">
                  <wp:simplePos x="0" y="0"/>
                  <wp:positionH relativeFrom="column">
                    <wp:posOffset>828675</wp:posOffset>
                  </wp:positionH>
                  <wp:positionV relativeFrom="paragraph">
                    <wp:posOffset>114300</wp:posOffset>
                  </wp:positionV>
                  <wp:extent cx="5606415" cy="2072005"/>
                  <wp:effectExtent l="76200" t="57150" r="51435" b="80645"/>
                  <wp:wrapThrough wrapText="bothSides">
                    <wp:wrapPolygon edited="0">
                      <wp:start x="-147" y="-596"/>
                      <wp:lineTo x="-294" y="-199"/>
                      <wp:lineTo x="-294" y="22441"/>
                      <wp:lineTo x="21798" y="22441"/>
                      <wp:lineTo x="21725" y="-596"/>
                      <wp:lineTo x="-147" y="-59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06415" cy="207200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p>
          <w:p w14:paraId="4FF78BCC" w14:textId="77777777" w:rsidR="00124324" w:rsidRDefault="00124324" w:rsidP="008B549A"/>
          <w:p w14:paraId="2D584C7E" w14:textId="77777777" w:rsidR="00124324" w:rsidRDefault="00124324" w:rsidP="008B549A"/>
          <w:p w14:paraId="26E8F5B9" w14:textId="4295D07C" w:rsidR="00124324" w:rsidRDefault="00124324" w:rsidP="008B549A"/>
          <w:p w14:paraId="4F093457" w14:textId="6919A297" w:rsidR="00124324" w:rsidRDefault="00124324" w:rsidP="008B549A"/>
          <w:p w14:paraId="11AAD398" w14:textId="3853F099" w:rsidR="00124324" w:rsidRDefault="00124324" w:rsidP="008B549A"/>
          <w:p w14:paraId="24E25D47" w14:textId="0741E225" w:rsidR="00124324" w:rsidRDefault="00000000" w:rsidP="008B549A">
            <w:r>
              <w:rPr>
                <w:noProof/>
              </w:rPr>
              <w:pict w14:anchorId="7AC51186">
                <v:shape id="_x0000_s2072" type="#_x0000_t202" style="position:absolute;left:0;text-align:left;margin-left:67.15pt;margin-top:15.1pt;width:441.45pt;height:10.55pt;z-index:251662336;mso-position-horizontal-relative:text;mso-position-vertical-relative:text" wrapcoords="-37 0 -37 20925 21600 20925 21600 0 -37 0" stroked="f">
                  <v:textbox inset="0,0,0,0">
                    <w:txbxContent>
                      <w:p w14:paraId="753E3F42" w14:textId="271E4330" w:rsidR="00231331" w:rsidRPr="00C2405D" w:rsidRDefault="00231331" w:rsidP="00231331">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3</w:t>
                          </w:r>
                        </w:fldSimple>
                        <w:r>
                          <w:t xml:space="preserve"> Walmart Company</w:t>
                        </w:r>
                      </w:p>
                    </w:txbxContent>
                  </v:textbox>
                  <w10:wrap type="through"/>
                </v:shape>
              </w:pict>
            </w:r>
          </w:p>
          <w:p w14:paraId="624EE82A" w14:textId="082D8E12" w:rsidR="00FD2DF3" w:rsidRDefault="00FD2DF3" w:rsidP="008B549A"/>
          <w:p w14:paraId="56AFF0D9" w14:textId="36B7AA65" w:rsidR="00FD2DF3" w:rsidRDefault="00FD2DF3" w:rsidP="008B549A"/>
          <w:p w14:paraId="3F10BE4E" w14:textId="00619978" w:rsidR="00FD2DF3" w:rsidRDefault="00FD2DF3" w:rsidP="008B549A"/>
          <w:p w14:paraId="3B494FFC" w14:textId="068E43A7" w:rsidR="00FD2DF3" w:rsidRDefault="00FD2DF3" w:rsidP="008B549A"/>
          <w:p w14:paraId="1AC61C03" w14:textId="5170F62F" w:rsidR="00FD2DF3" w:rsidRDefault="00FD2DF3" w:rsidP="008B549A"/>
          <w:p w14:paraId="75A14A7A" w14:textId="77777777" w:rsidR="00353218" w:rsidRDefault="00353218" w:rsidP="008B549A"/>
          <w:p w14:paraId="609A3C5A" w14:textId="77777777" w:rsidR="000C5974" w:rsidRPr="000C5974" w:rsidRDefault="000C5974" w:rsidP="000C5974">
            <w:pPr>
              <w:pStyle w:val="Heading2"/>
              <w:numPr>
                <w:ilvl w:val="0"/>
                <w:numId w:val="13"/>
              </w:numPr>
              <w:spacing w:after="0"/>
            </w:pPr>
            <w:bookmarkStart w:id="12" w:name="_Toc109318652"/>
            <w:r w:rsidRPr="000C5974">
              <w:lastRenderedPageBreak/>
              <w:t>Google</w:t>
            </w:r>
            <w:bookmarkEnd w:id="12"/>
          </w:p>
          <w:p w14:paraId="0F7D4E13" w14:textId="6D3BD139" w:rsidR="00FD2DF3" w:rsidRDefault="00C12FDA" w:rsidP="008B549A">
            <w:r w:rsidRPr="00C12FDA">
              <w:rPr>
                <w:b/>
                <w:bCs/>
              </w:rPr>
              <w:t>Google's</w:t>
            </w:r>
            <w:r w:rsidRPr="00C12FDA">
              <w:t xml:space="preserve"> powerful machine learning algorithm has the potential to make it the robot that knows everyone better than their relatives and friends. It all comes down to data. What can we acquire from Google from the standpoint of an individual?</w:t>
            </w:r>
          </w:p>
          <w:p w14:paraId="453B114C" w14:textId="2C05FF06" w:rsidR="00231331" w:rsidRDefault="00176154" w:rsidP="008B549A">
            <w:r>
              <w:rPr>
                <w:noProof/>
              </w:rPr>
              <w:drawing>
                <wp:anchor distT="0" distB="0" distL="114300" distR="114300" simplePos="0" relativeHeight="251655168" behindDoc="0" locked="0" layoutInCell="1" allowOverlap="1" wp14:anchorId="090BFA1A" wp14:editId="3FDE63F0">
                  <wp:simplePos x="0" y="0"/>
                  <wp:positionH relativeFrom="column">
                    <wp:posOffset>1623695</wp:posOffset>
                  </wp:positionH>
                  <wp:positionV relativeFrom="paragraph">
                    <wp:posOffset>550578</wp:posOffset>
                  </wp:positionV>
                  <wp:extent cx="4074694" cy="1924364"/>
                  <wp:effectExtent l="76200" t="57150" r="40640" b="762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74694" cy="1924364"/>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hyperlink r:id="rId17" w:history="1">
              <w:r w:rsidR="001F6AE6" w:rsidRPr="001F6AE6">
                <w:rPr>
                  <w:rStyle w:val="Hyperlink"/>
                </w:rPr>
                <w:t>SEO marketers</w:t>
              </w:r>
            </w:hyperlink>
            <w:r w:rsidR="001F6AE6" w:rsidRPr="001F6AE6">
              <w:t xml:space="preserve"> can be the folks who are most interested in Google search. They scrape Google search results to monitor a set of keywords and collect TDK (Title, Description, Keywords: metadata of a web page that appears on the result list and has a significant effect on click-through rate) information for an SEO optimization approach.</w:t>
            </w:r>
          </w:p>
          <w:p w14:paraId="7254BDAD" w14:textId="77777777" w:rsidR="00176154" w:rsidRDefault="00176154" w:rsidP="008B549A"/>
          <w:p w14:paraId="173B796B" w14:textId="77777777" w:rsidR="00176154" w:rsidRDefault="00176154" w:rsidP="008B549A"/>
          <w:p w14:paraId="2936A9F1" w14:textId="77777777" w:rsidR="00176154" w:rsidRDefault="00176154" w:rsidP="008B549A"/>
          <w:p w14:paraId="09BE8DDD" w14:textId="77777777" w:rsidR="00176154" w:rsidRDefault="00176154" w:rsidP="008B549A"/>
          <w:p w14:paraId="4FE9883E" w14:textId="64CC575C" w:rsidR="00176154" w:rsidRDefault="00176154" w:rsidP="008B549A"/>
          <w:p w14:paraId="5DD0FFF8" w14:textId="62E71514" w:rsidR="00176154" w:rsidRDefault="00176154" w:rsidP="008B549A"/>
          <w:p w14:paraId="56208079" w14:textId="0E405E1C" w:rsidR="00176154" w:rsidRDefault="00000000" w:rsidP="008B549A">
            <w:r>
              <w:rPr>
                <w:noProof/>
              </w:rPr>
              <w:pict w14:anchorId="3E00DA32">
                <v:shape id="_x0000_s2073" type="#_x0000_t202" style="position:absolute;left:0;text-align:left;margin-left:124.65pt;margin-top:1.2pt;width:320.8pt;height:14.3pt;z-index:251663360;mso-position-horizontal-relative:text;mso-position-vertical-relative:text" stroked="f">
                  <v:textbox inset="0,0,0,0">
                    <w:txbxContent>
                      <w:p w14:paraId="41BF8EB9" w14:textId="048AF08C" w:rsidR="00232F27" w:rsidRPr="006413D2" w:rsidRDefault="00232F27" w:rsidP="00232F27">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4</w:t>
                          </w:r>
                        </w:fldSimple>
                        <w:r>
                          <w:t xml:space="preserve"> Google</w:t>
                        </w:r>
                      </w:p>
                    </w:txbxContent>
                  </v:textbox>
                </v:shape>
              </w:pict>
            </w:r>
          </w:p>
          <w:p w14:paraId="236C1D9F" w14:textId="77777777" w:rsidR="00146D42" w:rsidRPr="00146D42" w:rsidRDefault="00146D42" w:rsidP="00146D42">
            <w:pPr>
              <w:pStyle w:val="Heading2"/>
              <w:numPr>
                <w:ilvl w:val="0"/>
                <w:numId w:val="13"/>
              </w:numPr>
              <w:spacing w:after="0"/>
            </w:pPr>
            <w:bookmarkStart w:id="13" w:name="_Toc109318653"/>
            <w:r w:rsidRPr="00146D42">
              <w:t>Twitter</w:t>
            </w:r>
            <w:bookmarkEnd w:id="13"/>
          </w:p>
          <w:p w14:paraId="01BE9242" w14:textId="013F2B93" w:rsidR="001F6AE6" w:rsidRDefault="002404EB" w:rsidP="008B549A">
            <w:r>
              <w:rPr>
                <w:noProof/>
              </w:rPr>
              <w:drawing>
                <wp:anchor distT="0" distB="0" distL="114300" distR="114300" simplePos="0" relativeHeight="251656192" behindDoc="0" locked="0" layoutInCell="1" allowOverlap="1" wp14:anchorId="265BB876" wp14:editId="51ACB3F2">
                  <wp:simplePos x="0" y="0"/>
                  <wp:positionH relativeFrom="column">
                    <wp:posOffset>933450</wp:posOffset>
                  </wp:positionH>
                  <wp:positionV relativeFrom="paragraph">
                    <wp:posOffset>414421</wp:posOffset>
                  </wp:positionV>
                  <wp:extent cx="5324475" cy="3552825"/>
                  <wp:effectExtent l="76200" t="57150" r="47625" b="1047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24475" cy="35528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r w:rsidR="00C00B3D" w:rsidRPr="00C00B3D">
              <w:t xml:space="preserve">According to </w:t>
            </w:r>
            <w:hyperlink r:id="rId19" w:anchor=":~:text=Summary%3A%20Twitter%20Statistics,-Here's%20a%20summary&amp;text=There%20are%20330%20million%20monthly,female%20and%2066%20percent%20male." w:history="1">
              <w:r w:rsidR="00C00B3D" w:rsidRPr="00C00B3D">
                <w:rPr>
                  <w:rStyle w:val="Hyperlink"/>
                </w:rPr>
                <w:t>Statistics</w:t>
              </w:r>
            </w:hyperlink>
            <w:r w:rsidR="00C00B3D" w:rsidRPr="00C00B3D">
              <w:t>, there are roughly 330 million monthly active users and 145 million daily active users on Twitter. With a significant number of users, Twitter is not only a platform for chatting and sharing, but also becomes a fantastic area for branding and marketing.</w:t>
            </w:r>
          </w:p>
          <w:p w14:paraId="549E1619" w14:textId="77777777" w:rsidR="00BE11F9" w:rsidRDefault="00BE11F9" w:rsidP="008B549A"/>
          <w:p w14:paraId="78BCDB0A" w14:textId="77777777" w:rsidR="00BE11F9" w:rsidRDefault="00BE11F9" w:rsidP="008B549A"/>
          <w:p w14:paraId="33BB0B14" w14:textId="77777777" w:rsidR="00BE11F9" w:rsidRDefault="00BE11F9" w:rsidP="008B549A"/>
          <w:p w14:paraId="32BE927B" w14:textId="77777777" w:rsidR="00BE11F9" w:rsidRDefault="00BE11F9" w:rsidP="008B549A"/>
          <w:p w14:paraId="119B903A" w14:textId="77777777" w:rsidR="00BE11F9" w:rsidRDefault="00BE11F9" w:rsidP="008B549A"/>
          <w:p w14:paraId="3A83D86C" w14:textId="48888055" w:rsidR="00BE11F9" w:rsidRDefault="00BE11F9" w:rsidP="008B549A"/>
          <w:p w14:paraId="314B05F8" w14:textId="77777777" w:rsidR="00BE11F9" w:rsidRDefault="00BE11F9" w:rsidP="008B549A"/>
          <w:p w14:paraId="4AF4862C" w14:textId="77777777" w:rsidR="002404EB" w:rsidRDefault="002404EB" w:rsidP="008B549A"/>
          <w:p w14:paraId="2FFEC70A" w14:textId="77777777" w:rsidR="00BE11F9" w:rsidRDefault="00BE11F9" w:rsidP="008B549A"/>
          <w:p w14:paraId="504175FC" w14:textId="77777777" w:rsidR="00BE11F9" w:rsidRDefault="00BE11F9" w:rsidP="008B549A"/>
          <w:p w14:paraId="21113375" w14:textId="77777777" w:rsidR="00BE11F9" w:rsidRDefault="00BE11F9" w:rsidP="008B549A"/>
          <w:p w14:paraId="2CD4F248" w14:textId="37B0245B" w:rsidR="00BE11F9" w:rsidRDefault="00000000" w:rsidP="008B549A">
            <w:r>
              <w:rPr>
                <w:noProof/>
              </w:rPr>
              <w:pict w14:anchorId="639C7272">
                <v:shape id="_x0000_s2074" type="#_x0000_t202" style="position:absolute;left:0;text-align:left;margin-left:66.55pt;margin-top:12.4pt;width:419.25pt;height:10.5pt;z-index:251664384;mso-position-horizontal-relative:text;mso-position-vertical-relative:text" stroked="f">
                  <v:textbox inset="0,0,0,0">
                    <w:txbxContent>
                      <w:p w14:paraId="03DF6E03" w14:textId="0705492F" w:rsidR="002404EB" w:rsidRPr="00446253" w:rsidRDefault="002404EB" w:rsidP="002404EB">
                        <w:pPr>
                          <w:pStyle w:val="Caption"/>
                          <w:jc w:val="center"/>
                          <w:rPr>
                            <w:noProof/>
                            <w:sz w:val="20"/>
                            <w:szCs w:val="20"/>
                          </w:rPr>
                        </w:pPr>
                        <w:r>
                          <w:t xml:space="preserve">Figure </w:t>
                        </w:r>
                        <w:fldSimple w:instr=" STYLEREF 1 \s ">
                          <w:r w:rsidR="00076069">
                            <w:rPr>
                              <w:noProof/>
                            </w:rPr>
                            <w:t>0</w:t>
                          </w:r>
                        </w:fldSimple>
                        <w:r w:rsidR="00076069">
                          <w:noBreakHyphen/>
                        </w:r>
                        <w:fldSimple w:instr=" SEQ Figure \* ARABIC \s 1 ">
                          <w:r w:rsidR="00076069">
                            <w:rPr>
                              <w:noProof/>
                            </w:rPr>
                            <w:t>5</w:t>
                          </w:r>
                        </w:fldSimple>
                        <w:r>
                          <w:t xml:space="preserve"> Twitter Social Media</w:t>
                        </w:r>
                      </w:p>
                    </w:txbxContent>
                  </v:textbox>
                </v:shape>
              </w:pict>
            </w:r>
          </w:p>
          <w:p w14:paraId="3E8ED7AB" w14:textId="77777777" w:rsidR="0062053B" w:rsidRDefault="0062053B" w:rsidP="008B549A"/>
          <w:p w14:paraId="24926785" w14:textId="6A90580D" w:rsidR="00BE11F9" w:rsidRPr="008B549A" w:rsidRDefault="00355ACD" w:rsidP="008B549A">
            <w:r w:rsidRPr="00355ACD">
              <w:t>People are looking for data on Twitter for a variety of purposes, including industrial research, sentiment analysis, customer experience management, and so on. And, as you can see from this article about text mining Donald Trump's tweets, tweet data may be utilized in a variety of ways.</w:t>
            </w:r>
          </w:p>
        </w:tc>
      </w:tr>
    </w:tbl>
    <w:tbl>
      <w:tblPr>
        <w:tblpPr w:leftFromText="180" w:rightFromText="180" w:vertAnchor="text" w:horzAnchor="margin" w:tblpY="-10256"/>
        <w:tblW w:w="5000" w:type="pct"/>
        <w:tblLayout w:type="fixed"/>
        <w:tblCellMar>
          <w:left w:w="115" w:type="dxa"/>
          <w:right w:w="115" w:type="dxa"/>
        </w:tblCellMar>
        <w:tblLook w:val="0600" w:firstRow="0" w:lastRow="0" w:firstColumn="0" w:lastColumn="0" w:noHBand="1" w:noVBand="1"/>
      </w:tblPr>
      <w:tblGrid>
        <w:gridCol w:w="10373"/>
        <w:gridCol w:w="643"/>
        <w:gridCol w:w="734"/>
      </w:tblGrid>
      <w:tr w:rsidR="003927F6" w14:paraId="6EDD28EE" w14:textId="77777777" w:rsidTr="003927F6">
        <w:trPr>
          <w:trHeight w:val="450"/>
        </w:trPr>
        <w:tc>
          <w:tcPr>
            <w:tcW w:w="10373" w:type="dxa"/>
            <w:vMerge w:val="restart"/>
            <w:vAlign w:val="bottom"/>
          </w:tcPr>
          <w:p w14:paraId="5AB2B2D9" w14:textId="77777777" w:rsidR="00B42B28" w:rsidRPr="00B42B28" w:rsidRDefault="00B42B28" w:rsidP="003927F6">
            <w:pPr>
              <w:pStyle w:val="Heading1"/>
              <w:rPr>
                <w:sz w:val="22"/>
                <w:szCs w:val="12"/>
              </w:rPr>
            </w:pPr>
          </w:p>
          <w:p w14:paraId="32560691" w14:textId="1F19795D" w:rsidR="003927F6" w:rsidRDefault="004D3390" w:rsidP="003927F6">
            <w:pPr>
              <w:pStyle w:val="Heading1"/>
            </w:pPr>
            <w:bookmarkStart w:id="14" w:name="_Toc109318654"/>
            <w:r>
              <w:t>Demonstration for</w:t>
            </w:r>
            <w:r w:rsidR="003927F6">
              <w:t xml:space="preserve"> </w:t>
            </w:r>
            <w:r>
              <w:t>Web Scrapping in Popular Site</w:t>
            </w:r>
            <w:bookmarkEnd w:id="14"/>
          </w:p>
          <w:p w14:paraId="2946B10F" w14:textId="034EA73D" w:rsidR="003927F6" w:rsidRPr="004510A4" w:rsidRDefault="00CE00F4" w:rsidP="003927F6">
            <w:pPr>
              <w:pStyle w:val="Heading2"/>
              <w:spacing w:after="0"/>
              <w:rPr>
                <w:rFonts w:ascii="Arial" w:hAnsi="Arial" w:cs="Arial"/>
                <w:color w:val="32325D"/>
              </w:rPr>
            </w:pPr>
            <w:bookmarkStart w:id="15" w:name="_Toc109318655"/>
            <w:r>
              <w:t>Chormium Testing with Amazon Site with Evidance</w:t>
            </w:r>
            <w:bookmarkEnd w:id="15"/>
          </w:p>
        </w:tc>
        <w:tc>
          <w:tcPr>
            <w:tcW w:w="643" w:type="dxa"/>
            <w:vAlign w:val="center"/>
          </w:tcPr>
          <w:p w14:paraId="180351C3" w14:textId="77777777" w:rsidR="003927F6" w:rsidRDefault="003927F6" w:rsidP="003927F6">
            <w:pPr>
              <w:pStyle w:val="NoSpacing"/>
              <w:jc w:val="left"/>
            </w:pPr>
          </w:p>
        </w:tc>
        <w:tc>
          <w:tcPr>
            <w:tcW w:w="734" w:type="dxa"/>
            <w:vAlign w:val="center"/>
          </w:tcPr>
          <w:p w14:paraId="526459FD" w14:textId="77777777" w:rsidR="003927F6" w:rsidRDefault="003927F6" w:rsidP="003927F6">
            <w:pPr>
              <w:pStyle w:val="NoSpacing"/>
              <w:jc w:val="left"/>
            </w:pPr>
          </w:p>
        </w:tc>
      </w:tr>
      <w:tr w:rsidR="003927F6" w:rsidRPr="00682EC8" w14:paraId="040D4EF0" w14:textId="77777777" w:rsidTr="003927F6">
        <w:trPr>
          <w:trHeight w:val="68"/>
        </w:trPr>
        <w:tc>
          <w:tcPr>
            <w:tcW w:w="10373" w:type="dxa"/>
            <w:vMerge/>
            <w:shd w:val="clear" w:color="auto" w:fill="auto"/>
            <w:vAlign w:val="bottom"/>
          </w:tcPr>
          <w:p w14:paraId="3578337D" w14:textId="77777777" w:rsidR="003927F6" w:rsidRPr="00682EC8" w:rsidRDefault="003927F6" w:rsidP="003927F6">
            <w:pPr>
              <w:pStyle w:val="NoSpacing"/>
              <w:rPr>
                <w:sz w:val="8"/>
              </w:rPr>
            </w:pPr>
          </w:p>
        </w:tc>
        <w:tc>
          <w:tcPr>
            <w:tcW w:w="643" w:type="dxa"/>
            <w:vAlign w:val="bottom"/>
          </w:tcPr>
          <w:p w14:paraId="5F5C1428" w14:textId="77777777" w:rsidR="003927F6" w:rsidRPr="00682EC8" w:rsidRDefault="003927F6" w:rsidP="003927F6">
            <w:pPr>
              <w:pStyle w:val="NoSpacing"/>
              <w:rPr>
                <w:sz w:val="8"/>
              </w:rPr>
            </w:pPr>
          </w:p>
        </w:tc>
        <w:tc>
          <w:tcPr>
            <w:tcW w:w="734" w:type="dxa"/>
            <w:shd w:val="clear" w:color="auto" w:fill="000000" w:themeFill="text1"/>
            <w:vAlign w:val="bottom"/>
          </w:tcPr>
          <w:p w14:paraId="6A7E22E3" w14:textId="77777777" w:rsidR="003927F6" w:rsidRPr="00682EC8" w:rsidRDefault="003927F6" w:rsidP="003927F6">
            <w:pPr>
              <w:pStyle w:val="NoSpacing"/>
              <w:rPr>
                <w:sz w:val="8"/>
              </w:rPr>
            </w:pPr>
          </w:p>
        </w:tc>
      </w:tr>
      <w:tr w:rsidR="003927F6" w14:paraId="1344B9D1" w14:textId="77777777" w:rsidTr="003927F6">
        <w:trPr>
          <w:trHeight w:val="621"/>
        </w:trPr>
        <w:tc>
          <w:tcPr>
            <w:tcW w:w="10373" w:type="dxa"/>
            <w:vMerge/>
            <w:vAlign w:val="bottom"/>
          </w:tcPr>
          <w:p w14:paraId="0D99F2F4" w14:textId="77777777" w:rsidR="003927F6" w:rsidRDefault="003927F6" w:rsidP="003927F6"/>
        </w:tc>
        <w:tc>
          <w:tcPr>
            <w:tcW w:w="643" w:type="dxa"/>
            <w:vAlign w:val="bottom"/>
          </w:tcPr>
          <w:p w14:paraId="660A4318" w14:textId="77777777" w:rsidR="003927F6" w:rsidRDefault="003927F6" w:rsidP="003927F6"/>
        </w:tc>
        <w:tc>
          <w:tcPr>
            <w:tcW w:w="734" w:type="dxa"/>
            <w:vAlign w:val="bottom"/>
          </w:tcPr>
          <w:p w14:paraId="32BCE25C" w14:textId="77777777" w:rsidR="003927F6" w:rsidRDefault="003927F6" w:rsidP="003927F6"/>
        </w:tc>
      </w:tr>
      <w:tr w:rsidR="003927F6" w14:paraId="6492146C" w14:textId="77777777" w:rsidTr="003927F6">
        <w:trPr>
          <w:trHeight w:val="4176"/>
        </w:trPr>
        <w:tc>
          <w:tcPr>
            <w:tcW w:w="11750" w:type="dxa"/>
            <w:gridSpan w:val="3"/>
          </w:tcPr>
          <w:p w14:paraId="4E994AF6" w14:textId="7AF22238" w:rsidR="003927F6" w:rsidRDefault="003F3984" w:rsidP="003927F6">
            <w:pPr>
              <w:pStyle w:val="NormalWeb"/>
              <w:shd w:val="clear" w:color="auto" w:fill="FFFFFF"/>
              <w:spacing w:before="0" w:beforeAutospacing="0"/>
              <w:rPr>
                <w:rFonts w:asciiTheme="minorHAnsi" w:eastAsiaTheme="minorEastAsia" w:hAnsiTheme="minorHAnsi" w:cstheme="minorBidi"/>
                <w:sz w:val="20"/>
                <w:szCs w:val="20"/>
                <w:lang w:eastAsia="ja-JP"/>
              </w:rPr>
            </w:pPr>
            <w:r>
              <w:rPr>
                <w:rFonts w:asciiTheme="minorHAnsi" w:eastAsiaTheme="minorEastAsia" w:hAnsiTheme="minorHAnsi" w:cstheme="minorBidi"/>
                <w:sz w:val="20"/>
                <w:szCs w:val="20"/>
                <w:lang w:eastAsia="ja-JP"/>
              </w:rPr>
              <w:t>When doing the research, have gone through some of the expertise opinions. After thoroughly investigation find out that these are the</w:t>
            </w:r>
            <w:r w:rsidR="00490DFF">
              <w:rPr>
                <w:rFonts w:asciiTheme="minorHAnsi" w:eastAsiaTheme="minorEastAsia" w:hAnsiTheme="minorHAnsi" w:cstheme="minorBidi"/>
                <w:sz w:val="20"/>
                <w:szCs w:val="20"/>
                <w:lang w:eastAsia="ja-JP"/>
              </w:rPr>
              <w:t xml:space="preserve"> main libraries used in web scrapping.</w:t>
            </w:r>
          </w:p>
          <w:p w14:paraId="201C8783" w14:textId="77777777" w:rsidR="00490DFF" w:rsidRDefault="00490DFF" w:rsidP="00490DFF">
            <w:pPr>
              <w:pStyle w:val="NormalWeb"/>
              <w:keepNext/>
              <w:shd w:val="clear" w:color="auto" w:fill="FFFFFF"/>
              <w:spacing w:before="0" w:beforeAutospacing="0"/>
            </w:pPr>
            <w:r>
              <w:rPr>
                <w:noProof/>
              </w:rPr>
              <w:drawing>
                <wp:inline distT="0" distB="0" distL="0" distR="0" wp14:anchorId="38BD3FF9" wp14:editId="51347111">
                  <wp:extent cx="7315200" cy="1442085"/>
                  <wp:effectExtent l="95250" t="57150" r="76200" b="819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15200" cy="14420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E893F1D" w14:textId="158F3684" w:rsidR="00490DFF" w:rsidRPr="00490DFF" w:rsidRDefault="00490DFF" w:rsidP="00490DFF">
            <w:pPr>
              <w:pStyle w:val="Caption"/>
              <w:jc w:val="center"/>
              <w:rPr>
                <w:b w:val="0"/>
                <w:bCs w:val="0"/>
                <w:sz w:val="20"/>
                <w:szCs w:val="20"/>
              </w:rPr>
            </w:pPr>
            <w:r>
              <w:t xml:space="preserve">Figure </w:t>
            </w:r>
            <w:fldSimple w:instr=" STYLEREF 1 \s ">
              <w:r w:rsidR="00076069">
                <w:rPr>
                  <w:noProof/>
                </w:rPr>
                <w:t>0</w:t>
              </w:r>
            </w:fldSimple>
            <w:r w:rsidR="00076069">
              <w:noBreakHyphen/>
            </w:r>
            <w:fldSimple w:instr=" SEQ Figure \* ARABIC \s 1 ">
              <w:r w:rsidR="00076069">
                <w:rPr>
                  <w:noProof/>
                </w:rPr>
                <w:t>1</w:t>
              </w:r>
            </w:fldSimple>
            <w:r>
              <w:t xml:space="preserve"> Top Efficient Web Scrapping Libraries</w:t>
            </w:r>
          </w:p>
          <w:p w14:paraId="69DD9682" w14:textId="52C9139A" w:rsidR="003927F6" w:rsidRDefault="004A28CB" w:rsidP="003927F6">
            <w:pPr>
              <w:shd w:val="clear" w:color="auto" w:fill="FFFFFF"/>
              <w:spacing w:after="0" w:line="240" w:lineRule="auto"/>
              <w:jc w:val="left"/>
            </w:pPr>
            <w:r>
              <w:t>L</w:t>
            </w:r>
            <w:r w:rsidRPr="004A28CB">
              <w:t>oading all the required library for web scrapping and saving the data into csv file.</w:t>
            </w:r>
          </w:p>
          <w:p w14:paraId="3113A9B3" w14:textId="77777777" w:rsidR="00861B32" w:rsidRDefault="00861B32" w:rsidP="00861B32">
            <w:pPr>
              <w:keepNext/>
              <w:shd w:val="clear" w:color="auto" w:fill="FFFFFF"/>
              <w:spacing w:after="0" w:line="240" w:lineRule="auto"/>
              <w:jc w:val="left"/>
            </w:pPr>
            <w:r>
              <w:rPr>
                <w:noProof/>
              </w:rPr>
              <w:drawing>
                <wp:inline distT="0" distB="0" distL="0" distR="0" wp14:anchorId="3C30FACC" wp14:editId="21645144">
                  <wp:extent cx="7315200" cy="4344035"/>
                  <wp:effectExtent l="95250" t="57150" r="76200" b="755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15200" cy="43440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701E892" w14:textId="539CD978" w:rsidR="004A28CB" w:rsidRPr="00031D5C" w:rsidRDefault="00861B32" w:rsidP="00861B32">
            <w:pPr>
              <w:pStyle w:val="Caption"/>
              <w:jc w:val="center"/>
            </w:pPr>
            <w:r>
              <w:t xml:space="preserve">Figure </w:t>
            </w:r>
            <w:fldSimple w:instr=" STYLEREF 1 \s ">
              <w:r w:rsidR="00076069">
                <w:rPr>
                  <w:noProof/>
                </w:rPr>
                <w:t>0</w:t>
              </w:r>
            </w:fldSimple>
            <w:r w:rsidR="00076069">
              <w:noBreakHyphen/>
            </w:r>
            <w:fldSimple w:instr=" SEQ Figure \* ARABIC \s 1 ">
              <w:r w:rsidR="00076069">
                <w:rPr>
                  <w:noProof/>
                </w:rPr>
                <w:t>2</w:t>
              </w:r>
            </w:fldSimple>
            <w:r>
              <w:t xml:space="preserve"> Using BeautifulSoup for webScrapping</w:t>
            </w:r>
          </w:p>
          <w:p w14:paraId="11E95F90" w14:textId="77777777" w:rsidR="003927F6" w:rsidRDefault="003927F6" w:rsidP="003927F6">
            <w:pPr>
              <w:rPr>
                <w:b/>
                <w:bCs/>
                <w:color w:val="000000" w:themeColor="text1"/>
              </w:rPr>
            </w:pPr>
          </w:p>
          <w:p w14:paraId="4ADD89AA" w14:textId="77777777" w:rsidR="006E742F" w:rsidRDefault="006E742F" w:rsidP="003927F6">
            <w:pPr>
              <w:rPr>
                <w:b/>
                <w:bCs/>
                <w:color w:val="000000" w:themeColor="text1"/>
              </w:rPr>
            </w:pPr>
          </w:p>
          <w:p w14:paraId="36BDDBB6" w14:textId="77777777" w:rsidR="00076069" w:rsidRDefault="00076069" w:rsidP="00076069">
            <w:pPr>
              <w:keepNext/>
            </w:pPr>
            <w:r>
              <w:rPr>
                <w:noProof/>
              </w:rPr>
              <w:lastRenderedPageBreak/>
              <w:drawing>
                <wp:inline distT="0" distB="0" distL="0" distR="0" wp14:anchorId="0AF54181" wp14:editId="70704B3F">
                  <wp:extent cx="7315200" cy="3686810"/>
                  <wp:effectExtent l="95250" t="57150" r="76200" b="1041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15200" cy="368681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CA2AB36" w14:textId="1EA6A435" w:rsidR="00076069" w:rsidRDefault="00076069" w:rsidP="00076069">
            <w:pPr>
              <w:pStyle w:val="Caption"/>
              <w:jc w:val="center"/>
            </w:pPr>
            <w:r>
              <w:t xml:space="preserve">Figure </w:t>
            </w:r>
            <w:fldSimple w:instr=" STYLEREF 1 \s ">
              <w:r>
                <w:rPr>
                  <w:noProof/>
                </w:rPr>
                <w:t>0</w:t>
              </w:r>
            </w:fldSimple>
            <w:r>
              <w:noBreakHyphen/>
            </w:r>
            <w:fldSimple w:instr=" SEQ Figure \* ARABIC \s 1 ">
              <w:r>
                <w:rPr>
                  <w:noProof/>
                </w:rPr>
                <w:t>3</w:t>
              </w:r>
            </w:fldSimple>
            <w:r>
              <w:t xml:space="preserve"> Web Scrapping From Input Keyword in Amazon Site</w:t>
            </w:r>
          </w:p>
          <w:p w14:paraId="79F65A72" w14:textId="7AF8C0E8" w:rsidR="008C71D0" w:rsidRDefault="008C71D0" w:rsidP="008C71D0"/>
          <w:p w14:paraId="7C14D30B" w14:textId="77777777" w:rsidR="005775DF" w:rsidRDefault="008C71D0" w:rsidP="005775DF">
            <w:pPr>
              <w:spacing w:after="0"/>
              <w:jc w:val="left"/>
              <w:rPr>
                <w:b/>
                <w:bCs/>
              </w:rPr>
            </w:pPr>
            <w:r w:rsidRPr="006740D5">
              <w:rPr>
                <w:b/>
                <w:bCs/>
              </w:rPr>
              <w:t xml:space="preserve">For More Reference Use this Link to Get the </w:t>
            </w:r>
            <w:r w:rsidR="000F7573" w:rsidRPr="006740D5">
              <w:rPr>
                <w:b/>
                <w:bCs/>
              </w:rPr>
              <w:t>Function: -</w:t>
            </w:r>
            <w:r w:rsidRPr="006740D5">
              <w:rPr>
                <w:b/>
                <w:bCs/>
              </w:rPr>
              <w:t xml:space="preserve"> </w:t>
            </w:r>
          </w:p>
          <w:p w14:paraId="340D85AF" w14:textId="63D77AC0" w:rsidR="008C71D0" w:rsidRPr="005775DF" w:rsidRDefault="005775DF" w:rsidP="005775DF">
            <w:pPr>
              <w:jc w:val="left"/>
              <w:rPr>
                <w:rStyle w:val="Hyperlink"/>
              </w:rPr>
            </w:pPr>
            <w:r>
              <w:rPr>
                <w:b/>
                <w:bCs/>
              </w:rPr>
              <w:fldChar w:fldCharType="begin"/>
            </w:r>
            <w:r>
              <w:rPr>
                <w:b/>
                <w:bCs/>
              </w:rPr>
              <w:instrText xml:space="preserve"> HYPERLINK "https://github.com/Pandula1234/Data-Analyst-Consultancy/tree/master/Web%20Scrapping%20Using%20Amazon" </w:instrText>
            </w:r>
            <w:r>
              <w:rPr>
                <w:b/>
                <w:bCs/>
              </w:rPr>
            </w:r>
            <w:r>
              <w:rPr>
                <w:b/>
                <w:bCs/>
              </w:rPr>
              <w:fldChar w:fldCharType="separate"/>
            </w:r>
            <w:r w:rsidRPr="005775DF">
              <w:rPr>
                <w:rStyle w:val="Hyperlink"/>
                <w:b/>
                <w:bCs/>
              </w:rPr>
              <w:t xml:space="preserve"> </w:t>
            </w:r>
            <w:r w:rsidRPr="005775DF">
              <w:rPr>
                <w:rStyle w:val="Hyperlink"/>
                <w:b/>
                <w:bCs/>
              </w:rPr>
              <w:t>https://github.com/Pandula1234/Data-Analyst-Consultancy/tree/master/Web%20Scrapping%20Using%20Amazon</w:t>
            </w:r>
            <w:r w:rsidRPr="005775DF">
              <w:rPr>
                <w:rStyle w:val="Hyperlink"/>
                <w:b/>
                <w:bCs/>
              </w:rPr>
              <w:t xml:space="preserve"> </w:t>
            </w:r>
          </w:p>
          <w:p w14:paraId="74E3DC94" w14:textId="20E9A3DB" w:rsidR="006E742F" w:rsidRPr="00B855B6" w:rsidRDefault="005775DF" w:rsidP="003927F6">
            <w:pPr>
              <w:rPr>
                <w:b/>
                <w:bCs/>
                <w:color w:val="000000" w:themeColor="text1"/>
              </w:rPr>
            </w:pPr>
            <w:r>
              <w:rPr>
                <w:b/>
                <w:bCs/>
              </w:rPr>
              <w:fldChar w:fldCharType="end"/>
            </w:r>
          </w:p>
        </w:tc>
      </w:tr>
      <w:tr w:rsidR="003927F6" w14:paraId="61976293" w14:textId="77777777" w:rsidTr="003927F6">
        <w:trPr>
          <w:trHeight w:val="4176"/>
        </w:trPr>
        <w:tc>
          <w:tcPr>
            <w:tcW w:w="11750" w:type="dxa"/>
            <w:gridSpan w:val="3"/>
          </w:tcPr>
          <w:p w14:paraId="53265A69" w14:textId="77777777" w:rsidR="003927F6" w:rsidRDefault="003927F6" w:rsidP="003927F6"/>
          <w:p w14:paraId="072A7507" w14:textId="142D8DCA" w:rsidR="001048A3" w:rsidRPr="001048A3" w:rsidRDefault="001048A3" w:rsidP="001048A3">
            <w:pPr>
              <w:pStyle w:val="Heading4"/>
              <w:shd w:val="clear" w:color="auto" w:fill="FFFFFF"/>
              <w:rPr>
                <w:b/>
                <w:bCs/>
                <w:smallCaps w:val="0"/>
                <w:spacing w:val="0"/>
                <w:sz w:val="20"/>
                <w:szCs w:val="20"/>
              </w:rPr>
            </w:pPr>
          </w:p>
          <w:p w14:paraId="6CAA6FFE" w14:textId="338EAE39" w:rsidR="003927F6" w:rsidRPr="005F3309" w:rsidRDefault="003927F6" w:rsidP="001048A3">
            <w:pPr>
              <w:pStyle w:val="Heading4"/>
              <w:shd w:val="clear" w:color="auto" w:fill="FFFFFF"/>
            </w:pPr>
          </w:p>
        </w:tc>
      </w:tr>
      <w:tr w:rsidR="003927F6" w14:paraId="4A035429" w14:textId="77777777" w:rsidTr="003927F6">
        <w:trPr>
          <w:trHeight w:val="4176"/>
        </w:trPr>
        <w:tc>
          <w:tcPr>
            <w:tcW w:w="11750" w:type="dxa"/>
            <w:gridSpan w:val="3"/>
          </w:tcPr>
          <w:p w14:paraId="1C525972" w14:textId="06E6B18E" w:rsidR="003927F6" w:rsidRPr="001048A3" w:rsidRDefault="003927F6" w:rsidP="001048A3">
            <w:pPr>
              <w:pStyle w:val="Heading4"/>
              <w:shd w:val="clear" w:color="auto" w:fill="FFFFFF"/>
              <w:rPr>
                <w:noProof/>
              </w:rPr>
            </w:pPr>
            <w:r w:rsidRPr="00096311">
              <w:rPr>
                <w:rFonts w:asciiTheme="majorHAnsi" w:hAnsiTheme="majorHAnsi"/>
                <w:b/>
                <w:caps/>
                <w:color w:val="000000" w:themeColor="text1"/>
                <w:sz w:val="72"/>
                <w:szCs w:val="40"/>
              </w:rPr>
              <w:lastRenderedPageBreak/>
              <w:t xml:space="preserve">References </w:t>
            </w:r>
          </w:p>
          <w:p w14:paraId="1E3E2E96" w14:textId="2BE87770" w:rsidR="003927F6" w:rsidRDefault="003927F6" w:rsidP="003927F6">
            <w:pPr>
              <w:pStyle w:val="ListParagraph"/>
              <w:numPr>
                <w:ilvl w:val="0"/>
                <w:numId w:val="12"/>
              </w:numPr>
              <w:spacing w:after="0"/>
            </w:pPr>
            <w:r>
              <w:t xml:space="preserve">Neufeld, D., Desjardins, J. &amp; Routley, N. (2021) </w:t>
            </w:r>
            <w:r>
              <w:rPr>
                <w:i/>
                <w:iCs/>
              </w:rPr>
              <w:t>Ranked: The 50 Most Visited Websites in the World</w:t>
            </w:r>
            <w:r>
              <w:t xml:space="preserve">. 27 January 2021. Visual Capitalist. </w:t>
            </w:r>
            <w:hyperlink r:id="rId23" w:history="1">
              <w:r w:rsidRPr="00EB7B60">
                <w:rPr>
                  <w:rStyle w:val="Hyperlink"/>
                </w:rPr>
                <w:t>https://www.visualcapitalist.com/the-50-most-visited-websites-in-the-world/</w:t>
              </w:r>
            </w:hyperlink>
            <w:r>
              <w:t xml:space="preserve">  [Accessed: </w:t>
            </w:r>
            <w:r w:rsidR="00E5406B">
              <w:t>18</w:t>
            </w:r>
            <w:r>
              <w:t xml:space="preserve"> July 2022].</w:t>
            </w:r>
          </w:p>
          <w:p w14:paraId="528DFEAE" w14:textId="290ACEF9" w:rsidR="003927F6" w:rsidRDefault="00E5406B" w:rsidP="003927F6">
            <w:pPr>
              <w:pStyle w:val="ListParagraph"/>
              <w:numPr>
                <w:ilvl w:val="0"/>
                <w:numId w:val="12"/>
              </w:numPr>
              <w:spacing w:after="0"/>
            </w:pPr>
            <w:r>
              <w:t xml:space="preserve">Anon (n.d.) </w:t>
            </w:r>
            <w:r>
              <w:rPr>
                <w:i/>
                <w:iCs/>
              </w:rPr>
              <w:t>Web Scraping Services &amp; Software | Octoparse</w:t>
            </w:r>
            <w:r>
              <w:t xml:space="preserve">. Web Scraping Services &amp; Software | Octoparse. </w:t>
            </w:r>
            <w:hyperlink r:id="rId24" w:history="1">
              <w:r w:rsidRPr="00FA7283">
                <w:rPr>
                  <w:rStyle w:val="Hyperlink"/>
                </w:rPr>
                <w:t>https://www.octoparse.com/product</w:t>
              </w:r>
            </w:hyperlink>
            <w:r>
              <w:t xml:space="preserve">  [Accessed: 20 July 2022].</w:t>
            </w:r>
          </w:p>
          <w:p w14:paraId="1EB2E71F" w14:textId="3651C307" w:rsidR="006F6B5A" w:rsidRDefault="006F6B5A" w:rsidP="003927F6">
            <w:pPr>
              <w:pStyle w:val="ListParagraph"/>
              <w:numPr>
                <w:ilvl w:val="0"/>
                <w:numId w:val="12"/>
              </w:numPr>
              <w:spacing w:after="0"/>
            </w:pPr>
            <w:r>
              <w:t xml:space="preserve">Anon (2020) </w:t>
            </w:r>
            <w:r>
              <w:rPr>
                <w:i/>
                <w:iCs/>
              </w:rPr>
              <w:t>What is Web Scraping and How to Use It? - GeeksforGeeks</w:t>
            </w:r>
            <w:r>
              <w:t xml:space="preserve">. 22 June 2020. GeeksforGeeks. </w:t>
            </w:r>
            <w:hyperlink r:id="rId25" w:history="1">
              <w:r w:rsidRPr="00DD1412">
                <w:rPr>
                  <w:rStyle w:val="Hyperlink"/>
                </w:rPr>
                <w:t>https://www.geeksforgeeks.org/what-is-web-scraping-and-how-to-use-it/</w:t>
              </w:r>
            </w:hyperlink>
            <w:r>
              <w:t xml:space="preserve"> </w:t>
            </w:r>
            <w:r>
              <w:t xml:space="preserve"> [Accessed: </w:t>
            </w:r>
            <w:r>
              <w:t>16</w:t>
            </w:r>
            <w:r>
              <w:t xml:space="preserve"> July 2022].</w:t>
            </w:r>
          </w:p>
          <w:p w14:paraId="2C7034AA" w14:textId="77777777" w:rsidR="003927F6" w:rsidRDefault="003927F6" w:rsidP="003927F6">
            <w:pPr>
              <w:pStyle w:val="ListParagraph"/>
              <w:spacing w:after="0"/>
            </w:pPr>
          </w:p>
          <w:p w14:paraId="67A118A6" w14:textId="77777777" w:rsidR="003927F6" w:rsidRDefault="003927F6" w:rsidP="003927F6">
            <w:pPr>
              <w:pStyle w:val="ListParagraph"/>
              <w:rPr>
                <w:noProof/>
              </w:rPr>
            </w:pPr>
          </w:p>
          <w:p w14:paraId="2A3B8FAB" w14:textId="77777777" w:rsidR="003927F6" w:rsidRDefault="003927F6" w:rsidP="003927F6">
            <w:pPr>
              <w:spacing w:after="0"/>
              <w:rPr>
                <w:noProof/>
              </w:rPr>
            </w:pPr>
          </w:p>
        </w:tc>
      </w:tr>
      <w:tr w:rsidR="003927F6" w14:paraId="7E75CE36" w14:textId="77777777" w:rsidTr="003927F6">
        <w:trPr>
          <w:trHeight w:val="4464"/>
        </w:trPr>
        <w:tc>
          <w:tcPr>
            <w:tcW w:w="11750" w:type="dxa"/>
            <w:gridSpan w:val="3"/>
          </w:tcPr>
          <w:p w14:paraId="7CC075D8" w14:textId="77777777" w:rsidR="003927F6" w:rsidRDefault="003927F6" w:rsidP="003927F6">
            <w:pPr>
              <w:pStyle w:val="Image"/>
            </w:pPr>
          </w:p>
        </w:tc>
      </w:tr>
    </w:tbl>
    <w:p w14:paraId="1FEC350B" w14:textId="6BA64157" w:rsidR="00D62D36" w:rsidRDefault="00D62D36"/>
    <w:p w14:paraId="4CE4CC4E" w14:textId="77777777" w:rsidR="00996406" w:rsidRPr="00F86647" w:rsidRDefault="00996406" w:rsidP="00F86647">
      <w:pPr>
        <w:pStyle w:val="NoSpacing"/>
        <w:rPr>
          <w:sz w:val="10"/>
        </w:rPr>
      </w:pPr>
    </w:p>
    <w:sectPr w:rsidR="00996406" w:rsidRPr="00F86647" w:rsidSect="003927F6">
      <w:headerReference w:type="default" r:id="rId26"/>
      <w:pgSz w:w="12240" w:h="15840"/>
      <w:pgMar w:top="360" w:right="360" w:bottom="360" w:left="36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700D9" w14:textId="77777777" w:rsidR="00831DAE" w:rsidRDefault="00831DAE" w:rsidP="00614DF7">
      <w:pPr>
        <w:spacing w:after="0" w:line="240" w:lineRule="auto"/>
      </w:pPr>
      <w:r>
        <w:separator/>
      </w:r>
    </w:p>
  </w:endnote>
  <w:endnote w:type="continuationSeparator" w:id="0">
    <w:p w14:paraId="70D4C268" w14:textId="77777777" w:rsidR="00831DAE" w:rsidRDefault="00831DAE"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E2E1B" w14:textId="77777777" w:rsidR="00831DAE" w:rsidRDefault="00831DAE" w:rsidP="00614DF7">
      <w:pPr>
        <w:spacing w:after="0" w:line="240" w:lineRule="auto"/>
      </w:pPr>
      <w:r>
        <w:separator/>
      </w:r>
    </w:p>
  </w:footnote>
  <w:footnote w:type="continuationSeparator" w:id="0">
    <w:p w14:paraId="23179B6D" w14:textId="77777777" w:rsidR="00831DAE" w:rsidRDefault="00831DAE" w:rsidP="00614D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191921659"/>
      <w:docPartObj>
        <w:docPartGallery w:val="Page Numbers (Top of Page)"/>
        <w:docPartUnique/>
      </w:docPartObj>
    </w:sdtPr>
    <w:sdtContent>
      <w:p w14:paraId="252F9602" w14:textId="75EF5978" w:rsidR="003927F6" w:rsidRDefault="00000000">
        <w:pPr>
          <w:pStyle w:val="Header"/>
          <w:ind w:left="-864"/>
        </w:pPr>
        <w:r>
          <w:rPr>
            <w:noProof/>
          </w:rPr>
        </w:r>
        <w:r>
          <w:rPr>
            <w:noProof/>
          </w:rPr>
          <w:pict w14:anchorId="0E7DA6D1">
            <v:group id="_x0000_s1025" style="width:43.2pt;height:18.7pt;mso-position-horizontal-relative:char;mso-position-vertical-relative:line" coordorigin="614,660" coordsize="864,374">
              <v:roundrect id="AutoShape 42" o:spid="_x0000_s1026"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jAMEA&#10;AADaAAAADwAAAGRycy9kb3ducmV2LnhtbESPQYvCMBSE7wv+h/AEL6KpPSxSjSJCwYMg1j14fDTP&#10;tti8lCa21V9vhAWPw8x8w6y3g6lFR62rLCtYzCMQxLnVFRcK/i7pbAnCeWSNtWVS8CQH283oZ42J&#10;tj2fqct8IQKEXYIKSu+bREqXl2TQzW1DHLybbQ36INtC6hb7ADe1jKPoVxqsOCyU2NC+pPyePYwC&#10;HT+XcnpK69c0PXWPq8+OfZopNRkPuxUIT4P/hv/bB60ghs+VcAP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B4wDBAAAA2gAAAA8AAAAAAAAAAAAAAAAAmAIAAGRycy9kb3du&#10;cmV2LnhtbFBLBQYAAAAABAAEAPUAAACGAwAAAAA=&#10;" strokecolor="#e4be84"/>
              <v:roundrect id="AutoShape 43" o:spid="_x0000_s1027"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vMMA&#10;AADaAAAADwAAAGRycy9kb3ducmV2LnhtbESPQWsCMRSE74L/ITyhl6JZW6yyGkWEQm9FW8oen5vn&#10;ZnXzsiRRt/76Rih4HGbmG2ax6mwjLuRD7VjBeJSBIC6drrlS8P31PpyBCBFZY+OYFPxSgNWy31tg&#10;rt2Vt3TZxUokCIccFZgY21zKUBqyGEauJU7ewXmLMUlfSe3xmuC2kS9Z9iYt1pwWDLa0MVSedmer&#10;4LOQxWZS7KfbdeZvh/HPjZ7NUamnQbeeg4jUxUf4v/2hFbzC/Uq6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pvMMAAADaAAAADwAAAAAAAAAAAAAAAACYAgAAZHJzL2Rv&#10;d25yZXYueG1sUEsFBgAAAAAEAAQA9QAAAIgDAAAAAA==&#10;" fillcolor="#e4be84" strokecolor="#e4be84"/>
              <v:shapetype id="_x0000_t202" coordsize="21600,21600" o:spt="202" path="m,l,21600r21600,l21600,xe">
                <v:stroke joinstyle="miter"/>
                <v:path gradientshapeok="t" o:connecttype="rect"/>
              </v:shapetype>
              <v:shape id="Text Box 44" o:spid="_x0000_s1028"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14:paraId="057567C9" w14:textId="77777777" w:rsidR="003927F6" w:rsidRDefault="003927F6">
                      <w:pPr>
                        <w:jc w:val="right"/>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w:r>
      </w:p>
    </w:sdtContent>
  </w:sdt>
  <w:p w14:paraId="045030E9" w14:textId="77777777" w:rsidR="003927F6" w:rsidRDefault="003927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635"/>
    <w:multiLevelType w:val="hybridMultilevel"/>
    <w:tmpl w:val="19F41B2C"/>
    <w:lvl w:ilvl="0" w:tplc="8E1C6D36">
      <w:start w:val="1"/>
      <w:numFmt w:val="decimal"/>
      <w:lvlText w:val="%1)"/>
      <w:lvlJc w:val="left"/>
      <w:pPr>
        <w:ind w:left="-23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80" w:hanging="360"/>
      </w:pPr>
    </w:lvl>
    <w:lvl w:ilvl="4" w:tplc="04090019" w:tentative="1">
      <w:start w:val="1"/>
      <w:numFmt w:val="lowerLetter"/>
      <w:lvlText w:val="%5."/>
      <w:lvlJc w:val="left"/>
      <w:pPr>
        <w:ind w:left="540" w:hanging="360"/>
      </w:pPr>
    </w:lvl>
    <w:lvl w:ilvl="5" w:tplc="0409001B" w:tentative="1">
      <w:start w:val="1"/>
      <w:numFmt w:val="lowerRoman"/>
      <w:lvlText w:val="%6."/>
      <w:lvlJc w:val="right"/>
      <w:pPr>
        <w:ind w:left="1260" w:hanging="180"/>
      </w:pPr>
    </w:lvl>
    <w:lvl w:ilvl="6" w:tplc="0409000F" w:tentative="1">
      <w:start w:val="1"/>
      <w:numFmt w:val="decimal"/>
      <w:lvlText w:val="%7."/>
      <w:lvlJc w:val="left"/>
      <w:pPr>
        <w:ind w:left="1980" w:hanging="360"/>
      </w:pPr>
    </w:lvl>
    <w:lvl w:ilvl="7" w:tplc="04090019" w:tentative="1">
      <w:start w:val="1"/>
      <w:numFmt w:val="lowerLetter"/>
      <w:lvlText w:val="%8."/>
      <w:lvlJc w:val="left"/>
      <w:pPr>
        <w:ind w:left="2700" w:hanging="360"/>
      </w:pPr>
    </w:lvl>
    <w:lvl w:ilvl="8" w:tplc="0409001B" w:tentative="1">
      <w:start w:val="1"/>
      <w:numFmt w:val="lowerRoman"/>
      <w:lvlText w:val="%9."/>
      <w:lvlJc w:val="right"/>
      <w:pPr>
        <w:ind w:left="3420" w:hanging="180"/>
      </w:pPr>
    </w:lvl>
  </w:abstractNum>
  <w:abstractNum w:abstractNumId="1" w15:restartNumberingAfterBreak="0">
    <w:nsid w:val="0CB407D8"/>
    <w:multiLevelType w:val="hybridMultilevel"/>
    <w:tmpl w:val="7C52EF56"/>
    <w:lvl w:ilvl="0" w:tplc="34F04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84626"/>
    <w:multiLevelType w:val="hybridMultilevel"/>
    <w:tmpl w:val="277C33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3C21D7"/>
    <w:multiLevelType w:val="multilevel"/>
    <w:tmpl w:val="D30C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AF41C9"/>
    <w:multiLevelType w:val="hybridMultilevel"/>
    <w:tmpl w:val="1EA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90B5B"/>
    <w:multiLevelType w:val="hybridMultilevel"/>
    <w:tmpl w:val="04C657C4"/>
    <w:lvl w:ilvl="0" w:tplc="D2EC32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5E04FD"/>
    <w:multiLevelType w:val="hybridMultilevel"/>
    <w:tmpl w:val="FE908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E142BE"/>
    <w:multiLevelType w:val="multilevel"/>
    <w:tmpl w:val="48B0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DD67A1"/>
    <w:multiLevelType w:val="hybridMultilevel"/>
    <w:tmpl w:val="D766DE3A"/>
    <w:lvl w:ilvl="0" w:tplc="45622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F9F5164"/>
    <w:multiLevelType w:val="hybridMultilevel"/>
    <w:tmpl w:val="04C657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2366CEC"/>
    <w:multiLevelType w:val="hybridMultilevel"/>
    <w:tmpl w:val="F48A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E91830"/>
    <w:multiLevelType w:val="hybridMultilevel"/>
    <w:tmpl w:val="5DEEFE3A"/>
    <w:lvl w:ilvl="0" w:tplc="45622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DB048E4"/>
    <w:multiLevelType w:val="multilevel"/>
    <w:tmpl w:val="369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676814"/>
    <w:multiLevelType w:val="multilevel"/>
    <w:tmpl w:val="3888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A56668"/>
    <w:multiLevelType w:val="multilevel"/>
    <w:tmpl w:val="F306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299122">
    <w:abstractNumId w:val="2"/>
  </w:num>
  <w:num w:numId="2" w16cid:durableId="1863278212">
    <w:abstractNumId w:val="7"/>
  </w:num>
  <w:num w:numId="3" w16cid:durableId="349916133">
    <w:abstractNumId w:val="13"/>
  </w:num>
  <w:num w:numId="4" w16cid:durableId="55519935">
    <w:abstractNumId w:val="1"/>
  </w:num>
  <w:num w:numId="5" w16cid:durableId="945649005">
    <w:abstractNumId w:val="3"/>
  </w:num>
  <w:num w:numId="6" w16cid:durableId="139199231">
    <w:abstractNumId w:val="12"/>
  </w:num>
  <w:num w:numId="7" w16cid:durableId="2130734720">
    <w:abstractNumId w:val="14"/>
  </w:num>
  <w:num w:numId="8" w16cid:durableId="1620793518">
    <w:abstractNumId w:val="10"/>
  </w:num>
  <w:num w:numId="9" w16cid:durableId="1420441531">
    <w:abstractNumId w:val="0"/>
  </w:num>
  <w:num w:numId="10" w16cid:durableId="2138644189">
    <w:abstractNumId w:val="8"/>
  </w:num>
  <w:num w:numId="11" w16cid:durableId="2094543041">
    <w:abstractNumId w:val="4"/>
  </w:num>
  <w:num w:numId="12" w16cid:durableId="817380808">
    <w:abstractNumId w:val="11"/>
  </w:num>
  <w:num w:numId="13" w16cid:durableId="613944189">
    <w:abstractNumId w:val="5"/>
  </w:num>
  <w:num w:numId="14" w16cid:durableId="1685203344">
    <w:abstractNumId w:val="6"/>
  </w:num>
  <w:num w:numId="15" w16cid:durableId="8747293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75"/>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762D0"/>
    <w:rsid w:val="00011B82"/>
    <w:rsid w:val="00014016"/>
    <w:rsid w:val="00031D5C"/>
    <w:rsid w:val="00033C6B"/>
    <w:rsid w:val="00050147"/>
    <w:rsid w:val="0005486A"/>
    <w:rsid w:val="00054BB6"/>
    <w:rsid w:val="00067369"/>
    <w:rsid w:val="00071BF5"/>
    <w:rsid w:val="00076069"/>
    <w:rsid w:val="00083C64"/>
    <w:rsid w:val="000878B9"/>
    <w:rsid w:val="000927A7"/>
    <w:rsid w:val="000960D8"/>
    <w:rsid w:val="00096311"/>
    <w:rsid w:val="000B2092"/>
    <w:rsid w:val="000B26C4"/>
    <w:rsid w:val="000B6629"/>
    <w:rsid w:val="000C5974"/>
    <w:rsid w:val="000F0223"/>
    <w:rsid w:val="000F2E33"/>
    <w:rsid w:val="000F7573"/>
    <w:rsid w:val="001048A3"/>
    <w:rsid w:val="00124324"/>
    <w:rsid w:val="001407A1"/>
    <w:rsid w:val="001429E4"/>
    <w:rsid w:val="00146B0C"/>
    <w:rsid w:val="00146D42"/>
    <w:rsid w:val="00152BCD"/>
    <w:rsid w:val="00176154"/>
    <w:rsid w:val="001846A1"/>
    <w:rsid w:val="0018600F"/>
    <w:rsid w:val="001928CF"/>
    <w:rsid w:val="001A5947"/>
    <w:rsid w:val="001B0F50"/>
    <w:rsid w:val="001B3D54"/>
    <w:rsid w:val="001D01F9"/>
    <w:rsid w:val="001F1B02"/>
    <w:rsid w:val="001F479E"/>
    <w:rsid w:val="001F6AE6"/>
    <w:rsid w:val="0020656E"/>
    <w:rsid w:val="00210EE1"/>
    <w:rsid w:val="00225569"/>
    <w:rsid w:val="00231331"/>
    <w:rsid w:val="00232F27"/>
    <w:rsid w:val="0023384A"/>
    <w:rsid w:val="002404EB"/>
    <w:rsid w:val="0024733D"/>
    <w:rsid w:val="0026785F"/>
    <w:rsid w:val="00270C08"/>
    <w:rsid w:val="00277413"/>
    <w:rsid w:val="002958EC"/>
    <w:rsid w:val="002A5A83"/>
    <w:rsid w:val="002C0061"/>
    <w:rsid w:val="002D5969"/>
    <w:rsid w:val="002E1554"/>
    <w:rsid w:val="002F0E97"/>
    <w:rsid w:val="002F73CE"/>
    <w:rsid w:val="00304055"/>
    <w:rsid w:val="00306428"/>
    <w:rsid w:val="00307A0A"/>
    <w:rsid w:val="00342E74"/>
    <w:rsid w:val="00344806"/>
    <w:rsid w:val="00353218"/>
    <w:rsid w:val="00355ACD"/>
    <w:rsid w:val="00357BE7"/>
    <w:rsid w:val="00374162"/>
    <w:rsid w:val="00381A5A"/>
    <w:rsid w:val="00385A4E"/>
    <w:rsid w:val="003927F6"/>
    <w:rsid w:val="003B3513"/>
    <w:rsid w:val="003B52A2"/>
    <w:rsid w:val="003D35F5"/>
    <w:rsid w:val="003D615D"/>
    <w:rsid w:val="003E3262"/>
    <w:rsid w:val="003E63CB"/>
    <w:rsid w:val="003F3984"/>
    <w:rsid w:val="004033B5"/>
    <w:rsid w:val="00411B65"/>
    <w:rsid w:val="00423267"/>
    <w:rsid w:val="004453A3"/>
    <w:rsid w:val="004510A4"/>
    <w:rsid w:val="00451987"/>
    <w:rsid w:val="00455859"/>
    <w:rsid w:val="00470F74"/>
    <w:rsid w:val="00490DFF"/>
    <w:rsid w:val="004A28CB"/>
    <w:rsid w:val="004C41C2"/>
    <w:rsid w:val="004D2FBB"/>
    <w:rsid w:val="004D3390"/>
    <w:rsid w:val="004D4B0C"/>
    <w:rsid w:val="004F4092"/>
    <w:rsid w:val="004F6D24"/>
    <w:rsid w:val="0052370C"/>
    <w:rsid w:val="00534A46"/>
    <w:rsid w:val="005513FF"/>
    <w:rsid w:val="00557206"/>
    <w:rsid w:val="005613DC"/>
    <w:rsid w:val="005775DF"/>
    <w:rsid w:val="00587053"/>
    <w:rsid w:val="00590A34"/>
    <w:rsid w:val="005A1FC5"/>
    <w:rsid w:val="005A5B19"/>
    <w:rsid w:val="005C0EBE"/>
    <w:rsid w:val="005C528A"/>
    <w:rsid w:val="005C5649"/>
    <w:rsid w:val="005D2655"/>
    <w:rsid w:val="005D6ACF"/>
    <w:rsid w:val="005F1922"/>
    <w:rsid w:val="005F21AE"/>
    <w:rsid w:val="005F3309"/>
    <w:rsid w:val="006140E8"/>
    <w:rsid w:val="00614DF7"/>
    <w:rsid w:val="0062053B"/>
    <w:rsid w:val="0062123A"/>
    <w:rsid w:val="00621D04"/>
    <w:rsid w:val="0062208C"/>
    <w:rsid w:val="006236D4"/>
    <w:rsid w:val="00636320"/>
    <w:rsid w:val="006457D6"/>
    <w:rsid w:val="00646E75"/>
    <w:rsid w:val="00647D17"/>
    <w:rsid w:val="00647E57"/>
    <w:rsid w:val="0065723F"/>
    <w:rsid w:val="006724ED"/>
    <w:rsid w:val="006740D5"/>
    <w:rsid w:val="00682EC8"/>
    <w:rsid w:val="0068776B"/>
    <w:rsid w:val="006B5AE3"/>
    <w:rsid w:val="006C423B"/>
    <w:rsid w:val="006E172F"/>
    <w:rsid w:val="006E742F"/>
    <w:rsid w:val="006F6B5A"/>
    <w:rsid w:val="0070391A"/>
    <w:rsid w:val="00727EDF"/>
    <w:rsid w:val="0073616B"/>
    <w:rsid w:val="00776787"/>
    <w:rsid w:val="00793A5E"/>
    <w:rsid w:val="00795999"/>
    <w:rsid w:val="007D3177"/>
    <w:rsid w:val="00800598"/>
    <w:rsid w:val="00801473"/>
    <w:rsid w:val="00801D3F"/>
    <w:rsid w:val="008038D8"/>
    <w:rsid w:val="00810301"/>
    <w:rsid w:val="0082494E"/>
    <w:rsid w:val="00827520"/>
    <w:rsid w:val="00831DAE"/>
    <w:rsid w:val="00844AB8"/>
    <w:rsid w:val="00861B32"/>
    <w:rsid w:val="0088588F"/>
    <w:rsid w:val="008868B0"/>
    <w:rsid w:val="00894BB1"/>
    <w:rsid w:val="008A2C4F"/>
    <w:rsid w:val="008A6506"/>
    <w:rsid w:val="008A69E3"/>
    <w:rsid w:val="008B21D8"/>
    <w:rsid w:val="008B549A"/>
    <w:rsid w:val="008B671F"/>
    <w:rsid w:val="008C71D0"/>
    <w:rsid w:val="008E39A3"/>
    <w:rsid w:val="00926138"/>
    <w:rsid w:val="00927973"/>
    <w:rsid w:val="00960DBF"/>
    <w:rsid w:val="00960F85"/>
    <w:rsid w:val="00963E02"/>
    <w:rsid w:val="009728EC"/>
    <w:rsid w:val="00980CA6"/>
    <w:rsid w:val="00994BBB"/>
    <w:rsid w:val="0099628D"/>
    <w:rsid w:val="00996406"/>
    <w:rsid w:val="00997285"/>
    <w:rsid w:val="009A000F"/>
    <w:rsid w:val="009A35D5"/>
    <w:rsid w:val="009A7BF2"/>
    <w:rsid w:val="009B4F05"/>
    <w:rsid w:val="009C461C"/>
    <w:rsid w:val="009D3224"/>
    <w:rsid w:val="009E35F4"/>
    <w:rsid w:val="009F731F"/>
    <w:rsid w:val="00A006B5"/>
    <w:rsid w:val="00A01FE5"/>
    <w:rsid w:val="00A02B63"/>
    <w:rsid w:val="00A128BE"/>
    <w:rsid w:val="00A12D00"/>
    <w:rsid w:val="00A202C9"/>
    <w:rsid w:val="00A26061"/>
    <w:rsid w:val="00A371CA"/>
    <w:rsid w:val="00A402EA"/>
    <w:rsid w:val="00A407C5"/>
    <w:rsid w:val="00A47668"/>
    <w:rsid w:val="00A50BCD"/>
    <w:rsid w:val="00A762D8"/>
    <w:rsid w:val="00AB463E"/>
    <w:rsid w:val="00AD07A9"/>
    <w:rsid w:val="00AD0B3D"/>
    <w:rsid w:val="00AE255A"/>
    <w:rsid w:val="00AE50BD"/>
    <w:rsid w:val="00AF67C4"/>
    <w:rsid w:val="00B0211B"/>
    <w:rsid w:val="00B13ED5"/>
    <w:rsid w:val="00B260BA"/>
    <w:rsid w:val="00B42B28"/>
    <w:rsid w:val="00B4337A"/>
    <w:rsid w:val="00B855B6"/>
    <w:rsid w:val="00BA07B6"/>
    <w:rsid w:val="00BB0972"/>
    <w:rsid w:val="00BD056D"/>
    <w:rsid w:val="00BD1D97"/>
    <w:rsid w:val="00BD4130"/>
    <w:rsid w:val="00BE11F9"/>
    <w:rsid w:val="00BF1FB9"/>
    <w:rsid w:val="00C00B3D"/>
    <w:rsid w:val="00C05A75"/>
    <w:rsid w:val="00C12FDA"/>
    <w:rsid w:val="00C36D8A"/>
    <w:rsid w:val="00C42D53"/>
    <w:rsid w:val="00C62C10"/>
    <w:rsid w:val="00C72375"/>
    <w:rsid w:val="00C72B97"/>
    <w:rsid w:val="00C74888"/>
    <w:rsid w:val="00C762D0"/>
    <w:rsid w:val="00C96F6C"/>
    <w:rsid w:val="00C978F2"/>
    <w:rsid w:val="00CA237C"/>
    <w:rsid w:val="00CA4B76"/>
    <w:rsid w:val="00CB0034"/>
    <w:rsid w:val="00CD1DB0"/>
    <w:rsid w:val="00CE00F4"/>
    <w:rsid w:val="00CF31A0"/>
    <w:rsid w:val="00CF6736"/>
    <w:rsid w:val="00D00A18"/>
    <w:rsid w:val="00D069F9"/>
    <w:rsid w:val="00D11189"/>
    <w:rsid w:val="00D1232A"/>
    <w:rsid w:val="00D14EBA"/>
    <w:rsid w:val="00D21ABC"/>
    <w:rsid w:val="00D27C86"/>
    <w:rsid w:val="00D34642"/>
    <w:rsid w:val="00D36ED4"/>
    <w:rsid w:val="00D51050"/>
    <w:rsid w:val="00D61DAA"/>
    <w:rsid w:val="00D62D36"/>
    <w:rsid w:val="00D669F6"/>
    <w:rsid w:val="00D70563"/>
    <w:rsid w:val="00D72C9D"/>
    <w:rsid w:val="00D81CB1"/>
    <w:rsid w:val="00D977A6"/>
    <w:rsid w:val="00DA3560"/>
    <w:rsid w:val="00DB3716"/>
    <w:rsid w:val="00DC04C9"/>
    <w:rsid w:val="00DC0547"/>
    <w:rsid w:val="00DC0AE6"/>
    <w:rsid w:val="00DC2844"/>
    <w:rsid w:val="00DE120F"/>
    <w:rsid w:val="00DE6193"/>
    <w:rsid w:val="00E04077"/>
    <w:rsid w:val="00E149C4"/>
    <w:rsid w:val="00E31247"/>
    <w:rsid w:val="00E41183"/>
    <w:rsid w:val="00E5406B"/>
    <w:rsid w:val="00E55D74"/>
    <w:rsid w:val="00E577E2"/>
    <w:rsid w:val="00E6285C"/>
    <w:rsid w:val="00E62C1F"/>
    <w:rsid w:val="00E62C8C"/>
    <w:rsid w:val="00E73866"/>
    <w:rsid w:val="00E77E78"/>
    <w:rsid w:val="00E81061"/>
    <w:rsid w:val="00E82D45"/>
    <w:rsid w:val="00E91C45"/>
    <w:rsid w:val="00E97A8B"/>
    <w:rsid w:val="00EB360E"/>
    <w:rsid w:val="00EC1EC6"/>
    <w:rsid w:val="00EC1FE2"/>
    <w:rsid w:val="00EE6459"/>
    <w:rsid w:val="00EF287A"/>
    <w:rsid w:val="00F00646"/>
    <w:rsid w:val="00F065C4"/>
    <w:rsid w:val="00F06CED"/>
    <w:rsid w:val="00F75805"/>
    <w:rsid w:val="00F86647"/>
    <w:rsid w:val="00F86FB2"/>
    <w:rsid w:val="00F91B29"/>
    <w:rsid w:val="00FB36D1"/>
    <w:rsid w:val="00FC04B6"/>
    <w:rsid w:val="00FC7CE3"/>
    <w:rsid w:val="00FD2DF3"/>
    <w:rsid w:val="00FE4766"/>
    <w:rsid w:val="00FF0C4D"/>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14ED8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81A5A"/>
  </w:style>
  <w:style w:type="paragraph" w:styleId="Heading1">
    <w:name w:val="heading 1"/>
    <w:basedOn w:val="Normal"/>
    <w:next w:val="Normal"/>
    <w:link w:val="Heading1Char"/>
    <w:uiPriority w:val="9"/>
    <w:qFormat/>
    <w:rsid w:val="0065723F"/>
    <w:pPr>
      <w:spacing w:line="240" w:lineRule="auto"/>
      <w:jc w:val="left"/>
      <w:outlineLvl w:val="0"/>
    </w:pPr>
    <w:rPr>
      <w:rFonts w:asciiTheme="majorHAnsi" w:hAnsiTheme="majorHAnsi"/>
      <w:b/>
      <w:caps/>
      <w:color w:val="000000" w:themeColor="text1"/>
      <w:spacing w:val="10"/>
      <w:sz w:val="72"/>
      <w:szCs w:val="40"/>
    </w:rPr>
  </w:style>
  <w:style w:type="paragraph" w:styleId="Heading2">
    <w:name w:val="heading 2"/>
    <w:basedOn w:val="Normal"/>
    <w:next w:val="Normal"/>
    <w:link w:val="Heading2Char"/>
    <w:uiPriority w:val="9"/>
    <w:unhideWhenUsed/>
    <w:qFormat/>
    <w:rsid w:val="00647E57"/>
    <w:pPr>
      <w:outlineLvl w:val="1"/>
    </w:pPr>
    <w:rPr>
      <w:caps/>
      <w:color w:val="3476B1" w:themeColor="accent2" w:themeShade="BF"/>
      <w:sz w:val="22"/>
    </w:rPr>
  </w:style>
  <w:style w:type="paragraph" w:styleId="Heading3">
    <w:name w:val="heading 3"/>
    <w:basedOn w:val="Normal"/>
    <w:next w:val="Normal"/>
    <w:link w:val="Heading3Char"/>
    <w:uiPriority w:val="9"/>
    <w:semiHidden/>
    <w:qFormat/>
    <w:rsid w:val="00C62C10"/>
    <w:pPr>
      <w:spacing w:after="0"/>
      <w:jc w:val="left"/>
      <w:outlineLvl w:val="2"/>
    </w:pPr>
    <w:rPr>
      <w:smallCaps/>
      <w:spacing w:val="5"/>
      <w:sz w:val="24"/>
      <w:szCs w:val="24"/>
    </w:rPr>
  </w:style>
  <w:style w:type="paragraph" w:styleId="Heading4">
    <w:name w:val="heading 4"/>
    <w:basedOn w:val="Normal"/>
    <w:next w:val="Normal"/>
    <w:link w:val="Heading4Char"/>
    <w:uiPriority w:val="9"/>
    <w:semiHidden/>
    <w:qFormat/>
    <w:rsid w:val="00C62C1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qFormat/>
    <w:rsid w:val="00C62C10"/>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qFormat/>
    <w:rsid w:val="00C62C10"/>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qFormat/>
    <w:rsid w:val="00C62C10"/>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qFormat/>
    <w:rsid w:val="00C62C10"/>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qFormat/>
    <w:rsid w:val="00C62C10"/>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1A5A"/>
    <w:rPr>
      <w:smallCaps/>
      <w:spacing w:val="10"/>
      <w:sz w:val="22"/>
      <w:szCs w:val="22"/>
    </w:rPr>
  </w:style>
  <w:style w:type="character" w:customStyle="1" w:styleId="Heading5Char">
    <w:name w:val="Heading 5 Char"/>
    <w:basedOn w:val="DefaultParagraphFont"/>
    <w:link w:val="Heading5"/>
    <w:uiPriority w:val="9"/>
    <w:semiHidden/>
    <w:rsid w:val="00381A5A"/>
    <w:rPr>
      <w:smallCaps/>
      <w:color w:val="3476B1" w:themeColor="accent2" w:themeShade="BF"/>
      <w:spacing w:val="10"/>
      <w:sz w:val="22"/>
      <w:szCs w:val="26"/>
    </w:rPr>
  </w:style>
  <w:style w:type="character" w:customStyle="1" w:styleId="Heading1Char">
    <w:name w:val="Heading 1 Char"/>
    <w:basedOn w:val="DefaultParagraphFont"/>
    <w:link w:val="Heading1"/>
    <w:uiPriority w:val="9"/>
    <w:rsid w:val="0065723F"/>
    <w:rPr>
      <w:rFonts w:asciiTheme="majorHAnsi" w:hAnsiTheme="majorHAnsi"/>
      <w:b/>
      <w:caps/>
      <w:color w:val="000000" w:themeColor="text1"/>
      <w:spacing w:val="10"/>
      <w:sz w:val="72"/>
      <w:szCs w:val="40"/>
    </w:rPr>
  </w:style>
  <w:style w:type="character" w:customStyle="1" w:styleId="Heading2Char">
    <w:name w:val="Heading 2 Char"/>
    <w:basedOn w:val="DefaultParagraphFont"/>
    <w:link w:val="Heading2"/>
    <w:uiPriority w:val="9"/>
    <w:rsid w:val="00647E57"/>
    <w:rPr>
      <w:caps/>
      <w:color w:val="3476B1" w:themeColor="accent2" w:themeShade="BF"/>
      <w:sz w:val="22"/>
    </w:rPr>
  </w:style>
  <w:style w:type="character" w:customStyle="1" w:styleId="Heading3Char">
    <w:name w:val="Heading 3 Char"/>
    <w:basedOn w:val="DefaultParagraphFont"/>
    <w:link w:val="Heading3"/>
    <w:uiPriority w:val="9"/>
    <w:semiHidden/>
    <w:rsid w:val="00381A5A"/>
    <w:rPr>
      <w:smallCaps/>
      <w:spacing w:val="5"/>
      <w:sz w:val="24"/>
      <w:szCs w:val="24"/>
    </w:rPr>
  </w:style>
  <w:style w:type="character" w:customStyle="1" w:styleId="Heading6Char">
    <w:name w:val="Heading 6 Char"/>
    <w:basedOn w:val="DefaultParagraphFont"/>
    <w:link w:val="Heading6"/>
    <w:uiPriority w:val="9"/>
    <w:semiHidden/>
    <w:rsid w:val="00381A5A"/>
    <w:rPr>
      <w:smallCaps/>
      <w:color w:val="629DD1" w:themeColor="accent2"/>
      <w:spacing w:val="5"/>
      <w:sz w:val="22"/>
    </w:rPr>
  </w:style>
  <w:style w:type="character" w:customStyle="1" w:styleId="Heading7Char">
    <w:name w:val="Heading 7 Char"/>
    <w:basedOn w:val="DefaultParagraphFont"/>
    <w:link w:val="Heading7"/>
    <w:uiPriority w:val="9"/>
    <w:semiHidden/>
    <w:rsid w:val="00381A5A"/>
    <w:rPr>
      <w:b/>
      <w:smallCaps/>
      <w:color w:val="629DD1" w:themeColor="accent2"/>
      <w:spacing w:val="10"/>
    </w:rPr>
  </w:style>
  <w:style w:type="character" w:customStyle="1" w:styleId="Heading8Char">
    <w:name w:val="Heading 8 Char"/>
    <w:basedOn w:val="DefaultParagraphFont"/>
    <w:link w:val="Heading8"/>
    <w:uiPriority w:val="9"/>
    <w:semiHidden/>
    <w:rsid w:val="00381A5A"/>
    <w:rPr>
      <w:b/>
      <w:i/>
      <w:smallCaps/>
      <w:color w:val="3476B1" w:themeColor="accent2" w:themeShade="BF"/>
    </w:rPr>
  </w:style>
  <w:style w:type="character" w:customStyle="1" w:styleId="Heading9Char">
    <w:name w:val="Heading 9 Char"/>
    <w:basedOn w:val="DefaultParagraphFont"/>
    <w:link w:val="Heading9"/>
    <w:uiPriority w:val="9"/>
    <w:semiHidden/>
    <w:rsid w:val="00381A5A"/>
    <w:rPr>
      <w:b/>
      <w:i/>
      <w:smallCaps/>
      <w:color w:val="224E76" w:themeColor="accent2" w:themeShade="7F"/>
    </w:rPr>
  </w:style>
  <w:style w:type="paragraph" w:styleId="Caption">
    <w:name w:val="caption"/>
    <w:basedOn w:val="Normal"/>
    <w:next w:val="Normal"/>
    <w:uiPriority w:val="35"/>
    <w:unhideWhenUsed/>
    <w:qFormat/>
    <w:rsid w:val="00C62C10"/>
    <w:rPr>
      <w:b/>
      <w:bCs/>
      <w:caps/>
      <w:sz w:val="16"/>
      <w:szCs w:val="18"/>
    </w:rPr>
  </w:style>
  <w:style w:type="paragraph" w:styleId="Title">
    <w:name w:val="Title"/>
    <w:basedOn w:val="Normal"/>
    <w:next w:val="Normal"/>
    <w:link w:val="TitleChar"/>
    <w:uiPriority w:val="10"/>
    <w:qFormat/>
    <w:rsid w:val="0065723F"/>
    <w:pPr>
      <w:spacing w:after="0" w:line="240" w:lineRule="auto"/>
      <w:jc w:val="left"/>
    </w:pPr>
    <w:rPr>
      <w:rFonts w:ascii="Calibri" w:hAnsi="Calibri" w:cstheme="majorHAnsi"/>
      <w:b/>
      <w:sz w:val="56"/>
    </w:rPr>
  </w:style>
  <w:style w:type="character" w:customStyle="1" w:styleId="TitleChar">
    <w:name w:val="Title Char"/>
    <w:basedOn w:val="DefaultParagraphFont"/>
    <w:link w:val="Title"/>
    <w:uiPriority w:val="10"/>
    <w:rsid w:val="0065723F"/>
    <w:rPr>
      <w:rFonts w:ascii="Calibri" w:hAnsi="Calibri" w:cstheme="majorHAnsi"/>
      <w:b/>
      <w:sz w:val="56"/>
    </w:rPr>
  </w:style>
  <w:style w:type="paragraph" w:styleId="Subtitle">
    <w:name w:val="Subtitle"/>
    <w:basedOn w:val="Normal"/>
    <w:next w:val="Normal"/>
    <w:link w:val="SubtitleChar"/>
    <w:uiPriority w:val="11"/>
    <w:qFormat/>
    <w:rsid w:val="0065723F"/>
    <w:pPr>
      <w:spacing w:line="240" w:lineRule="auto"/>
      <w:jc w:val="left"/>
    </w:pPr>
    <w:rPr>
      <w:caps/>
      <w:smallCaps/>
      <w:color w:val="3476B1" w:themeColor="accent2" w:themeShade="BF"/>
      <w:sz w:val="40"/>
    </w:rPr>
  </w:style>
  <w:style w:type="character" w:customStyle="1" w:styleId="SubtitleChar">
    <w:name w:val="Subtitle Char"/>
    <w:basedOn w:val="DefaultParagraphFont"/>
    <w:link w:val="Subtitle"/>
    <w:uiPriority w:val="11"/>
    <w:rsid w:val="0065723F"/>
    <w:rPr>
      <w:caps/>
      <w:smallCaps/>
      <w:color w:val="3476B1" w:themeColor="accent2" w:themeShade="BF"/>
      <w:sz w:val="40"/>
    </w:rPr>
  </w:style>
  <w:style w:type="character" w:styleId="Strong">
    <w:name w:val="Strong"/>
    <w:uiPriority w:val="22"/>
    <w:qFormat/>
    <w:rsid w:val="00C62C10"/>
    <w:rPr>
      <w:b/>
      <w:color w:val="629DD1" w:themeColor="accent2"/>
    </w:rPr>
  </w:style>
  <w:style w:type="character" w:styleId="Emphasis">
    <w:name w:val="Emphasis"/>
    <w:uiPriority w:val="20"/>
    <w:qFormat/>
    <w:rsid w:val="00C62C10"/>
    <w:rPr>
      <w:b/>
      <w:i/>
      <w:spacing w:val="10"/>
    </w:rPr>
  </w:style>
  <w:style w:type="paragraph" w:styleId="NoSpacing">
    <w:name w:val="No Spacing"/>
    <w:basedOn w:val="Normal"/>
    <w:link w:val="NoSpacingChar"/>
    <w:uiPriority w:val="1"/>
    <w:qFormat/>
    <w:rsid w:val="00C62C10"/>
    <w:pPr>
      <w:spacing w:after="0" w:line="240" w:lineRule="auto"/>
    </w:pPr>
  </w:style>
  <w:style w:type="character" w:customStyle="1" w:styleId="NoSpacingChar">
    <w:name w:val="No Spacing Char"/>
    <w:basedOn w:val="DefaultParagraphFont"/>
    <w:link w:val="NoSpacing"/>
    <w:uiPriority w:val="1"/>
    <w:rsid w:val="00C62C10"/>
  </w:style>
  <w:style w:type="paragraph" w:styleId="ListParagraph">
    <w:name w:val="List Paragraph"/>
    <w:basedOn w:val="Normal"/>
    <w:uiPriority w:val="34"/>
    <w:semiHidden/>
    <w:rsid w:val="00C62C10"/>
    <w:pPr>
      <w:ind w:left="720"/>
      <w:contextualSpacing/>
    </w:pPr>
  </w:style>
  <w:style w:type="paragraph" w:styleId="Quote">
    <w:name w:val="Quote"/>
    <w:basedOn w:val="Normal"/>
    <w:next w:val="Normal"/>
    <w:link w:val="QuoteChar"/>
    <w:uiPriority w:val="29"/>
    <w:semiHidden/>
    <w:qFormat/>
    <w:rsid w:val="00C62C10"/>
    <w:rPr>
      <w:i/>
    </w:rPr>
  </w:style>
  <w:style w:type="character" w:customStyle="1" w:styleId="QuoteChar">
    <w:name w:val="Quote Char"/>
    <w:basedOn w:val="DefaultParagraphFont"/>
    <w:link w:val="Quote"/>
    <w:uiPriority w:val="29"/>
    <w:semiHidden/>
    <w:rsid w:val="00381A5A"/>
    <w:rPr>
      <w:i/>
    </w:rPr>
  </w:style>
  <w:style w:type="paragraph" w:styleId="IntenseQuote">
    <w:name w:val="Intense Quote"/>
    <w:basedOn w:val="Normal"/>
    <w:next w:val="Normal"/>
    <w:link w:val="IntenseQuoteCh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semiHidden/>
    <w:rsid w:val="00C36D8A"/>
    <w:rPr>
      <w:b/>
      <w:i/>
      <w:color w:val="FFFFFF" w:themeColor="background1"/>
      <w:shd w:val="clear" w:color="auto" w:fill="629DD1" w:themeFill="accent2"/>
    </w:rPr>
  </w:style>
  <w:style w:type="character" w:styleId="SubtleEmphasis">
    <w:name w:val="Subtle Emphasis"/>
    <w:uiPriority w:val="19"/>
    <w:semiHidden/>
    <w:rsid w:val="00C62C10"/>
    <w:rPr>
      <w:i/>
    </w:rPr>
  </w:style>
  <w:style w:type="character" w:styleId="IntenseEmphasis">
    <w:name w:val="Intense Emphasis"/>
    <w:uiPriority w:val="21"/>
    <w:semiHidden/>
    <w:rsid w:val="00C62C10"/>
    <w:rPr>
      <w:b/>
      <w:i/>
      <w:color w:val="629DD1" w:themeColor="accent2"/>
      <w:spacing w:val="10"/>
    </w:rPr>
  </w:style>
  <w:style w:type="character" w:styleId="SubtleReference">
    <w:name w:val="Subtle Reference"/>
    <w:uiPriority w:val="31"/>
    <w:semiHidden/>
    <w:rsid w:val="00C62C10"/>
    <w:rPr>
      <w:b/>
    </w:rPr>
  </w:style>
  <w:style w:type="character" w:styleId="IntenseReference">
    <w:name w:val="Intense Reference"/>
    <w:uiPriority w:val="32"/>
    <w:semiHidden/>
    <w:rsid w:val="00C62C10"/>
    <w:rPr>
      <w:b/>
      <w:bCs/>
      <w:smallCaps/>
      <w:spacing w:val="5"/>
      <w:sz w:val="22"/>
      <w:szCs w:val="22"/>
      <w:u w:val="single"/>
    </w:rPr>
  </w:style>
  <w:style w:type="character" w:styleId="BookTitle">
    <w:name w:val="Book Title"/>
    <w:uiPriority w:val="33"/>
    <w:semiHidden/>
    <w:rsid w:val="00C62C1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C62C10"/>
    <w:pPr>
      <w:outlineLvl w:val="9"/>
    </w:pPr>
  </w:style>
  <w:style w:type="paragraph" w:customStyle="1" w:styleId="PersonalName">
    <w:name w:val="Personal Name"/>
    <w:basedOn w:val="Title"/>
    <w:semiHidden/>
    <w:rsid w:val="00C62C10"/>
    <w:rPr>
      <w:b w:val="0"/>
      <w:caps/>
      <w:color w:val="000000"/>
      <w:sz w:val="28"/>
      <w:szCs w:val="28"/>
    </w:rPr>
  </w:style>
  <w:style w:type="paragraph" w:customStyle="1" w:styleId="CaptionHeading">
    <w:name w:val="Caption Heading"/>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dress3">
    <w:name w:val="Address 3"/>
    <w:basedOn w:val="Subtitle"/>
    <w:link w:val="Address3Char"/>
    <w:semiHidden/>
    <w:rsid w:val="00C62C10"/>
    <w:pPr>
      <w:spacing w:after="0"/>
      <w:jc w:val="center"/>
    </w:pPr>
  </w:style>
  <w:style w:type="character" w:customStyle="1" w:styleId="Address3Char">
    <w:name w:val="Address 3 Char"/>
    <w:basedOn w:val="SubtitleChar"/>
    <w:link w:val="Address3"/>
    <w:semiHidden/>
    <w:rsid w:val="00C36D8A"/>
    <w:rPr>
      <w:caps/>
      <w:smallCaps/>
      <w:color w:val="3476B1" w:themeColor="accent2" w:themeShade="BF"/>
      <w:sz w:val="40"/>
    </w:rPr>
  </w:style>
  <w:style w:type="paragraph" w:styleId="BodyText">
    <w:name w:val="Body Text"/>
    <w:basedOn w:val="Normal"/>
    <w:link w:val="BodyTextChar"/>
    <w:uiPriority w:val="99"/>
    <w:semiHidden/>
    <w:unhideWhenUsed/>
    <w:rsid w:val="00C62C10"/>
    <w:pPr>
      <w:spacing w:after="120"/>
    </w:pPr>
  </w:style>
  <w:style w:type="character" w:customStyle="1" w:styleId="BodyTextChar">
    <w:name w:val="Body Text Char"/>
    <w:basedOn w:val="DefaultParagraphFont"/>
    <w:link w:val="BodyText"/>
    <w:uiPriority w:val="99"/>
    <w:semiHidden/>
    <w:rsid w:val="00C62C10"/>
    <w:rPr>
      <w:rFonts w:ascii="Century Gothic" w:hAnsi="Century Gothic"/>
      <w:sz w:val="21"/>
    </w:rPr>
  </w:style>
  <w:style w:type="paragraph" w:styleId="TOC1">
    <w:name w:val="toc 1"/>
    <w:basedOn w:val="Normal"/>
    <w:next w:val="Normal"/>
    <w:autoRedefine/>
    <w:uiPriority w:val="39"/>
    <w:rsid w:val="003E3262"/>
    <w:pPr>
      <w:pBdr>
        <w:top w:val="single" w:sz="12" w:space="1" w:color="629DD1" w:themeColor="accent2"/>
      </w:pBdr>
      <w:spacing w:line="240" w:lineRule="auto"/>
      <w:jc w:val="left"/>
    </w:pPr>
    <w:rPr>
      <w:b/>
      <w:sz w:val="32"/>
    </w:rPr>
  </w:style>
  <w:style w:type="paragraph" w:styleId="TOC2">
    <w:name w:val="toc 2"/>
    <w:basedOn w:val="Normal"/>
    <w:next w:val="Normal"/>
    <w:autoRedefine/>
    <w:uiPriority w:val="39"/>
    <w:rsid w:val="00381A5A"/>
  </w:style>
  <w:style w:type="character" w:styleId="PlaceholderText">
    <w:name w:val="Placeholder Text"/>
    <w:basedOn w:val="DefaultParagraphFon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Header">
    <w:name w:val="header"/>
    <w:basedOn w:val="Normal"/>
    <w:link w:val="HeaderChar"/>
    <w:uiPriority w:val="99"/>
    <w:rsid w:val="00614D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DF7"/>
  </w:style>
  <w:style w:type="paragraph" w:styleId="Footer">
    <w:name w:val="footer"/>
    <w:basedOn w:val="Normal"/>
    <w:link w:val="FooterChar"/>
    <w:uiPriority w:val="99"/>
    <w:unhideWhenUsed/>
    <w:rsid w:val="0061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F7"/>
  </w:style>
  <w:style w:type="character" w:styleId="Hyperlink">
    <w:name w:val="Hyperlink"/>
    <w:basedOn w:val="DefaultParagraphFont"/>
    <w:uiPriority w:val="99"/>
    <w:unhideWhenUsed/>
    <w:rsid w:val="00E41183"/>
    <w:rPr>
      <w:color w:val="9454C3" w:themeColor="hyperlink"/>
      <w:u w:val="single"/>
    </w:rPr>
  </w:style>
  <w:style w:type="character" w:styleId="UnresolvedMention">
    <w:name w:val="Unresolved Mention"/>
    <w:basedOn w:val="DefaultParagraphFont"/>
    <w:uiPriority w:val="99"/>
    <w:semiHidden/>
    <w:rsid w:val="000878B9"/>
    <w:rPr>
      <w:color w:val="605E5C"/>
      <w:shd w:val="clear" w:color="auto" w:fill="E1DFDD"/>
    </w:rPr>
  </w:style>
  <w:style w:type="paragraph" w:styleId="NormalWeb">
    <w:name w:val="Normal (Web)"/>
    <w:basedOn w:val="Normal"/>
    <w:uiPriority w:val="99"/>
    <w:unhideWhenUsed/>
    <w:rsid w:val="00031D5C"/>
    <w:pPr>
      <w:spacing w:before="100" w:beforeAutospacing="1" w:after="100" w:afterAutospacing="1" w:line="240" w:lineRule="auto"/>
      <w:jc w:val="left"/>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4528">
      <w:bodyDiv w:val="1"/>
      <w:marLeft w:val="0"/>
      <w:marRight w:val="0"/>
      <w:marTop w:val="0"/>
      <w:marBottom w:val="0"/>
      <w:divBdr>
        <w:top w:val="none" w:sz="0" w:space="0" w:color="auto"/>
        <w:left w:val="none" w:sz="0" w:space="0" w:color="auto"/>
        <w:bottom w:val="none" w:sz="0" w:space="0" w:color="auto"/>
        <w:right w:val="none" w:sz="0" w:space="0" w:color="auto"/>
      </w:divBdr>
    </w:div>
    <w:div w:id="50540894">
      <w:bodyDiv w:val="1"/>
      <w:marLeft w:val="0"/>
      <w:marRight w:val="0"/>
      <w:marTop w:val="0"/>
      <w:marBottom w:val="0"/>
      <w:divBdr>
        <w:top w:val="none" w:sz="0" w:space="0" w:color="auto"/>
        <w:left w:val="none" w:sz="0" w:space="0" w:color="auto"/>
        <w:bottom w:val="none" w:sz="0" w:space="0" w:color="auto"/>
        <w:right w:val="none" w:sz="0" w:space="0" w:color="auto"/>
      </w:divBdr>
    </w:div>
    <w:div w:id="104890231">
      <w:bodyDiv w:val="1"/>
      <w:marLeft w:val="0"/>
      <w:marRight w:val="0"/>
      <w:marTop w:val="0"/>
      <w:marBottom w:val="0"/>
      <w:divBdr>
        <w:top w:val="none" w:sz="0" w:space="0" w:color="auto"/>
        <w:left w:val="none" w:sz="0" w:space="0" w:color="auto"/>
        <w:bottom w:val="none" w:sz="0" w:space="0" w:color="auto"/>
        <w:right w:val="none" w:sz="0" w:space="0" w:color="auto"/>
      </w:divBdr>
    </w:div>
    <w:div w:id="106581068">
      <w:bodyDiv w:val="1"/>
      <w:marLeft w:val="0"/>
      <w:marRight w:val="0"/>
      <w:marTop w:val="0"/>
      <w:marBottom w:val="0"/>
      <w:divBdr>
        <w:top w:val="none" w:sz="0" w:space="0" w:color="auto"/>
        <w:left w:val="none" w:sz="0" w:space="0" w:color="auto"/>
        <w:bottom w:val="none" w:sz="0" w:space="0" w:color="auto"/>
        <w:right w:val="none" w:sz="0" w:space="0" w:color="auto"/>
      </w:divBdr>
    </w:div>
    <w:div w:id="121729960">
      <w:bodyDiv w:val="1"/>
      <w:marLeft w:val="0"/>
      <w:marRight w:val="0"/>
      <w:marTop w:val="0"/>
      <w:marBottom w:val="0"/>
      <w:divBdr>
        <w:top w:val="none" w:sz="0" w:space="0" w:color="auto"/>
        <w:left w:val="none" w:sz="0" w:space="0" w:color="auto"/>
        <w:bottom w:val="none" w:sz="0" w:space="0" w:color="auto"/>
        <w:right w:val="none" w:sz="0" w:space="0" w:color="auto"/>
      </w:divBdr>
    </w:div>
    <w:div w:id="139082232">
      <w:bodyDiv w:val="1"/>
      <w:marLeft w:val="0"/>
      <w:marRight w:val="0"/>
      <w:marTop w:val="0"/>
      <w:marBottom w:val="0"/>
      <w:divBdr>
        <w:top w:val="none" w:sz="0" w:space="0" w:color="auto"/>
        <w:left w:val="none" w:sz="0" w:space="0" w:color="auto"/>
        <w:bottom w:val="none" w:sz="0" w:space="0" w:color="auto"/>
        <w:right w:val="none" w:sz="0" w:space="0" w:color="auto"/>
      </w:divBdr>
    </w:div>
    <w:div w:id="178861306">
      <w:bodyDiv w:val="1"/>
      <w:marLeft w:val="0"/>
      <w:marRight w:val="0"/>
      <w:marTop w:val="0"/>
      <w:marBottom w:val="0"/>
      <w:divBdr>
        <w:top w:val="none" w:sz="0" w:space="0" w:color="auto"/>
        <w:left w:val="none" w:sz="0" w:space="0" w:color="auto"/>
        <w:bottom w:val="none" w:sz="0" w:space="0" w:color="auto"/>
        <w:right w:val="none" w:sz="0" w:space="0" w:color="auto"/>
      </w:divBdr>
    </w:div>
    <w:div w:id="213582072">
      <w:bodyDiv w:val="1"/>
      <w:marLeft w:val="0"/>
      <w:marRight w:val="0"/>
      <w:marTop w:val="0"/>
      <w:marBottom w:val="0"/>
      <w:divBdr>
        <w:top w:val="none" w:sz="0" w:space="0" w:color="auto"/>
        <w:left w:val="none" w:sz="0" w:space="0" w:color="auto"/>
        <w:bottom w:val="none" w:sz="0" w:space="0" w:color="auto"/>
        <w:right w:val="none" w:sz="0" w:space="0" w:color="auto"/>
      </w:divBdr>
    </w:div>
    <w:div w:id="219484296">
      <w:bodyDiv w:val="1"/>
      <w:marLeft w:val="0"/>
      <w:marRight w:val="0"/>
      <w:marTop w:val="0"/>
      <w:marBottom w:val="0"/>
      <w:divBdr>
        <w:top w:val="none" w:sz="0" w:space="0" w:color="auto"/>
        <w:left w:val="none" w:sz="0" w:space="0" w:color="auto"/>
        <w:bottom w:val="none" w:sz="0" w:space="0" w:color="auto"/>
        <w:right w:val="none" w:sz="0" w:space="0" w:color="auto"/>
      </w:divBdr>
    </w:div>
    <w:div w:id="274168325">
      <w:bodyDiv w:val="1"/>
      <w:marLeft w:val="0"/>
      <w:marRight w:val="0"/>
      <w:marTop w:val="0"/>
      <w:marBottom w:val="0"/>
      <w:divBdr>
        <w:top w:val="none" w:sz="0" w:space="0" w:color="auto"/>
        <w:left w:val="none" w:sz="0" w:space="0" w:color="auto"/>
        <w:bottom w:val="none" w:sz="0" w:space="0" w:color="auto"/>
        <w:right w:val="none" w:sz="0" w:space="0" w:color="auto"/>
      </w:divBdr>
    </w:div>
    <w:div w:id="460415414">
      <w:bodyDiv w:val="1"/>
      <w:marLeft w:val="0"/>
      <w:marRight w:val="0"/>
      <w:marTop w:val="0"/>
      <w:marBottom w:val="0"/>
      <w:divBdr>
        <w:top w:val="none" w:sz="0" w:space="0" w:color="auto"/>
        <w:left w:val="none" w:sz="0" w:space="0" w:color="auto"/>
        <w:bottom w:val="none" w:sz="0" w:space="0" w:color="auto"/>
        <w:right w:val="none" w:sz="0" w:space="0" w:color="auto"/>
      </w:divBdr>
    </w:div>
    <w:div w:id="539632308">
      <w:bodyDiv w:val="1"/>
      <w:marLeft w:val="0"/>
      <w:marRight w:val="0"/>
      <w:marTop w:val="0"/>
      <w:marBottom w:val="0"/>
      <w:divBdr>
        <w:top w:val="none" w:sz="0" w:space="0" w:color="auto"/>
        <w:left w:val="none" w:sz="0" w:space="0" w:color="auto"/>
        <w:bottom w:val="none" w:sz="0" w:space="0" w:color="auto"/>
        <w:right w:val="none" w:sz="0" w:space="0" w:color="auto"/>
      </w:divBdr>
    </w:div>
    <w:div w:id="575095981">
      <w:bodyDiv w:val="1"/>
      <w:marLeft w:val="0"/>
      <w:marRight w:val="0"/>
      <w:marTop w:val="0"/>
      <w:marBottom w:val="0"/>
      <w:divBdr>
        <w:top w:val="none" w:sz="0" w:space="0" w:color="auto"/>
        <w:left w:val="none" w:sz="0" w:space="0" w:color="auto"/>
        <w:bottom w:val="none" w:sz="0" w:space="0" w:color="auto"/>
        <w:right w:val="none" w:sz="0" w:space="0" w:color="auto"/>
      </w:divBdr>
    </w:div>
    <w:div w:id="767697550">
      <w:bodyDiv w:val="1"/>
      <w:marLeft w:val="0"/>
      <w:marRight w:val="0"/>
      <w:marTop w:val="0"/>
      <w:marBottom w:val="0"/>
      <w:divBdr>
        <w:top w:val="none" w:sz="0" w:space="0" w:color="auto"/>
        <w:left w:val="none" w:sz="0" w:space="0" w:color="auto"/>
        <w:bottom w:val="none" w:sz="0" w:space="0" w:color="auto"/>
        <w:right w:val="none" w:sz="0" w:space="0" w:color="auto"/>
      </w:divBdr>
    </w:div>
    <w:div w:id="875779730">
      <w:bodyDiv w:val="1"/>
      <w:marLeft w:val="0"/>
      <w:marRight w:val="0"/>
      <w:marTop w:val="0"/>
      <w:marBottom w:val="0"/>
      <w:divBdr>
        <w:top w:val="none" w:sz="0" w:space="0" w:color="auto"/>
        <w:left w:val="none" w:sz="0" w:space="0" w:color="auto"/>
        <w:bottom w:val="none" w:sz="0" w:space="0" w:color="auto"/>
        <w:right w:val="none" w:sz="0" w:space="0" w:color="auto"/>
      </w:divBdr>
    </w:div>
    <w:div w:id="887567757">
      <w:bodyDiv w:val="1"/>
      <w:marLeft w:val="0"/>
      <w:marRight w:val="0"/>
      <w:marTop w:val="0"/>
      <w:marBottom w:val="0"/>
      <w:divBdr>
        <w:top w:val="none" w:sz="0" w:space="0" w:color="auto"/>
        <w:left w:val="none" w:sz="0" w:space="0" w:color="auto"/>
        <w:bottom w:val="none" w:sz="0" w:space="0" w:color="auto"/>
        <w:right w:val="none" w:sz="0" w:space="0" w:color="auto"/>
      </w:divBdr>
    </w:div>
    <w:div w:id="934900318">
      <w:bodyDiv w:val="1"/>
      <w:marLeft w:val="0"/>
      <w:marRight w:val="0"/>
      <w:marTop w:val="0"/>
      <w:marBottom w:val="0"/>
      <w:divBdr>
        <w:top w:val="none" w:sz="0" w:space="0" w:color="auto"/>
        <w:left w:val="none" w:sz="0" w:space="0" w:color="auto"/>
        <w:bottom w:val="none" w:sz="0" w:space="0" w:color="auto"/>
        <w:right w:val="none" w:sz="0" w:space="0" w:color="auto"/>
      </w:divBdr>
    </w:div>
    <w:div w:id="1120565228">
      <w:bodyDiv w:val="1"/>
      <w:marLeft w:val="0"/>
      <w:marRight w:val="0"/>
      <w:marTop w:val="0"/>
      <w:marBottom w:val="0"/>
      <w:divBdr>
        <w:top w:val="none" w:sz="0" w:space="0" w:color="auto"/>
        <w:left w:val="none" w:sz="0" w:space="0" w:color="auto"/>
        <w:bottom w:val="none" w:sz="0" w:space="0" w:color="auto"/>
        <w:right w:val="none" w:sz="0" w:space="0" w:color="auto"/>
      </w:divBdr>
    </w:div>
    <w:div w:id="1254784270">
      <w:bodyDiv w:val="1"/>
      <w:marLeft w:val="0"/>
      <w:marRight w:val="0"/>
      <w:marTop w:val="0"/>
      <w:marBottom w:val="0"/>
      <w:divBdr>
        <w:top w:val="none" w:sz="0" w:space="0" w:color="auto"/>
        <w:left w:val="none" w:sz="0" w:space="0" w:color="auto"/>
        <w:bottom w:val="none" w:sz="0" w:space="0" w:color="auto"/>
        <w:right w:val="none" w:sz="0" w:space="0" w:color="auto"/>
      </w:divBdr>
    </w:div>
    <w:div w:id="1264344884">
      <w:bodyDiv w:val="1"/>
      <w:marLeft w:val="0"/>
      <w:marRight w:val="0"/>
      <w:marTop w:val="0"/>
      <w:marBottom w:val="0"/>
      <w:divBdr>
        <w:top w:val="none" w:sz="0" w:space="0" w:color="auto"/>
        <w:left w:val="none" w:sz="0" w:space="0" w:color="auto"/>
        <w:bottom w:val="none" w:sz="0" w:space="0" w:color="auto"/>
        <w:right w:val="none" w:sz="0" w:space="0" w:color="auto"/>
      </w:divBdr>
    </w:div>
    <w:div w:id="1305430769">
      <w:bodyDiv w:val="1"/>
      <w:marLeft w:val="0"/>
      <w:marRight w:val="0"/>
      <w:marTop w:val="0"/>
      <w:marBottom w:val="0"/>
      <w:divBdr>
        <w:top w:val="none" w:sz="0" w:space="0" w:color="auto"/>
        <w:left w:val="none" w:sz="0" w:space="0" w:color="auto"/>
        <w:bottom w:val="none" w:sz="0" w:space="0" w:color="auto"/>
        <w:right w:val="none" w:sz="0" w:space="0" w:color="auto"/>
      </w:divBdr>
    </w:div>
    <w:div w:id="1494488575">
      <w:bodyDiv w:val="1"/>
      <w:marLeft w:val="0"/>
      <w:marRight w:val="0"/>
      <w:marTop w:val="0"/>
      <w:marBottom w:val="0"/>
      <w:divBdr>
        <w:top w:val="none" w:sz="0" w:space="0" w:color="auto"/>
        <w:left w:val="none" w:sz="0" w:space="0" w:color="auto"/>
        <w:bottom w:val="none" w:sz="0" w:space="0" w:color="auto"/>
        <w:right w:val="none" w:sz="0" w:space="0" w:color="auto"/>
      </w:divBdr>
    </w:div>
    <w:div w:id="1615012546">
      <w:bodyDiv w:val="1"/>
      <w:marLeft w:val="0"/>
      <w:marRight w:val="0"/>
      <w:marTop w:val="0"/>
      <w:marBottom w:val="0"/>
      <w:divBdr>
        <w:top w:val="none" w:sz="0" w:space="0" w:color="auto"/>
        <w:left w:val="none" w:sz="0" w:space="0" w:color="auto"/>
        <w:bottom w:val="none" w:sz="0" w:space="0" w:color="auto"/>
        <w:right w:val="none" w:sz="0" w:space="0" w:color="auto"/>
      </w:divBdr>
    </w:div>
    <w:div w:id="1632134034">
      <w:bodyDiv w:val="1"/>
      <w:marLeft w:val="0"/>
      <w:marRight w:val="0"/>
      <w:marTop w:val="0"/>
      <w:marBottom w:val="0"/>
      <w:divBdr>
        <w:top w:val="none" w:sz="0" w:space="0" w:color="auto"/>
        <w:left w:val="none" w:sz="0" w:space="0" w:color="auto"/>
        <w:bottom w:val="none" w:sz="0" w:space="0" w:color="auto"/>
        <w:right w:val="none" w:sz="0" w:space="0" w:color="auto"/>
      </w:divBdr>
      <w:divsChild>
        <w:div w:id="1235893492">
          <w:marLeft w:val="0"/>
          <w:marRight w:val="0"/>
          <w:marTop w:val="0"/>
          <w:marBottom w:val="0"/>
          <w:divBdr>
            <w:top w:val="none" w:sz="0" w:space="0" w:color="auto"/>
            <w:left w:val="none" w:sz="0" w:space="0" w:color="auto"/>
            <w:bottom w:val="none" w:sz="0" w:space="0" w:color="auto"/>
            <w:right w:val="none" w:sz="0" w:space="0" w:color="auto"/>
          </w:divBdr>
        </w:div>
        <w:div w:id="1907648638">
          <w:marLeft w:val="0"/>
          <w:marRight w:val="0"/>
          <w:marTop w:val="0"/>
          <w:marBottom w:val="0"/>
          <w:divBdr>
            <w:top w:val="none" w:sz="0" w:space="0" w:color="auto"/>
            <w:left w:val="none" w:sz="0" w:space="0" w:color="auto"/>
            <w:bottom w:val="none" w:sz="0" w:space="0" w:color="auto"/>
            <w:right w:val="none" w:sz="0" w:space="0" w:color="auto"/>
          </w:divBdr>
        </w:div>
      </w:divsChild>
    </w:div>
    <w:div w:id="1955206426">
      <w:bodyDiv w:val="1"/>
      <w:marLeft w:val="0"/>
      <w:marRight w:val="0"/>
      <w:marTop w:val="0"/>
      <w:marBottom w:val="0"/>
      <w:divBdr>
        <w:top w:val="none" w:sz="0" w:space="0" w:color="auto"/>
        <w:left w:val="none" w:sz="0" w:space="0" w:color="auto"/>
        <w:bottom w:val="none" w:sz="0" w:space="0" w:color="auto"/>
        <w:right w:val="none" w:sz="0" w:space="0" w:color="auto"/>
      </w:divBdr>
    </w:div>
    <w:div w:id="2083986685">
      <w:bodyDiv w:val="1"/>
      <w:marLeft w:val="0"/>
      <w:marRight w:val="0"/>
      <w:marTop w:val="0"/>
      <w:marBottom w:val="0"/>
      <w:divBdr>
        <w:top w:val="none" w:sz="0" w:space="0" w:color="auto"/>
        <w:left w:val="none" w:sz="0" w:space="0" w:color="auto"/>
        <w:bottom w:val="none" w:sz="0" w:space="0" w:color="auto"/>
        <w:right w:val="none" w:sz="0" w:space="0" w:color="auto"/>
      </w:divBdr>
    </w:div>
    <w:div w:id="2117213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octoparse.com/blog/3-actionable-seo-hacks-through-content-scraping" TargetMode="External"/><Relationship Id="rId25" Type="http://schemas.openxmlformats.org/officeDocument/2006/relationships/hyperlink" Target="https://www.geeksforgeeks.org/what-is-web-scraping-and-how-to-use-i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octoparse.com/produc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visualcapitalist.com/the-50-most-visited-websites-in-the-world/" TargetMode="External"/><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s://www.oberlo.com/blog/twitter-statis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vox.com/recode/21587779/shopping-deals-coupons-privacy-data-collection-retail" TargetMode="External"/><Relationship Id="rId22" Type="http://schemas.openxmlformats.org/officeDocument/2006/relationships/image" Target="media/image12.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Local\Microsoft\Office\16.0\DTS\en-US%7b2C3B93E6-6FF8-4340-882B-BCA19172BD25%7d\%7bAAE79D34-3CDE-48ED-93F5-70E85255080B%7dtf1641221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99306CDCB249D78B95F96893998111"/>
        <w:category>
          <w:name w:val="General"/>
          <w:gallery w:val="placeholder"/>
        </w:category>
        <w:types>
          <w:type w:val="bbPlcHdr"/>
        </w:types>
        <w:behaviors>
          <w:behavior w:val="content"/>
        </w:behaviors>
        <w:guid w:val="{BA08845E-7CED-4FB9-836B-B9ED9669BAF6}"/>
      </w:docPartPr>
      <w:docPartBody>
        <w:p w:rsidR="00BA5D5B" w:rsidRDefault="00C60D4E">
          <w:pPr>
            <w:pStyle w:val="FE99306CDCB249D78B95F96893998111"/>
          </w:pPr>
          <w:r w:rsidRPr="003E3262">
            <w:t>PG. 2</w:t>
          </w:r>
        </w:p>
      </w:docPartBody>
    </w:docPart>
    <w:docPart>
      <w:docPartPr>
        <w:name w:val="79A7A8179AAB4DE68CB0E2317F6825FE"/>
        <w:category>
          <w:name w:val="General"/>
          <w:gallery w:val="placeholder"/>
        </w:category>
        <w:types>
          <w:type w:val="bbPlcHdr"/>
        </w:types>
        <w:behaviors>
          <w:behavior w:val="content"/>
        </w:behaviors>
        <w:guid w:val="{36B1CB12-286B-4539-8CFC-5581360A65CA}"/>
      </w:docPartPr>
      <w:docPartBody>
        <w:p w:rsidR="00BA5D5B" w:rsidRDefault="00C60D4E">
          <w:pPr>
            <w:pStyle w:val="79A7A8179AAB4DE68CB0E2317F6825FE"/>
          </w:pPr>
          <w:r w:rsidRPr="00FC2165">
            <w:t>PG. 3</w:t>
          </w:r>
        </w:p>
      </w:docPartBody>
    </w:docPart>
    <w:docPart>
      <w:docPartPr>
        <w:name w:val="8C237D97F4E04D7A9342DAFEDE84E4B9"/>
        <w:category>
          <w:name w:val="General"/>
          <w:gallery w:val="placeholder"/>
        </w:category>
        <w:types>
          <w:type w:val="bbPlcHdr"/>
        </w:types>
        <w:behaviors>
          <w:behavior w:val="content"/>
        </w:behaviors>
        <w:guid w:val="{4105C66C-3621-4E03-AFC5-50C7383962EF}"/>
      </w:docPartPr>
      <w:docPartBody>
        <w:p w:rsidR="00BA5D5B" w:rsidRDefault="00C60D4E">
          <w:pPr>
            <w:pStyle w:val="8C237D97F4E04D7A9342DAFEDE84E4B9"/>
          </w:pPr>
          <w:r w:rsidRPr="00FC2165">
            <w:t xml:space="preserve">Give us a blurb about a story on page </w:t>
          </w:r>
          <w:r>
            <w:t>3</w:t>
          </w:r>
          <w:r w:rsidRPr="00FC2165">
            <w:t>.</w:t>
          </w:r>
          <w:r>
            <w:t xml:space="preserve">  Give a quote from the story to get interest.</w:t>
          </w:r>
        </w:p>
      </w:docPartBody>
    </w:docPart>
    <w:docPart>
      <w:docPartPr>
        <w:name w:val="BA6659BE58A0487CB6529F36DE620DDB"/>
        <w:category>
          <w:name w:val="General"/>
          <w:gallery w:val="placeholder"/>
        </w:category>
        <w:types>
          <w:type w:val="bbPlcHdr"/>
        </w:types>
        <w:behaviors>
          <w:behavior w:val="content"/>
        </w:behaviors>
        <w:guid w:val="{B33B873C-BFA3-4C89-A85D-7CB9B4B8452D}"/>
      </w:docPartPr>
      <w:docPartBody>
        <w:p w:rsidR="00BA5D5B" w:rsidRDefault="00C60D4E">
          <w:pPr>
            <w:pStyle w:val="BA6659BE58A0487CB6529F36DE620DDB"/>
          </w:pPr>
          <w:r w:rsidRPr="00FC2165">
            <w:t>PG. 4</w:t>
          </w:r>
        </w:p>
      </w:docPartBody>
    </w:docPart>
    <w:docPart>
      <w:docPartPr>
        <w:name w:val="352566463FB949D99EF453A1BA9AE47B"/>
        <w:category>
          <w:name w:val="General"/>
          <w:gallery w:val="placeholder"/>
        </w:category>
        <w:types>
          <w:type w:val="bbPlcHdr"/>
        </w:types>
        <w:behaviors>
          <w:behavior w:val="content"/>
        </w:behaviors>
        <w:guid w:val="{F404BF82-21D2-49C6-84EC-AC96D8E4815A}"/>
      </w:docPartPr>
      <w:docPartBody>
        <w:p w:rsidR="00BA5D5B" w:rsidRDefault="00C60D4E">
          <w:pPr>
            <w:pStyle w:val="352566463FB949D99EF453A1BA9AE47B"/>
          </w:pPr>
          <w:r w:rsidRPr="00381A5A">
            <w:t>Give us a blurb about a story on page 4.  Make this your own!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D90"/>
    <w:rsid w:val="00042D90"/>
    <w:rsid w:val="000E4534"/>
    <w:rsid w:val="00200362"/>
    <w:rsid w:val="007A159E"/>
    <w:rsid w:val="00884DDC"/>
    <w:rsid w:val="00A837E3"/>
    <w:rsid w:val="00B669AF"/>
    <w:rsid w:val="00BA5D5B"/>
    <w:rsid w:val="00BC6CB8"/>
    <w:rsid w:val="00C60D4E"/>
    <w:rsid w:val="00C92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99306CDCB249D78B95F96893998111">
    <w:name w:val="FE99306CDCB249D78B95F96893998111"/>
  </w:style>
  <w:style w:type="paragraph" w:customStyle="1" w:styleId="79A7A8179AAB4DE68CB0E2317F6825FE">
    <w:name w:val="79A7A8179AAB4DE68CB0E2317F6825FE"/>
  </w:style>
  <w:style w:type="paragraph" w:customStyle="1" w:styleId="8C237D97F4E04D7A9342DAFEDE84E4B9">
    <w:name w:val="8C237D97F4E04D7A9342DAFEDE84E4B9"/>
  </w:style>
  <w:style w:type="paragraph" w:customStyle="1" w:styleId="BA6659BE58A0487CB6529F36DE620DDB">
    <w:name w:val="BA6659BE58A0487CB6529F36DE620DDB"/>
  </w:style>
  <w:style w:type="paragraph" w:customStyle="1" w:styleId="352566463FB949D99EF453A1BA9AE47B">
    <w:name w:val="352566463FB949D99EF453A1BA9AE4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DFF08-BFF4-4130-847C-B36FF8DC3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{AAE79D34-3CDE-48ED-93F5-70E85255080B}tf16412212_win32</Template>
  <TotalTime>0</TotalTime>
  <Pages>9</Pages>
  <Words>1398</Words>
  <Characters>7974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2022-07-20T16:13:00Z</dcterms:created>
  <dcterms:modified xsi:type="dcterms:W3CDTF">2022-07-22T05:28:00Z</dcterms:modified>
</cp:coreProperties>
</file>