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115" w:type="dxa"/>
          <w:right w:w="115" w:type="dxa"/>
        </w:tblCellMar>
        <w:tblLook w:val="0600" w:firstRow="0" w:lastRow="0" w:firstColumn="0" w:lastColumn="0" w:noHBand="1" w:noVBand="1"/>
      </w:tblPr>
      <w:tblGrid>
        <w:gridCol w:w="810"/>
        <w:gridCol w:w="1664"/>
        <w:gridCol w:w="676"/>
        <w:gridCol w:w="630"/>
        <w:gridCol w:w="7740"/>
      </w:tblGrid>
      <w:tr w:rsidR="00682EC8" w14:paraId="3D9DD8ED" w14:textId="77777777" w:rsidTr="00F86647">
        <w:trPr>
          <w:cantSplit/>
          <w:trHeight w:val="4680"/>
        </w:trPr>
        <w:tc>
          <w:tcPr>
            <w:tcW w:w="2474" w:type="dxa"/>
            <w:gridSpan w:val="2"/>
            <w:textDirection w:val="btLr"/>
          </w:tcPr>
          <w:p w14:paraId="46A13A6F" w14:textId="10568522" w:rsidR="00682EC8" w:rsidRDefault="00C762D0" w:rsidP="003E3262">
            <w:pPr>
              <w:pStyle w:val="Title"/>
            </w:pPr>
            <w:r>
              <w:t>Technical</w:t>
            </w:r>
          </w:p>
          <w:p w14:paraId="324B87F2" w14:textId="0BEE443D" w:rsidR="00682EC8" w:rsidRPr="00382BBF" w:rsidRDefault="00C762D0" w:rsidP="003E3262">
            <w:pPr>
              <w:pStyle w:val="Subtitle"/>
            </w:pPr>
            <w:r>
              <w:t>Documentation</w:t>
            </w:r>
          </w:p>
        </w:tc>
        <w:tc>
          <w:tcPr>
            <w:tcW w:w="9046" w:type="dxa"/>
            <w:gridSpan w:val="3"/>
            <w:vMerge w:val="restart"/>
            <w:vAlign w:val="center"/>
          </w:tcPr>
          <w:p w14:paraId="16AB1DAB" w14:textId="77777777" w:rsidR="00682EC8" w:rsidRDefault="00682EC8" w:rsidP="00F86647">
            <w:pPr>
              <w:pStyle w:val="Image"/>
              <w:jc w:val="right"/>
            </w:pPr>
            <w:r>
              <mc:AlternateContent>
                <mc:Choice Requires="wpg">
                  <w:drawing>
                    <wp:inline distT="0" distB="0" distL="0" distR="0" wp14:anchorId="007EA355" wp14:editId="154CA2F0">
                      <wp:extent cx="5577840" cy="6411826"/>
                      <wp:effectExtent l="0" t="0" r="3810" b="8255"/>
                      <wp:docPr id="13" name="Group 13" descr="Cover image on first page"/>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6411826"/>
                                <a:chOff x="0" y="0"/>
                                <a:chExt cx="5685155" cy="6539865"/>
                              </a:xfrm>
                            </wpg:grpSpPr>
                            <wps:wsp>
                              <wps:cNvPr id="19" name="Rectangle 19" descr="Worms Eye view of buildings" title="Cover Image"/>
                              <wps:cNvSpPr/>
                              <wps:spPr>
                                <a:xfrm>
                                  <a:off x="754380" y="0"/>
                                  <a:ext cx="4930775" cy="6539865"/>
                                </a:xfrm>
                                <a:prstGeom prst="rect">
                                  <a:avLst/>
                                </a:prstGeom>
                                <a:blipFill>
                                  <a:blip r:embed="rId8"/>
                                  <a:srcRect/>
                                  <a:stretch>
                                    <a:fillRect l="-33058" t="-1" r="-48258" b="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Hexagon 20"/>
                              <wps:cNvSpPr/>
                              <wps:spPr>
                                <a:xfrm>
                                  <a:off x="1615440" y="167640"/>
                                  <a:ext cx="3995318" cy="3444240"/>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Hexagon 23"/>
                              <wps:cNvSpPr/>
                              <wps:spPr>
                                <a:xfrm>
                                  <a:off x="723900" y="746760"/>
                                  <a:ext cx="3995318" cy="3444240"/>
                                </a:xfrm>
                                <a:prstGeom prst="hexagon">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Hexagon 25"/>
                              <wps:cNvSpPr/>
                              <wps:spPr>
                                <a:xfrm>
                                  <a:off x="0" y="4762500"/>
                                  <a:ext cx="1706880" cy="1471599"/>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Hexagon 26"/>
                              <wps:cNvSpPr/>
                              <wps:spPr>
                                <a:xfrm>
                                  <a:off x="822960" y="5676900"/>
                                  <a:ext cx="906780" cy="781590"/>
                                </a:xfrm>
                                <a:prstGeom prst="hexag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97CD0" id="Group 13" o:spid="_x0000_s1026" alt="Cover image on first page" style="width:439.2pt;height:504.85pt;mso-position-horizontal-relative:char;mso-position-vertical-relative:line" coordsize="56851,65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">
                      <o:lock v:ext="edit" aspectratio="t"/>
                      <v:rect id="Rectangle 19" o:spid="_x0000_s1027" alt="Worms Eye view of buildings" style="position:absolute;left:7543;width:49308;height:6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" stroked="f" strokeweight="1pt">
                        <v:fill r:id="rId9" o:title="Worms Eye view of buildings" recolor="t" rotate="t" type="frame"/>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0" o:spid="_x0000_s1028" type="#_x0000_t9" style="position:absolute;left:16154;top:1676;width:39953;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" adj="4655" fillcolor="#297fd5 [3206]" stroked="f" strokeweight="1pt">
                        <v:fill opacity="32896f"/>
                      </v:shape>
                      <v:shape id="Hexagon 23" o:spid="_x0000_s1029" type="#_x0000_t9" style="position:absolute;left:7239;top:7467;width:39953;height:34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" adj="4655" filled="f" strokecolor="white [3212]" strokeweight="1pt"/>
                      <v:shape id="Hexagon 25" o:spid="_x0000_s1030" type="#_x0000_t9" style="position:absolute;top:47625;width:17068;height:1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" adj="4656" fillcolor="#297fd5 [3206]" stroked="f" strokeweight="1pt">
                        <v:fill opacity="32896f"/>
                      </v:shape>
                      <v:shape id="Hexagon 26" o:spid="_x0000_s1031" type="#_x0000_t9" style="position:absolute;left:8229;top:56769;width:9068;height:7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" adj="4654" filled="f" strokecolor="black [3213]" strokeweight="1pt"/>
                      <w10:anchorlock/>
                    </v:group>
                  </w:pict>
                </mc:Fallback>
              </mc:AlternateContent>
            </w:r>
          </w:p>
        </w:tc>
      </w:tr>
      <w:tr w:rsidR="00682EC8" w14:paraId="64CDBD86" w14:textId="77777777" w:rsidTr="00682EC8">
        <w:trPr>
          <w:trHeight w:val="450"/>
        </w:trPr>
        <w:tc>
          <w:tcPr>
            <w:tcW w:w="810" w:type="dxa"/>
            <w:vAlign w:val="bottom"/>
          </w:tcPr>
          <w:p w14:paraId="6B97D197" w14:textId="77777777" w:rsidR="00682EC8" w:rsidRPr="00C36D8A" w:rsidRDefault="00682EC8" w:rsidP="00682EC8">
            <w:pPr>
              <w:pStyle w:val="NoSpacing"/>
            </w:pPr>
          </w:p>
        </w:tc>
        <w:tc>
          <w:tcPr>
            <w:tcW w:w="1664" w:type="dxa"/>
            <w:vAlign w:val="bottom"/>
          </w:tcPr>
          <w:p w14:paraId="3A50715C" w14:textId="77777777" w:rsidR="00682EC8" w:rsidRPr="00C36D8A" w:rsidRDefault="00682EC8" w:rsidP="00682EC8">
            <w:pPr>
              <w:pStyle w:val="NoSpacing"/>
            </w:pPr>
          </w:p>
        </w:tc>
        <w:tc>
          <w:tcPr>
            <w:tcW w:w="9046" w:type="dxa"/>
            <w:gridSpan w:val="3"/>
            <w:vMerge/>
            <w:vAlign w:val="bottom"/>
          </w:tcPr>
          <w:p w14:paraId="3B19B8A7" w14:textId="77777777" w:rsidR="00682EC8" w:rsidRDefault="00682EC8" w:rsidP="00682EC8">
            <w:pPr>
              <w:pStyle w:val="NoSpacing"/>
            </w:pPr>
          </w:p>
        </w:tc>
      </w:tr>
      <w:tr w:rsidR="00682EC8" w:rsidRPr="00682EC8" w14:paraId="6EDC9CA0" w14:textId="77777777" w:rsidTr="00682EC8">
        <w:trPr>
          <w:trHeight w:val="68"/>
        </w:trPr>
        <w:tc>
          <w:tcPr>
            <w:tcW w:w="810" w:type="dxa"/>
            <w:shd w:val="clear" w:color="auto" w:fill="000000" w:themeFill="text1"/>
            <w:vAlign w:val="bottom"/>
          </w:tcPr>
          <w:p w14:paraId="43ECBC3C" w14:textId="77777777" w:rsidR="00682EC8" w:rsidRPr="00682EC8" w:rsidRDefault="00682EC8" w:rsidP="00682EC8">
            <w:pPr>
              <w:pStyle w:val="NoSpacing"/>
              <w:rPr>
                <w:sz w:val="8"/>
              </w:rPr>
            </w:pPr>
          </w:p>
        </w:tc>
        <w:tc>
          <w:tcPr>
            <w:tcW w:w="1664" w:type="dxa"/>
            <w:vAlign w:val="bottom"/>
          </w:tcPr>
          <w:p w14:paraId="6BFE1B9E" w14:textId="77777777" w:rsidR="00682EC8" w:rsidRPr="00682EC8" w:rsidRDefault="00682EC8" w:rsidP="00682EC8">
            <w:pPr>
              <w:pStyle w:val="NoSpacing"/>
              <w:rPr>
                <w:sz w:val="8"/>
              </w:rPr>
            </w:pPr>
          </w:p>
        </w:tc>
        <w:tc>
          <w:tcPr>
            <w:tcW w:w="9046" w:type="dxa"/>
            <w:gridSpan w:val="3"/>
            <w:vMerge/>
            <w:vAlign w:val="bottom"/>
          </w:tcPr>
          <w:p w14:paraId="0E7663BA" w14:textId="77777777" w:rsidR="00682EC8" w:rsidRPr="00682EC8" w:rsidRDefault="00682EC8" w:rsidP="00682EC8">
            <w:pPr>
              <w:pStyle w:val="NoSpacing"/>
              <w:rPr>
                <w:sz w:val="8"/>
              </w:rPr>
            </w:pPr>
          </w:p>
        </w:tc>
      </w:tr>
      <w:tr w:rsidR="00682EC8" w14:paraId="562CBFDC" w14:textId="77777777" w:rsidTr="00682EC8">
        <w:trPr>
          <w:trHeight w:val="4464"/>
        </w:trPr>
        <w:tc>
          <w:tcPr>
            <w:tcW w:w="2474" w:type="dxa"/>
            <w:gridSpan w:val="2"/>
            <w:vAlign w:val="bottom"/>
          </w:tcPr>
          <w:p w14:paraId="20719FF6" w14:textId="45D9C21E" w:rsidR="00682EC8" w:rsidRPr="00E31247" w:rsidRDefault="00E31247" w:rsidP="00A50BCD">
            <w:pPr>
              <w:pStyle w:val="Heading1"/>
              <w:rPr>
                <w:sz w:val="64"/>
                <w:szCs w:val="64"/>
              </w:rPr>
            </w:pPr>
            <w:bookmarkStart w:id="0" w:name="_Toc109232587"/>
            <w:r w:rsidRPr="00E31247">
              <w:rPr>
                <w:sz w:val="64"/>
                <w:szCs w:val="64"/>
              </w:rPr>
              <w:t>Inside this Report</w:t>
            </w:r>
            <w:bookmarkEnd w:id="0"/>
          </w:p>
        </w:tc>
        <w:tc>
          <w:tcPr>
            <w:tcW w:w="9046" w:type="dxa"/>
            <w:gridSpan w:val="3"/>
            <w:vMerge/>
            <w:vAlign w:val="bottom"/>
          </w:tcPr>
          <w:p w14:paraId="42126155" w14:textId="77777777" w:rsidR="00682EC8" w:rsidRDefault="00682EC8" w:rsidP="000871A1"/>
        </w:tc>
      </w:tr>
      <w:tr w:rsidR="00682EC8" w14:paraId="7C343A4C" w14:textId="77777777" w:rsidTr="00682EC8">
        <w:trPr>
          <w:trHeight w:val="4464"/>
        </w:trPr>
        <w:tc>
          <w:tcPr>
            <w:tcW w:w="3150" w:type="dxa"/>
            <w:gridSpan w:val="3"/>
          </w:tcPr>
          <w:p w14:paraId="0DC94DCA" w14:textId="77777777" w:rsidR="00682EC8" w:rsidRPr="003E3262" w:rsidRDefault="00000000" w:rsidP="00682EC8">
            <w:pPr>
              <w:pStyle w:val="TOC1"/>
            </w:pPr>
            <w:sdt>
              <w:sdtPr>
                <w:id w:val="-107735066"/>
                <w:placeholder>
                  <w:docPart w:val="FE99306CDCB249D78B95F96893998111"/>
                </w:placeholder>
                <w:temporary/>
                <w:showingPlcHdr/>
                <w15:appearance w15:val="hidden"/>
              </w:sdtPr>
              <w:sdtContent>
                <w:r w:rsidR="00682EC8" w:rsidRPr="003E3262">
                  <w:t>PG. 2</w:t>
                </w:r>
              </w:sdtContent>
            </w:sdt>
          </w:p>
          <w:p w14:paraId="7EBA0350" w14:textId="02E453EE" w:rsidR="00682EC8" w:rsidRPr="008E2B6D" w:rsidRDefault="005A5B19" w:rsidP="00381A5A">
            <w:pPr>
              <w:pStyle w:val="TOC2"/>
            </w:pPr>
            <w:r>
              <w:t xml:space="preserve">Why </w:t>
            </w:r>
            <w:r w:rsidR="00E41183">
              <w:t>is Web Scrapping</w:t>
            </w:r>
            <w:r>
              <w:t xml:space="preserve"> Used </w:t>
            </w:r>
            <w:r w:rsidR="00E41183">
              <w:t>for?</w:t>
            </w:r>
          </w:p>
          <w:p w14:paraId="411E1876" w14:textId="77777777" w:rsidR="00682EC8" w:rsidRDefault="00000000" w:rsidP="00682EC8">
            <w:pPr>
              <w:pStyle w:val="TOC1"/>
            </w:pPr>
            <w:sdt>
              <w:sdtPr>
                <w:id w:val="-102650644"/>
                <w:placeholder>
                  <w:docPart w:val="79A7A8179AAB4DE68CB0E2317F6825FE"/>
                </w:placeholder>
                <w:temporary/>
                <w:showingPlcHdr/>
                <w15:appearance w15:val="hidden"/>
              </w:sdtPr>
              <w:sdtContent>
                <w:r w:rsidR="00682EC8" w:rsidRPr="00FC2165">
                  <w:t>PG. 3</w:t>
                </w:r>
              </w:sdtContent>
            </w:sdt>
          </w:p>
          <w:sdt>
            <w:sdtPr>
              <w:id w:val="-2100401512"/>
              <w:placeholder>
                <w:docPart w:val="8C237D97F4E04D7A9342DAFEDE84E4B9"/>
              </w:placeholder>
              <w:temporary/>
              <w:showingPlcHdr/>
              <w15:appearance w15:val="hidden"/>
            </w:sdtPr>
            <w:sdtContent>
              <w:p w14:paraId="3A9D3F35" w14:textId="77777777" w:rsidR="00682EC8" w:rsidRPr="00FC2165" w:rsidRDefault="00682EC8" w:rsidP="00381A5A">
                <w:pPr>
                  <w:pStyle w:val="TOC2"/>
                </w:pPr>
                <w:r w:rsidRPr="00FC2165">
                  <w:t xml:space="preserve">Give us a blurb about a story on page </w:t>
                </w:r>
                <w:r>
                  <w:t>3</w:t>
                </w:r>
                <w:r w:rsidRPr="00FC2165">
                  <w:t>.</w:t>
                </w:r>
                <w:r>
                  <w:t xml:space="preserve">  Give a quote from the story to get interest.</w:t>
                </w:r>
              </w:p>
            </w:sdtContent>
          </w:sdt>
          <w:p w14:paraId="3D8EB403" w14:textId="77777777" w:rsidR="00682EC8" w:rsidRDefault="00000000" w:rsidP="00682EC8">
            <w:pPr>
              <w:pStyle w:val="TOC1"/>
            </w:pPr>
            <w:sdt>
              <w:sdtPr>
                <w:id w:val="439036342"/>
                <w:placeholder>
                  <w:docPart w:val="BA6659BE58A0487CB6529F36DE620DDB"/>
                </w:placeholder>
                <w:temporary/>
                <w:showingPlcHdr/>
                <w15:appearance w15:val="hidden"/>
              </w:sdtPr>
              <w:sdtContent>
                <w:r w:rsidR="00682EC8" w:rsidRPr="00FC2165">
                  <w:t>PG. 4</w:t>
                </w:r>
              </w:sdtContent>
            </w:sdt>
          </w:p>
          <w:sdt>
            <w:sdtPr>
              <w:id w:val="-107053206"/>
              <w:placeholder>
                <w:docPart w:val="352566463FB949D99EF453A1BA9AE47B"/>
              </w:placeholder>
              <w:temporary/>
              <w:showingPlcHdr/>
              <w15:appearance w15:val="hidden"/>
            </w:sdtPr>
            <w:sdtContent>
              <w:p w14:paraId="269CB62D" w14:textId="77777777" w:rsidR="00682EC8" w:rsidRDefault="00682EC8" w:rsidP="00381A5A">
                <w:pPr>
                  <w:pStyle w:val="TOC2"/>
                </w:pPr>
                <w:r w:rsidRPr="00381A5A">
                  <w:t>Give us a blurb about a story on page 4.  Make this your own!</w:t>
                </w:r>
              </w:p>
            </w:sdtContent>
          </w:sdt>
        </w:tc>
        <w:tc>
          <w:tcPr>
            <w:tcW w:w="630" w:type="dxa"/>
          </w:tcPr>
          <w:p w14:paraId="6505A314" w14:textId="77777777" w:rsidR="00682EC8" w:rsidRDefault="00682EC8" w:rsidP="00682EC8"/>
        </w:tc>
        <w:tc>
          <w:tcPr>
            <w:tcW w:w="7740" w:type="dxa"/>
          </w:tcPr>
          <w:p w14:paraId="244E2217" w14:textId="3CD334C6" w:rsidR="00682EC8" w:rsidRPr="0065723F" w:rsidRDefault="00C762D0" w:rsidP="0065723F">
            <w:pPr>
              <w:pStyle w:val="Heading1"/>
            </w:pPr>
            <w:bookmarkStart w:id="1" w:name="_Toc109232588"/>
            <w:r>
              <w:t>Web Scrapping Tools</w:t>
            </w:r>
            <w:bookmarkEnd w:id="1"/>
          </w:p>
          <w:p w14:paraId="647E8E71" w14:textId="55BB1A24" w:rsidR="00682EC8" w:rsidRPr="003E3262" w:rsidRDefault="00D1232A" w:rsidP="00A50BCD">
            <w:pPr>
              <w:pStyle w:val="Heading2"/>
            </w:pPr>
            <w:bookmarkStart w:id="2" w:name="_Toc109232589"/>
            <w:r>
              <w:t>What is Web Scrapping</w:t>
            </w:r>
            <w:r w:rsidR="00587053">
              <w:t>?</w:t>
            </w:r>
            <w:bookmarkEnd w:id="2"/>
          </w:p>
          <w:p w14:paraId="5403272A" w14:textId="01EDE247" w:rsidR="00682EC8" w:rsidRDefault="00E41183" w:rsidP="00A50BCD">
            <w:r>
              <w:rPr>
                <w:noProof/>
              </w:rPr>
              <w:drawing>
                <wp:anchor distT="0" distB="0" distL="114300" distR="114300" simplePos="0" relativeHeight="251659264" behindDoc="0" locked="0" layoutInCell="1" allowOverlap="1" wp14:anchorId="20B11264" wp14:editId="31C884BC">
                  <wp:simplePos x="0" y="0"/>
                  <wp:positionH relativeFrom="column">
                    <wp:posOffset>3002280</wp:posOffset>
                  </wp:positionH>
                  <wp:positionV relativeFrom="paragraph">
                    <wp:posOffset>323215</wp:posOffset>
                  </wp:positionV>
                  <wp:extent cx="1835785" cy="18357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a:effectLst/>
                          <a:scene3d>
                            <a:camera prst="orthographicFront">
                              <a:rot lat="0" lon="0" rev="0"/>
                            </a:camera>
                            <a:lightRig rig="contrasting" dir="t">
                              <a:rot lat="0" lon="0" rev="7800000"/>
                            </a:lightRig>
                          </a:scene3d>
                          <a:sp3d>
                            <a:bevelT w="139700" h="139700"/>
                          </a:sp3d>
                        </pic:spPr>
                      </pic:pic>
                    </a:graphicData>
                  </a:graphic>
                  <wp14:sizeRelH relativeFrom="margin">
                    <wp14:pctWidth>0</wp14:pctWidth>
                  </wp14:sizeRelH>
                  <wp14:sizeRelV relativeFrom="margin">
                    <wp14:pctHeight>0</wp14:pctHeight>
                  </wp14:sizeRelV>
                </wp:anchor>
              </w:drawing>
            </w:r>
            <w:r w:rsidR="001846A1" w:rsidRPr="001846A1">
              <w:rPr>
                <w:b/>
                <w:bCs/>
              </w:rPr>
              <w:t>Web scraping</w:t>
            </w:r>
            <w:r w:rsidR="001846A1" w:rsidRPr="001846A1">
              <w:t xml:space="preserve"> may be accomplished in a variety of methods, including manual data collection (simple copy/paste), bespoke scripts, and web scraping platforms.</w:t>
            </w:r>
          </w:p>
          <w:p w14:paraId="2F8D754D" w14:textId="78E19A6B" w:rsidR="00AE50BD" w:rsidRDefault="00AE50BD" w:rsidP="00A50BCD"/>
          <w:p w14:paraId="1A8848B7" w14:textId="77777777" w:rsidR="00AE50BD" w:rsidRDefault="00AE50BD" w:rsidP="00A50BCD"/>
          <w:p w14:paraId="571929DF" w14:textId="491D5714" w:rsidR="00AE50BD" w:rsidRDefault="00AE50BD" w:rsidP="00AE50BD">
            <w:pPr>
              <w:spacing w:after="0"/>
            </w:pPr>
            <w:r>
              <w:t xml:space="preserve">Author: - </w:t>
            </w:r>
            <w:r w:rsidRPr="001A5947">
              <w:rPr>
                <w:caps/>
                <w:color w:val="3476B1" w:themeColor="accent2" w:themeShade="BF"/>
                <w:sz w:val="22"/>
              </w:rPr>
              <w:t>Pandula Pallewatta</w:t>
            </w:r>
          </w:p>
          <w:p w14:paraId="6D8CD7D1" w14:textId="58668CA4" w:rsidR="00AE50BD" w:rsidRDefault="00AE50BD" w:rsidP="00AE50BD">
            <w:pPr>
              <w:spacing w:after="0"/>
              <w:rPr>
                <w:caps/>
                <w:color w:val="3476B1" w:themeColor="accent2" w:themeShade="BF"/>
                <w:sz w:val="22"/>
              </w:rPr>
            </w:pPr>
            <w:r w:rsidRPr="001A5947">
              <w:rPr>
                <w:caps/>
                <w:color w:val="3476B1" w:themeColor="accent2" w:themeShade="BF"/>
                <w:sz w:val="22"/>
              </w:rPr>
              <w:t>Data Analyst Consultant (Part – Time)</w:t>
            </w:r>
          </w:p>
          <w:p w14:paraId="712E5926" w14:textId="1A1F0463" w:rsidR="00E41183" w:rsidRDefault="00E41183" w:rsidP="00AE50BD">
            <w:pPr>
              <w:spacing w:after="0"/>
              <w:rPr>
                <w:caps/>
                <w:color w:val="3476B1" w:themeColor="accent2" w:themeShade="BF"/>
                <w:sz w:val="22"/>
              </w:rPr>
            </w:pPr>
          </w:p>
          <w:p w14:paraId="32F80DED" w14:textId="713B0D45" w:rsidR="00E41183" w:rsidRDefault="00E41183" w:rsidP="00AE50BD">
            <w:pPr>
              <w:spacing w:after="0"/>
              <w:rPr>
                <w:caps/>
                <w:color w:val="3476B1" w:themeColor="accent2" w:themeShade="BF"/>
                <w:sz w:val="22"/>
              </w:rPr>
            </w:pPr>
          </w:p>
          <w:p w14:paraId="0178F78C" w14:textId="18BD637E" w:rsidR="00E41183" w:rsidRDefault="00E41183" w:rsidP="00AE50BD">
            <w:pPr>
              <w:spacing w:after="0"/>
              <w:rPr>
                <w:caps/>
                <w:color w:val="3476B1" w:themeColor="accent2" w:themeShade="BF"/>
                <w:sz w:val="22"/>
              </w:rPr>
            </w:pPr>
          </w:p>
          <w:p w14:paraId="349EA401" w14:textId="0A809999" w:rsidR="00E41183" w:rsidRDefault="00E41183" w:rsidP="00AE50BD">
            <w:pPr>
              <w:spacing w:after="0"/>
              <w:rPr>
                <w:caps/>
                <w:color w:val="3476B1" w:themeColor="accent2" w:themeShade="BF"/>
                <w:sz w:val="22"/>
              </w:rPr>
            </w:pPr>
          </w:p>
          <w:p w14:paraId="2686469D" w14:textId="02912B1F" w:rsidR="00E41183" w:rsidRDefault="00E41183" w:rsidP="00AE50BD">
            <w:pPr>
              <w:spacing w:after="0"/>
              <w:rPr>
                <w:caps/>
                <w:color w:val="3476B1" w:themeColor="accent2" w:themeShade="BF"/>
                <w:sz w:val="22"/>
              </w:rPr>
            </w:pPr>
            <w:r>
              <w:rPr>
                <w:noProof/>
              </w:rPr>
              <mc:AlternateContent>
                <mc:Choice Requires="wps">
                  <w:drawing>
                    <wp:anchor distT="0" distB="0" distL="114300" distR="114300" simplePos="0" relativeHeight="251660288" behindDoc="0" locked="0" layoutInCell="1" allowOverlap="1" wp14:anchorId="458A840D" wp14:editId="2752E6C6">
                      <wp:simplePos x="0" y="0"/>
                      <wp:positionH relativeFrom="column">
                        <wp:posOffset>-2473325</wp:posOffset>
                      </wp:positionH>
                      <wp:positionV relativeFrom="paragraph">
                        <wp:posOffset>245745</wp:posOffset>
                      </wp:positionV>
                      <wp:extent cx="2286000" cy="8001000"/>
                      <wp:effectExtent l="0" t="0" r="0" b="0"/>
                      <wp:wrapNone/>
                      <wp:docPr id="1" name="Rectangle 1" descr="Abstract building" title="Abstract build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286000" cy="8001000"/>
                              </a:xfrm>
                              <a:prstGeom prst="rect">
                                <a:avLst/>
                              </a:prstGeom>
                              <a:blipFill>
                                <a:blip r:embed="rId11"/>
                                <a:srcRect/>
                                <a:stretch>
                                  <a:fillRect l="-33060" t="-1" r="-76177" b="-453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3B8BB" id="Rectangle 1" o:spid="_x0000_s1026" alt="Title: Abstract building - Description: Abstract building" style="position:absolute;margin-left:-194.75pt;margin-top:19.35pt;width:180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" stroked="f" strokeweight="1pt">
                      <v:fill r:id="rId12" o:title="Abstract building" recolor="t" rotate="t" type="frame"/>
                      <o:lock v:ext="edit" aspectratio="t"/>
                    </v:rect>
                  </w:pict>
                </mc:Fallback>
              </mc:AlternateContent>
            </w:r>
          </w:p>
          <w:p w14:paraId="1B17AC7B" w14:textId="77777777" w:rsidR="00E41183" w:rsidRDefault="00E41183" w:rsidP="00E41183">
            <w:pPr>
              <w:spacing w:after="0"/>
              <w:jc w:val="left"/>
              <w:rPr>
                <w:caps/>
                <w:color w:val="3476B1" w:themeColor="accent2" w:themeShade="BF"/>
                <w:sz w:val="22"/>
              </w:rPr>
            </w:pPr>
          </w:p>
          <w:sdt>
            <w:sdtPr>
              <w:rPr>
                <w:rFonts w:asciiTheme="minorHAnsi" w:hAnsiTheme="minorHAnsi"/>
                <w:b w:val="0"/>
                <w:caps w:val="0"/>
                <w:color w:val="auto"/>
                <w:spacing w:val="0"/>
                <w:sz w:val="20"/>
                <w:szCs w:val="20"/>
              </w:rPr>
              <w:id w:val="1280915807"/>
              <w:docPartObj>
                <w:docPartGallery w:val="Table of Contents"/>
                <w:docPartUnique/>
              </w:docPartObj>
            </w:sdtPr>
            <w:sdtEndPr>
              <w:rPr>
                <w:bCs/>
                <w:noProof/>
              </w:rPr>
            </w:sdtEndPr>
            <w:sdtContent>
              <w:p w14:paraId="11EFF828" w14:textId="024D65FA" w:rsidR="00E41183" w:rsidRDefault="00E41183">
                <w:pPr>
                  <w:pStyle w:val="TOCHeading"/>
                </w:pPr>
                <w:r>
                  <w:t xml:space="preserve"> Table Contents</w:t>
                </w:r>
              </w:p>
              <w:p w14:paraId="11402BD8" w14:textId="663CD26E" w:rsidR="00960DBF" w:rsidRDefault="00E41183">
                <w:pPr>
                  <w:pStyle w:val="TOC1"/>
                  <w:tabs>
                    <w:tab w:val="right" w:leader="dot" w:pos="11510"/>
                  </w:tabs>
                  <w:rPr>
                    <w:b w:val="0"/>
                    <w:noProof/>
                    <w:sz w:val="22"/>
                    <w:szCs w:val="22"/>
                    <w:lang w:eastAsia="en-US"/>
                  </w:rPr>
                </w:pPr>
                <w:r>
                  <w:fldChar w:fldCharType="begin"/>
                </w:r>
                <w:r>
                  <w:instrText xml:space="preserve"> TOC \o "1-3" \h \z \u </w:instrText>
                </w:r>
                <w:r>
                  <w:fldChar w:fldCharType="separate"/>
                </w:r>
                <w:hyperlink w:anchor="_Toc109232587" w:history="1">
                  <w:r w:rsidR="00960DBF" w:rsidRPr="00BD2D5E">
                    <w:rPr>
                      <w:rStyle w:val="Hyperlink"/>
                      <w:noProof/>
                    </w:rPr>
                    <w:t>Inside this Report</w:t>
                  </w:r>
                  <w:r w:rsidR="00960DBF">
                    <w:rPr>
                      <w:noProof/>
                      <w:webHidden/>
                    </w:rPr>
                    <w:tab/>
                  </w:r>
                  <w:r w:rsidR="00960DBF">
                    <w:rPr>
                      <w:noProof/>
                      <w:webHidden/>
                    </w:rPr>
                    <w:fldChar w:fldCharType="begin"/>
                  </w:r>
                  <w:r w:rsidR="00960DBF">
                    <w:rPr>
                      <w:noProof/>
                      <w:webHidden/>
                    </w:rPr>
                    <w:instrText xml:space="preserve"> PAGEREF _Toc109232587 \h </w:instrText>
                  </w:r>
                  <w:r w:rsidR="00960DBF">
                    <w:rPr>
                      <w:noProof/>
                      <w:webHidden/>
                    </w:rPr>
                  </w:r>
                  <w:r w:rsidR="00960DBF">
                    <w:rPr>
                      <w:noProof/>
                      <w:webHidden/>
                    </w:rPr>
                    <w:fldChar w:fldCharType="separate"/>
                  </w:r>
                  <w:r w:rsidR="00960DBF">
                    <w:rPr>
                      <w:noProof/>
                      <w:webHidden/>
                    </w:rPr>
                    <w:t>1</w:t>
                  </w:r>
                  <w:r w:rsidR="00960DBF">
                    <w:rPr>
                      <w:noProof/>
                      <w:webHidden/>
                    </w:rPr>
                    <w:fldChar w:fldCharType="end"/>
                  </w:r>
                </w:hyperlink>
              </w:p>
              <w:p w14:paraId="65DEABB3" w14:textId="40DD50A9" w:rsidR="00960DBF" w:rsidRDefault="00960DBF">
                <w:pPr>
                  <w:pStyle w:val="TOC1"/>
                  <w:tabs>
                    <w:tab w:val="right" w:leader="dot" w:pos="11510"/>
                  </w:tabs>
                  <w:rPr>
                    <w:b w:val="0"/>
                    <w:noProof/>
                    <w:sz w:val="22"/>
                    <w:szCs w:val="22"/>
                    <w:lang w:eastAsia="en-US"/>
                  </w:rPr>
                </w:pPr>
                <w:hyperlink w:anchor="_Toc109232588" w:history="1">
                  <w:r w:rsidRPr="00BD2D5E">
                    <w:rPr>
                      <w:rStyle w:val="Hyperlink"/>
                      <w:noProof/>
                    </w:rPr>
                    <w:t>Web Scrapping Tools</w:t>
                  </w:r>
                  <w:r>
                    <w:rPr>
                      <w:noProof/>
                      <w:webHidden/>
                    </w:rPr>
                    <w:tab/>
                  </w:r>
                  <w:r>
                    <w:rPr>
                      <w:noProof/>
                      <w:webHidden/>
                    </w:rPr>
                    <w:fldChar w:fldCharType="begin"/>
                  </w:r>
                  <w:r>
                    <w:rPr>
                      <w:noProof/>
                      <w:webHidden/>
                    </w:rPr>
                    <w:instrText xml:space="preserve"> PAGEREF _Toc109232588 \h </w:instrText>
                  </w:r>
                  <w:r>
                    <w:rPr>
                      <w:noProof/>
                      <w:webHidden/>
                    </w:rPr>
                  </w:r>
                  <w:r>
                    <w:rPr>
                      <w:noProof/>
                      <w:webHidden/>
                    </w:rPr>
                    <w:fldChar w:fldCharType="separate"/>
                  </w:r>
                  <w:r>
                    <w:rPr>
                      <w:noProof/>
                      <w:webHidden/>
                    </w:rPr>
                    <w:t>1</w:t>
                  </w:r>
                  <w:r>
                    <w:rPr>
                      <w:noProof/>
                      <w:webHidden/>
                    </w:rPr>
                    <w:fldChar w:fldCharType="end"/>
                  </w:r>
                </w:hyperlink>
              </w:p>
              <w:p w14:paraId="2A6DCEA4" w14:textId="779560B9" w:rsidR="00960DBF" w:rsidRDefault="00960DBF">
                <w:pPr>
                  <w:pStyle w:val="TOC2"/>
                  <w:tabs>
                    <w:tab w:val="right" w:leader="dot" w:pos="11510"/>
                  </w:tabs>
                  <w:rPr>
                    <w:noProof/>
                    <w:sz w:val="22"/>
                    <w:szCs w:val="22"/>
                    <w:lang w:eastAsia="en-US"/>
                  </w:rPr>
                </w:pPr>
                <w:hyperlink w:anchor="_Toc109232589" w:history="1">
                  <w:r w:rsidRPr="00BD2D5E">
                    <w:rPr>
                      <w:rStyle w:val="Hyperlink"/>
                      <w:noProof/>
                    </w:rPr>
                    <w:t>What is Web Scrapping?</w:t>
                  </w:r>
                  <w:r>
                    <w:rPr>
                      <w:noProof/>
                      <w:webHidden/>
                    </w:rPr>
                    <w:tab/>
                  </w:r>
                  <w:r>
                    <w:rPr>
                      <w:noProof/>
                      <w:webHidden/>
                    </w:rPr>
                    <w:fldChar w:fldCharType="begin"/>
                  </w:r>
                  <w:r>
                    <w:rPr>
                      <w:noProof/>
                      <w:webHidden/>
                    </w:rPr>
                    <w:instrText xml:space="preserve"> PAGEREF _Toc109232589 \h </w:instrText>
                  </w:r>
                  <w:r>
                    <w:rPr>
                      <w:noProof/>
                      <w:webHidden/>
                    </w:rPr>
                  </w:r>
                  <w:r>
                    <w:rPr>
                      <w:noProof/>
                      <w:webHidden/>
                    </w:rPr>
                    <w:fldChar w:fldCharType="separate"/>
                  </w:r>
                  <w:r>
                    <w:rPr>
                      <w:noProof/>
                      <w:webHidden/>
                    </w:rPr>
                    <w:t>1</w:t>
                  </w:r>
                  <w:r>
                    <w:rPr>
                      <w:noProof/>
                      <w:webHidden/>
                    </w:rPr>
                    <w:fldChar w:fldCharType="end"/>
                  </w:r>
                </w:hyperlink>
              </w:p>
              <w:p w14:paraId="519D3089" w14:textId="2EC12F83" w:rsidR="00960DBF" w:rsidRDefault="00960DBF">
                <w:pPr>
                  <w:pStyle w:val="TOC1"/>
                  <w:tabs>
                    <w:tab w:val="right" w:leader="dot" w:pos="11510"/>
                  </w:tabs>
                  <w:rPr>
                    <w:b w:val="0"/>
                    <w:noProof/>
                    <w:sz w:val="22"/>
                    <w:szCs w:val="22"/>
                    <w:lang w:eastAsia="en-US"/>
                  </w:rPr>
                </w:pPr>
                <w:hyperlink w:anchor="_Toc109232590" w:history="1">
                  <w:r w:rsidRPr="00BD2D5E">
                    <w:rPr>
                      <w:rStyle w:val="Hyperlink"/>
                      <w:noProof/>
                    </w:rPr>
                    <w:t>Why We Use</w:t>
                  </w:r>
                  <w:r>
                    <w:rPr>
                      <w:noProof/>
                      <w:webHidden/>
                    </w:rPr>
                    <w:tab/>
                  </w:r>
                  <w:r>
                    <w:rPr>
                      <w:noProof/>
                      <w:webHidden/>
                    </w:rPr>
                    <w:fldChar w:fldCharType="begin"/>
                  </w:r>
                  <w:r>
                    <w:rPr>
                      <w:noProof/>
                      <w:webHidden/>
                    </w:rPr>
                    <w:instrText xml:space="preserve"> PAGEREF _Toc109232590 \h </w:instrText>
                  </w:r>
                  <w:r>
                    <w:rPr>
                      <w:noProof/>
                      <w:webHidden/>
                    </w:rPr>
                  </w:r>
                  <w:r>
                    <w:rPr>
                      <w:noProof/>
                      <w:webHidden/>
                    </w:rPr>
                    <w:fldChar w:fldCharType="separate"/>
                  </w:r>
                  <w:r>
                    <w:rPr>
                      <w:noProof/>
                      <w:webHidden/>
                    </w:rPr>
                    <w:t>3</w:t>
                  </w:r>
                  <w:r>
                    <w:rPr>
                      <w:noProof/>
                      <w:webHidden/>
                    </w:rPr>
                    <w:fldChar w:fldCharType="end"/>
                  </w:r>
                </w:hyperlink>
              </w:p>
              <w:p w14:paraId="165BD223" w14:textId="069F1855" w:rsidR="00960DBF" w:rsidRDefault="00960DBF">
                <w:pPr>
                  <w:pStyle w:val="TOC2"/>
                  <w:tabs>
                    <w:tab w:val="right" w:leader="dot" w:pos="11510"/>
                  </w:tabs>
                  <w:rPr>
                    <w:noProof/>
                    <w:sz w:val="22"/>
                    <w:szCs w:val="22"/>
                    <w:lang w:eastAsia="en-US"/>
                  </w:rPr>
                </w:pPr>
                <w:hyperlink w:anchor="_Toc109232591" w:history="1">
                  <w:r w:rsidRPr="00BD2D5E">
                    <w:rPr>
                      <w:rStyle w:val="Hyperlink"/>
                      <w:noProof/>
                    </w:rPr>
                    <w:t>Brief Go through of Web Scrapping</w:t>
                  </w:r>
                  <w:r>
                    <w:rPr>
                      <w:noProof/>
                      <w:webHidden/>
                    </w:rPr>
                    <w:tab/>
                  </w:r>
                  <w:r>
                    <w:rPr>
                      <w:noProof/>
                      <w:webHidden/>
                    </w:rPr>
                    <w:fldChar w:fldCharType="begin"/>
                  </w:r>
                  <w:r>
                    <w:rPr>
                      <w:noProof/>
                      <w:webHidden/>
                    </w:rPr>
                    <w:instrText xml:space="preserve"> PAGEREF _Toc109232591 \h </w:instrText>
                  </w:r>
                  <w:r>
                    <w:rPr>
                      <w:noProof/>
                      <w:webHidden/>
                    </w:rPr>
                  </w:r>
                  <w:r>
                    <w:rPr>
                      <w:noProof/>
                      <w:webHidden/>
                    </w:rPr>
                    <w:fldChar w:fldCharType="separate"/>
                  </w:r>
                  <w:r>
                    <w:rPr>
                      <w:noProof/>
                      <w:webHidden/>
                    </w:rPr>
                    <w:t>3</w:t>
                  </w:r>
                  <w:r>
                    <w:rPr>
                      <w:noProof/>
                      <w:webHidden/>
                    </w:rPr>
                    <w:fldChar w:fldCharType="end"/>
                  </w:r>
                </w:hyperlink>
              </w:p>
              <w:p w14:paraId="5B993E70" w14:textId="7AF5373A" w:rsidR="00960DBF" w:rsidRDefault="00960DBF">
                <w:pPr>
                  <w:pStyle w:val="TOC1"/>
                  <w:tabs>
                    <w:tab w:val="right" w:leader="dot" w:pos="11510"/>
                  </w:tabs>
                  <w:rPr>
                    <w:b w:val="0"/>
                    <w:noProof/>
                    <w:sz w:val="22"/>
                    <w:szCs w:val="22"/>
                    <w:lang w:eastAsia="en-US"/>
                  </w:rPr>
                </w:pPr>
                <w:hyperlink w:anchor="_Toc109232592" w:history="1">
                  <w:r w:rsidRPr="00BD2D5E">
                    <w:rPr>
                      <w:rStyle w:val="Hyperlink"/>
                      <w:noProof/>
                    </w:rPr>
                    <w:t>Libraries used for Web Scraping:</w:t>
                  </w:r>
                  <w:r>
                    <w:rPr>
                      <w:noProof/>
                      <w:webHidden/>
                    </w:rPr>
                    <w:tab/>
                  </w:r>
                  <w:r>
                    <w:rPr>
                      <w:noProof/>
                      <w:webHidden/>
                    </w:rPr>
                    <w:fldChar w:fldCharType="begin"/>
                  </w:r>
                  <w:r>
                    <w:rPr>
                      <w:noProof/>
                      <w:webHidden/>
                    </w:rPr>
                    <w:instrText xml:space="preserve"> PAGEREF _Toc109232592 \h </w:instrText>
                  </w:r>
                  <w:r>
                    <w:rPr>
                      <w:noProof/>
                      <w:webHidden/>
                    </w:rPr>
                  </w:r>
                  <w:r>
                    <w:rPr>
                      <w:noProof/>
                      <w:webHidden/>
                    </w:rPr>
                    <w:fldChar w:fldCharType="separate"/>
                  </w:r>
                  <w:r>
                    <w:rPr>
                      <w:noProof/>
                      <w:webHidden/>
                    </w:rPr>
                    <w:t>4</w:t>
                  </w:r>
                  <w:r>
                    <w:rPr>
                      <w:noProof/>
                      <w:webHidden/>
                    </w:rPr>
                    <w:fldChar w:fldCharType="end"/>
                  </w:r>
                </w:hyperlink>
              </w:p>
              <w:p w14:paraId="20FD3198" w14:textId="37EA9C8C" w:rsidR="00960DBF" w:rsidRDefault="00960DBF">
                <w:pPr>
                  <w:pStyle w:val="TOC2"/>
                  <w:tabs>
                    <w:tab w:val="right" w:leader="dot" w:pos="11510"/>
                  </w:tabs>
                  <w:rPr>
                    <w:noProof/>
                    <w:sz w:val="22"/>
                    <w:szCs w:val="22"/>
                    <w:lang w:eastAsia="en-US"/>
                  </w:rPr>
                </w:pPr>
                <w:hyperlink w:anchor="_Toc109232593" w:history="1">
                  <w:r w:rsidRPr="00BD2D5E">
                    <w:rPr>
                      <w:rStyle w:val="Hyperlink"/>
                      <w:noProof/>
                    </w:rPr>
                    <w:t>Identification of Web Tools</w:t>
                  </w:r>
                  <w:r>
                    <w:rPr>
                      <w:noProof/>
                      <w:webHidden/>
                    </w:rPr>
                    <w:tab/>
                  </w:r>
                  <w:r>
                    <w:rPr>
                      <w:noProof/>
                      <w:webHidden/>
                    </w:rPr>
                    <w:fldChar w:fldCharType="begin"/>
                  </w:r>
                  <w:r>
                    <w:rPr>
                      <w:noProof/>
                      <w:webHidden/>
                    </w:rPr>
                    <w:instrText xml:space="preserve"> PAGEREF _Toc109232593 \h </w:instrText>
                  </w:r>
                  <w:r>
                    <w:rPr>
                      <w:noProof/>
                      <w:webHidden/>
                    </w:rPr>
                  </w:r>
                  <w:r>
                    <w:rPr>
                      <w:noProof/>
                      <w:webHidden/>
                    </w:rPr>
                    <w:fldChar w:fldCharType="separate"/>
                  </w:r>
                  <w:r>
                    <w:rPr>
                      <w:noProof/>
                      <w:webHidden/>
                    </w:rPr>
                    <w:t>4</w:t>
                  </w:r>
                  <w:r>
                    <w:rPr>
                      <w:noProof/>
                      <w:webHidden/>
                    </w:rPr>
                    <w:fldChar w:fldCharType="end"/>
                  </w:r>
                </w:hyperlink>
              </w:p>
              <w:p w14:paraId="2C646511" w14:textId="6E20AE68" w:rsidR="00960DBF" w:rsidRDefault="00960DBF">
                <w:pPr>
                  <w:pStyle w:val="TOC2"/>
                  <w:tabs>
                    <w:tab w:val="right" w:leader="dot" w:pos="11510"/>
                  </w:tabs>
                  <w:rPr>
                    <w:noProof/>
                    <w:sz w:val="22"/>
                    <w:szCs w:val="22"/>
                    <w:lang w:eastAsia="en-US"/>
                  </w:rPr>
                </w:pPr>
                <w:hyperlink w:anchor="_Toc109232594" w:history="1">
                  <w:r w:rsidRPr="00BD2D5E">
                    <w:rPr>
                      <w:rStyle w:val="Hyperlink"/>
                      <w:noProof/>
                    </w:rPr>
                    <w:t>Demonstration Site used for scrapping</w:t>
                  </w:r>
                  <w:r>
                    <w:rPr>
                      <w:noProof/>
                      <w:webHidden/>
                    </w:rPr>
                    <w:tab/>
                  </w:r>
                  <w:r>
                    <w:rPr>
                      <w:noProof/>
                      <w:webHidden/>
                    </w:rPr>
                    <w:fldChar w:fldCharType="begin"/>
                  </w:r>
                  <w:r>
                    <w:rPr>
                      <w:noProof/>
                      <w:webHidden/>
                    </w:rPr>
                    <w:instrText xml:space="preserve"> PAGEREF _Toc109232594 \h </w:instrText>
                  </w:r>
                  <w:r>
                    <w:rPr>
                      <w:noProof/>
                      <w:webHidden/>
                    </w:rPr>
                  </w:r>
                  <w:r>
                    <w:rPr>
                      <w:noProof/>
                      <w:webHidden/>
                    </w:rPr>
                    <w:fldChar w:fldCharType="separate"/>
                  </w:r>
                  <w:r>
                    <w:rPr>
                      <w:noProof/>
                      <w:webHidden/>
                    </w:rPr>
                    <w:t>4</w:t>
                  </w:r>
                  <w:r>
                    <w:rPr>
                      <w:noProof/>
                      <w:webHidden/>
                    </w:rPr>
                    <w:fldChar w:fldCharType="end"/>
                  </w:r>
                </w:hyperlink>
              </w:p>
              <w:p w14:paraId="228616A4" w14:textId="5E4E5203" w:rsidR="00960DBF" w:rsidRDefault="00960DBF">
                <w:pPr>
                  <w:pStyle w:val="TOC1"/>
                  <w:tabs>
                    <w:tab w:val="right" w:leader="dot" w:pos="11510"/>
                  </w:tabs>
                  <w:rPr>
                    <w:b w:val="0"/>
                    <w:noProof/>
                    <w:sz w:val="22"/>
                    <w:szCs w:val="22"/>
                    <w:lang w:eastAsia="en-US"/>
                  </w:rPr>
                </w:pPr>
                <w:hyperlink w:anchor="_Toc109232595" w:history="1">
                  <w:r w:rsidRPr="00BD2D5E">
                    <w:rPr>
                      <w:rStyle w:val="Hyperlink"/>
                      <w:noProof/>
                    </w:rPr>
                    <w:t>Improving Scrapping Tool</w:t>
                  </w:r>
                  <w:r>
                    <w:rPr>
                      <w:noProof/>
                      <w:webHidden/>
                    </w:rPr>
                    <w:tab/>
                  </w:r>
                  <w:r>
                    <w:rPr>
                      <w:noProof/>
                      <w:webHidden/>
                    </w:rPr>
                    <w:fldChar w:fldCharType="begin"/>
                  </w:r>
                  <w:r>
                    <w:rPr>
                      <w:noProof/>
                      <w:webHidden/>
                    </w:rPr>
                    <w:instrText xml:space="preserve"> PAGEREF _Toc109232595 \h </w:instrText>
                  </w:r>
                  <w:r>
                    <w:rPr>
                      <w:noProof/>
                      <w:webHidden/>
                    </w:rPr>
                  </w:r>
                  <w:r>
                    <w:rPr>
                      <w:noProof/>
                      <w:webHidden/>
                    </w:rPr>
                    <w:fldChar w:fldCharType="separate"/>
                  </w:r>
                  <w:r>
                    <w:rPr>
                      <w:noProof/>
                      <w:webHidden/>
                    </w:rPr>
                    <w:t>7</w:t>
                  </w:r>
                  <w:r>
                    <w:rPr>
                      <w:noProof/>
                      <w:webHidden/>
                    </w:rPr>
                    <w:fldChar w:fldCharType="end"/>
                  </w:r>
                </w:hyperlink>
              </w:p>
              <w:p w14:paraId="0D1F66C6" w14:textId="044E554F" w:rsidR="00960DBF" w:rsidRDefault="00960DBF">
                <w:pPr>
                  <w:pStyle w:val="TOC2"/>
                  <w:tabs>
                    <w:tab w:val="right" w:leader="dot" w:pos="11510"/>
                  </w:tabs>
                  <w:rPr>
                    <w:noProof/>
                    <w:sz w:val="22"/>
                    <w:szCs w:val="22"/>
                    <w:lang w:eastAsia="en-US"/>
                  </w:rPr>
                </w:pPr>
                <w:hyperlink w:anchor="_Toc109232596" w:history="1">
                  <w:r w:rsidRPr="00BD2D5E">
                    <w:rPr>
                      <w:rStyle w:val="Hyperlink"/>
                      <w:noProof/>
                    </w:rPr>
                    <w:t>Factors to Consider when Choosing Web Scraping Tools</w:t>
                  </w:r>
                  <w:r>
                    <w:rPr>
                      <w:noProof/>
                      <w:webHidden/>
                    </w:rPr>
                    <w:tab/>
                  </w:r>
                  <w:r>
                    <w:rPr>
                      <w:noProof/>
                      <w:webHidden/>
                    </w:rPr>
                    <w:fldChar w:fldCharType="begin"/>
                  </w:r>
                  <w:r>
                    <w:rPr>
                      <w:noProof/>
                      <w:webHidden/>
                    </w:rPr>
                    <w:instrText xml:space="preserve"> PAGEREF _Toc109232596 \h </w:instrText>
                  </w:r>
                  <w:r>
                    <w:rPr>
                      <w:noProof/>
                      <w:webHidden/>
                    </w:rPr>
                  </w:r>
                  <w:r>
                    <w:rPr>
                      <w:noProof/>
                      <w:webHidden/>
                    </w:rPr>
                    <w:fldChar w:fldCharType="separate"/>
                  </w:r>
                  <w:r>
                    <w:rPr>
                      <w:noProof/>
                      <w:webHidden/>
                    </w:rPr>
                    <w:t>7</w:t>
                  </w:r>
                  <w:r>
                    <w:rPr>
                      <w:noProof/>
                      <w:webHidden/>
                    </w:rPr>
                    <w:fldChar w:fldCharType="end"/>
                  </w:r>
                </w:hyperlink>
              </w:p>
              <w:p w14:paraId="08B68191" w14:textId="411BF8E6" w:rsidR="00960DBF" w:rsidRDefault="00960DBF">
                <w:pPr>
                  <w:pStyle w:val="TOC2"/>
                  <w:tabs>
                    <w:tab w:val="right" w:leader="dot" w:pos="11510"/>
                  </w:tabs>
                  <w:rPr>
                    <w:noProof/>
                    <w:sz w:val="22"/>
                    <w:szCs w:val="22"/>
                    <w:lang w:eastAsia="en-US"/>
                  </w:rPr>
                </w:pPr>
                <w:hyperlink w:anchor="_Toc109232597" w:history="1">
                  <w:r w:rsidRPr="00BD2D5E">
                    <w:rPr>
                      <w:rStyle w:val="Hyperlink"/>
                      <w:noProof/>
                    </w:rPr>
                    <w:t>Top Web Scraping Tools</w:t>
                  </w:r>
                  <w:r>
                    <w:rPr>
                      <w:noProof/>
                      <w:webHidden/>
                    </w:rPr>
                    <w:tab/>
                  </w:r>
                  <w:r>
                    <w:rPr>
                      <w:noProof/>
                      <w:webHidden/>
                    </w:rPr>
                    <w:fldChar w:fldCharType="begin"/>
                  </w:r>
                  <w:r>
                    <w:rPr>
                      <w:noProof/>
                      <w:webHidden/>
                    </w:rPr>
                    <w:instrText xml:space="preserve"> PAGEREF _Toc109232597 \h </w:instrText>
                  </w:r>
                  <w:r>
                    <w:rPr>
                      <w:noProof/>
                      <w:webHidden/>
                    </w:rPr>
                  </w:r>
                  <w:r>
                    <w:rPr>
                      <w:noProof/>
                      <w:webHidden/>
                    </w:rPr>
                    <w:fldChar w:fldCharType="separate"/>
                  </w:r>
                  <w:r>
                    <w:rPr>
                      <w:noProof/>
                      <w:webHidden/>
                    </w:rPr>
                    <w:t>7</w:t>
                  </w:r>
                  <w:r>
                    <w:rPr>
                      <w:noProof/>
                      <w:webHidden/>
                    </w:rPr>
                    <w:fldChar w:fldCharType="end"/>
                  </w:r>
                </w:hyperlink>
              </w:p>
              <w:p w14:paraId="5C953DAA" w14:textId="5D34099D" w:rsidR="00960DBF" w:rsidRDefault="00960DBF">
                <w:pPr>
                  <w:pStyle w:val="TOC2"/>
                  <w:tabs>
                    <w:tab w:val="right" w:leader="dot" w:pos="11510"/>
                  </w:tabs>
                  <w:rPr>
                    <w:noProof/>
                    <w:sz w:val="22"/>
                    <w:szCs w:val="22"/>
                    <w:lang w:eastAsia="en-US"/>
                  </w:rPr>
                </w:pPr>
                <w:hyperlink w:anchor="_Toc109232598" w:history="1">
                  <w:r w:rsidRPr="00BD2D5E">
                    <w:rPr>
                      <w:rStyle w:val="Hyperlink"/>
                      <w:noProof/>
                    </w:rPr>
                    <w:t>Target Audience</w:t>
                  </w:r>
                  <w:r>
                    <w:rPr>
                      <w:noProof/>
                      <w:webHidden/>
                    </w:rPr>
                    <w:tab/>
                  </w:r>
                  <w:r>
                    <w:rPr>
                      <w:noProof/>
                      <w:webHidden/>
                    </w:rPr>
                    <w:fldChar w:fldCharType="begin"/>
                  </w:r>
                  <w:r>
                    <w:rPr>
                      <w:noProof/>
                      <w:webHidden/>
                    </w:rPr>
                    <w:instrText xml:space="preserve"> PAGEREF _Toc109232598 \h </w:instrText>
                  </w:r>
                  <w:r>
                    <w:rPr>
                      <w:noProof/>
                      <w:webHidden/>
                    </w:rPr>
                  </w:r>
                  <w:r>
                    <w:rPr>
                      <w:noProof/>
                      <w:webHidden/>
                    </w:rPr>
                    <w:fldChar w:fldCharType="separate"/>
                  </w:r>
                  <w:r>
                    <w:rPr>
                      <w:noProof/>
                      <w:webHidden/>
                    </w:rPr>
                    <w:t>8</w:t>
                  </w:r>
                  <w:r>
                    <w:rPr>
                      <w:noProof/>
                      <w:webHidden/>
                    </w:rPr>
                    <w:fldChar w:fldCharType="end"/>
                  </w:r>
                </w:hyperlink>
              </w:p>
              <w:p w14:paraId="3E0FDFBD" w14:textId="646B801E" w:rsidR="00E41183" w:rsidRDefault="00E41183">
                <w:r>
                  <w:rPr>
                    <w:b/>
                    <w:bCs/>
                    <w:noProof/>
                  </w:rPr>
                  <w:fldChar w:fldCharType="end"/>
                </w:r>
              </w:p>
            </w:sdtContent>
          </w:sdt>
          <w:p w14:paraId="7231A88E" w14:textId="77777777" w:rsidR="00E41183" w:rsidRDefault="00E41183" w:rsidP="00AE50BD">
            <w:pPr>
              <w:spacing w:after="0"/>
              <w:rPr>
                <w:caps/>
                <w:color w:val="3476B1" w:themeColor="accent2" w:themeShade="BF"/>
                <w:sz w:val="22"/>
              </w:rPr>
            </w:pPr>
          </w:p>
          <w:p w14:paraId="32961F1A" w14:textId="77777777" w:rsidR="00E41183" w:rsidRDefault="00E41183" w:rsidP="00AE50BD">
            <w:pPr>
              <w:spacing w:after="0"/>
              <w:rPr>
                <w:caps/>
                <w:color w:val="3476B1" w:themeColor="accent2" w:themeShade="BF"/>
                <w:sz w:val="22"/>
              </w:rPr>
            </w:pPr>
          </w:p>
          <w:p w14:paraId="2A14D4CB" w14:textId="761C3124" w:rsidR="00E41183" w:rsidRDefault="00E41183" w:rsidP="00AE50BD">
            <w:pPr>
              <w:spacing w:after="0"/>
            </w:pPr>
          </w:p>
        </w:tc>
      </w:tr>
    </w:tbl>
    <w:p w14:paraId="7AAD6B8B" w14:textId="22F58887" w:rsidR="00011B82" w:rsidRDefault="00011B82" w:rsidP="00682EC8">
      <w:pPr>
        <w:pStyle w:val="NoSpacing"/>
        <w:rPr>
          <w:sz w:val="16"/>
        </w:rPr>
      </w:pPr>
    </w:p>
    <w:p w14:paraId="1DB2ACFE" w14:textId="6AA34537" w:rsidR="00E41183" w:rsidRDefault="00E41183" w:rsidP="00682EC8">
      <w:pPr>
        <w:pStyle w:val="NoSpacing"/>
        <w:rPr>
          <w:sz w:val="16"/>
        </w:rPr>
      </w:pPr>
    </w:p>
    <w:p w14:paraId="14A350FC" w14:textId="77777777" w:rsidR="00E41183" w:rsidRPr="00682EC8" w:rsidRDefault="00E41183" w:rsidP="00682EC8">
      <w:pPr>
        <w:pStyle w:val="NoSpacing"/>
        <w:rPr>
          <w:sz w:val="16"/>
        </w:rPr>
      </w:pPr>
    </w:p>
    <w:tbl>
      <w:tblPr>
        <w:tblW w:w="5000" w:type="pct"/>
        <w:tblLayout w:type="fixed"/>
        <w:tblCellMar>
          <w:left w:w="115" w:type="dxa"/>
          <w:right w:w="115" w:type="dxa"/>
        </w:tblCellMar>
        <w:tblLook w:val="0600" w:firstRow="0" w:lastRow="0" w:firstColumn="0" w:lastColumn="0" w:noHBand="1" w:noVBand="1"/>
      </w:tblPr>
      <w:tblGrid>
        <w:gridCol w:w="2880"/>
        <w:gridCol w:w="2340"/>
        <w:gridCol w:w="720"/>
        <w:gridCol w:w="5580"/>
      </w:tblGrid>
      <w:tr w:rsidR="00FF4560" w14:paraId="1D567BF0" w14:textId="77777777" w:rsidTr="00A26061">
        <w:trPr>
          <w:cantSplit/>
          <w:trHeight w:val="5670"/>
        </w:trPr>
        <w:tc>
          <w:tcPr>
            <w:tcW w:w="5220" w:type="dxa"/>
            <w:gridSpan w:val="2"/>
          </w:tcPr>
          <w:p w14:paraId="6A03B019" w14:textId="53623EF4" w:rsidR="00FF4560" w:rsidRPr="00382BBF" w:rsidRDefault="00D11189" w:rsidP="00F86647">
            <w:pPr>
              <w:pStyle w:val="Image"/>
            </w:pPr>
            <w:r>
              <w:lastRenderedPageBreak/>
              <mc:AlternateContent>
                <mc:Choice Requires="wps">
                  <w:drawing>
                    <wp:anchor distT="0" distB="0" distL="114300" distR="114300" simplePos="0" relativeHeight="251661312" behindDoc="0" locked="0" layoutInCell="1" allowOverlap="1" wp14:anchorId="0EA12EF4" wp14:editId="2659D4E8">
                      <wp:simplePos x="0" y="0"/>
                      <wp:positionH relativeFrom="column">
                        <wp:posOffset>-73025</wp:posOffset>
                      </wp:positionH>
                      <wp:positionV relativeFrom="paragraph">
                        <wp:posOffset>3599180</wp:posOffset>
                      </wp:positionV>
                      <wp:extent cx="3200400" cy="4686300"/>
                      <wp:effectExtent l="0" t="0" r="0" b="0"/>
                      <wp:wrapNone/>
                      <wp:docPr id="64" name="Rectangle 64" descr="Abstract building" title="Abstract build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00400" cy="4686300"/>
                              </a:xfrm>
                              <a:prstGeom prst="rect">
                                <a:avLst/>
                              </a:prstGeom>
                              <a:blipFill>
                                <a:blip r:embed="rId11"/>
                                <a:srcRect/>
                                <a:stretch>
                                  <a:fillRect l="-33060" t="-1" r="-76177" b="-453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DFFF9" id="Rectangle 64" o:spid="_x0000_s1026" alt="Title: Abstract building - Description: Abstract building" style="position:absolute;margin-left:-5.75pt;margin-top:283.4pt;width:252pt;height:3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" stroked="f" strokeweight="1pt">
                      <v:fill r:id="rId12" o:title="Abstract building" recolor="t" rotate="t" type="frame"/>
                      <o:lock v:ext="edit" aspectratio="t"/>
                    </v:rect>
                  </w:pict>
                </mc:Fallback>
              </mc:AlternateContent>
            </w:r>
            <w:r w:rsidR="00FF4560">
              <mc:AlternateContent>
                <mc:Choice Requires="wps">
                  <w:drawing>
                    <wp:inline distT="0" distB="0" distL="0" distR="0" wp14:anchorId="3813875D" wp14:editId="603CC646">
                      <wp:extent cx="3200400" cy="3461385"/>
                      <wp:effectExtent l="0" t="0" r="0" b="5715"/>
                      <wp:docPr id="54" name="Rectangle 54" descr="city scape" title="city scap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00400" cy="3461385"/>
                              </a:xfrm>
                              <a:prstGeom prst="rect">
                                <a:avLst/>
                              </a:prstGeom>
                              <a:blipFill dpi="0" rotWithShape="1">
                                <a:blip r:embed="rId13"/>
                                <a:srcRect/>
                                <a:stretch>
                                  <a:fillRect l="-420" t="-36881" r="420" b="-4141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E3A1A1" id="Rectangle 54" o:spid="_x0000_s1026" alt="Title: city scape - Description: city scape" style="width:252pt;height:272.5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" stroked="f" strokeweight="1pt">
                      <v:fill r:id="rId14" o:title="city scape" recolor="t" rotate="t" type="frame"/>
                      <o:lock v:ext="edit" aspectratio="t"/>
                      <w10:anchorlock/>
                    </v:rect>
                  </w:pict>
                </mc:Fallback>
              </mc:AlternateContent>
            </w:r>
          </w:p>
        </w:tc>
        <w:tc>
          <w:tcPr>
            <w:tcW w:w="720" w:type="dxa"/>
          </w:tcPr>
          <w:p w14:paraId="2A87B1FC" w14:textId="77777777" w:rsidR="00FF4560" w:rsidRDefault="00FF4560" w:rsidP="000871A1">
            <w:pPr>
              <w:pStyle w:val="NoSpacing"/>
            </w:pPr>
          </w:p>
        </w:tc>
        <w:tc>
          <w:tcPr>
            <w:tcW w:w="5580" w:type="dxa"/>
          </w:tcPr>
          <w:p w14:paraId="32C3D089" w14:textId="12B776C1" w:rsidR="00FF4560" w:rsidRPr="00A50BCD" w:rsidRDefault="00AE50BD" w:rsidP="00A50BCD">
            <w:pPr>
              <w:pStyle w:val="Heading1"/>
            </w:pPr>
            <w:bookmarkStart w:id="3" w:name="_Toc109232590"/>
            <w:r>
              <w:t>Why We Use</w:t>
            </w:r>
            <w:bookmarkEnd w:id="3"/>
          </w:p>
          <w:p w14:paraId="1D23F642" w14:textId="2580B7AE" w:rsidR="00FF4560" w:rsidRDefault="005C5649" w:rsidP="004453A3">
            <w:pPr>
              <w:pStyle w:val="Heading2"/>
              <w:spacing w:after="0"/>
            </w:pPr>
            <w:bookmarkStart w:id="4" w:name="_Toc109232591"/>
            <w:r>
              <w:t>Brie</w:t>
            </w:r>
            <w:r w:rsidR="006B5AE3">
              <w:t>f</w:t>
            </w:r>
            <w:r>
              <w:t xml:space="preserve"> Go through </w:t>
            </w:r>
            <w:r w:rsidR="006B5AE3">
              <w:t>of Web Scrapping</w:t>
            </w:r>
            <w:bookmarkEnd w:id="4"/>
          </w:p>
          <w:p w14:paraId="30EF9E2A" w14:textId="77777777" w:rsidR="00FF4560" w:rsidRDefault="00A402EA" w:rsidP="00307A0A">
            <w:r w:rsidRPr="00A402EA">
              <w:t>There are many things you can do with the extracted data from web scraping like:</w:t>
            </w:r>
          </w:p>
          <w:p w14:paraId="0090C2A8" w14:textId="77777777" w:rsidR="00455859" w:rsidRDefault="00D00A18" w:rsidP="00D00A18">
            <w:pPr>
              <w:pStyle w:val="ListParagraph"/>
              <w:numPr>
                <w:ilvl w:val="0"/>
                <w:numId w:val="1"/>
              </w:numPr>
              <w:spacing w:after="0"/>
              <w:rPr>
                <w:b/>
                <w:bCs/>
              </w:rPr>
            </w:pPr>
            <w:r w:rsidRPr="00D00A18">
              <w:rPr>
                <w:b/>
                <w:bCs/>
              </w:rPr>
              <w:t>Competitor research:</w:t>
            </w:r>
          </w:p>
          <w:p w14:paraId="26E57C90" w14:textId="77777777" w:rsidR="00D00A18" w:rsidRDefault="00D00A18" w:rsidP="00D00A18">
            <w:r w:rsidRPr="00D00A18">
              <w:t>Learn how your rivals are pricing their items or discover the phrases they're targeting.</w:t>
            </w:r>
          </w:p>
          <w:p w14:paraId="0F8F29CF" w14:textId="77777777" w:rsidR="00D00A18" w:rsidRDefault="00D00A18" w:rsidP="00AE50BD">
            <w:pPr>
              <w:pStyle w:val="ListParagraph"/>
              <w:numPr>
                <w:ilvl w:val="0"/>
                <w:numId w:val="1"/>
              </w:numPr>
              <w:spacing w:after="0"/>
              <w:rPr>
                <w:b/>
                <w:bCs/>
              </w:rPr>
            </w:pPr>
            <w:r w:rsidRPr="00D00A18">
              <w:rPr>
                <w:b/>
                <w:bCs/>
              </w:rPr>
              <w:t>Financial data:</w:t>
            </w:r>
          </w:p>
          <w:p w14:paraId="3CC9045E" w14:textId="61DC508F" w:rsidR="00D00A18" w:rsidRDefault="00AE50BD" w:rsidP="00D00A18">
            <w:r>
              <w:t xml:space="preserve">Used to </w:t>
            </w:r>
            <w:r w:rsidRPr="00AE50BD">
              <w:t>scrape financial information such as stocks, income statements, balance sheets, and stock market news.</w:t>
            </w:r>
          </w:p>
          <w:p w14:paraId="6761B0FD" w14:textId="40338C70" w:rsidR="00AE50BD" w:rsidRDefault="006B5AE3" w:rsidP="00D00A18">
            <w:pPr>
              <w:pStyle w:val="ListParagraph"/>
              <w:numPr>
                <w:ilvl w:val="0"/>
                <w:numId w:val="1"/>
              </w:numPr>
              <w:spacing w:after="0"/>
              <w:rPr>
                <w:b/>
                <w:bCs/>
              </w:rPr>
            </w:pPr>
            <w:r w:rsidRPr="006B5AE3">
              <w:rPr>
                <w:b/>
                <w:bCs/>
              </w:rPr>
              <w:t>Gather data for research:</w:t>
            </w:r>
          </w:p>
          <w:p w14:paraId="149F8D24" w14:textId="52AC6B34" w:rsidR="006B5AE3" w:rsidRDefault="006B5AE3" w:rsidP="00D11189">
            <w:pPr>
              <w:pStyle w:val="ListParagraph"/>
              <w:spacing w:after="0"/>
              <w:ind w:left="0"/>
            </w:pPr>
            <w:r w:rsidRPr="006B5AE3">
              <w:t>Some large data websites and libraries have the information you need for your research; you may scrape and export the data from these websites.</w:t>
            </w:r>
          </w:p>
          <w:p w14:paraId="3B997C8A" w14:textId="77777777" w:rsidR="006B5AE3" w:rsidRPr="00D11189" w:rsidRDefault="006B5AE3" w:rsidP="006B5AE3">
            <w:pPr>
              <w:pStyle w:val="ListParagraph"/>
              <w:spacing w:after="0"/>
              <w:ind w:left="360"/>
              <w:rPr>
                <w:sz w:val="10"/>
                <w:szCs w:val="10"/>
              </w:rPr>
            </w:pPr>
          </w:p>
          <w:p w14:paraId="42B6E336" w14:textId="77777777" w:rsidR="006B5AE3" w:rsidRPr="006B5AE3" w:rsidRDefault="006B5AE3" w:rsidP="006B5AE3">
            <w:pPr>
              <w:pStyle w:val="ListParagraph"/>
              <w:numPr>
                <w:ilvl w:val="0"/>
                <w:numId w:val="1"/>
              </w:numPr>
              <w:spacing w:after="0"/>
            </w:pPr>
            <w:r w:rsidRPr="006B5AE3">
              <w:rPr>
                <w:b/>
                <w:bCs/>
              </w:rPr>
              <w:t>Industry insights:</w:t>
            </w:r>
          </w:p>
          <w:p w14:paraId="7D375F76" w14:textId="7B1600BC" w:rsidR="006B5AE3" w:rsidRDefault="00D11189" w:rsidP="00D11189">
            <w:pPr>
              <w:pStyle w:val="ListParagraph"/>
              <w:ind w:left="0"/>
            </w:pPr>
            <w:r w:rsidRPr="00D11189">
              <w:t>You may scrape articles, stocks, prices to determine how well a given industry is going.</w:t>
            </w:r>
          </w:p>
          <w:p w14:paraId="1627344B" w14:textId="77777777" w:rsidR="00D11189" w:rsidRPr="00277413" w:rsidRDefault="00D11189" w:rsidP="00D11189">
            <w:pPr>
              <w:pStyle w:val="ListParagraph"/>
              <w:ind w:left="0"/>
              <w:rPr>
                <w:sz w:val="16"/>
                <w:szCs w:val="16"/>
              </w:rPr>
            </w:pPr>
          </w:p>
          <w:p w14:paraId="268EE1E0" w14:textId="77777777" w:rsidR="006B5AE3" w:rsidRPr="00D11189" w:rsidRDefault="006B5AE3" w:rsidP="006B5AE3">
            <w:pPr>
              <w:pStyle w:val="ListParagraph"/>
              <w:numPr>
                <w:ilvl w:val="0"/>
                <w:numId w:val="1"/>
              </w:numPr>
              <w:spacing w:after="0"/>
            </w:pPr>
            <w:r w:rsidRPr="006B5AE3">
              <w:rPr>
                <w:b/>
                <w:bCs/>
              </w:rPr>
              <w:t>Generate leads:</w:t>
            </w:r>
          </w:p>
          <w:p w14:paraId="2D989C97" w14:textId="7A657183" w:rsidR="00277413" w:rsidRDefault="00D11189" w:rsidP="00D11189">
            <w:pPr>
              <w:spacing w:after="0"/>
            </w:pPr>
            <w:r w:rsidRPr="00D11189">
              <w:t>Numerous web scrapers will trawl internet directories to identify firms in their target market and compile contact lists.</w:t>
            </w:r>
          </w:p>
          <w:p w14:paraId="143CCDD6" w14:textId="77777777" w:rsidR="00277413" w:rsidRPr="00277413" w:rsidRDefault="00277413" w:rsidP="00D11189">
            <w:pPr>
              <w:spacing w:after="0"/>
              <w:rPr>
                <w:sz w:val="14"/>
                <w:szCs w:val="14"/>
              </w:rPr>
            </w:pPr>
          </w:p>
          <w:p w14:paraId="198BA441" w14:textId="1D290D1C" w:rsidR="00277413" w:rsidRDefault="00277413" w:rsidP="00D11189">
            <w:pPr>
              <w:spacing w:after="0"/>
            </w:pPr>
            <w:r w:rsidRPr="00277413">
              <w:rPr>
                <w:b/>
                <w:bCs/>
                <w:i/>
                <w:iCs/>
              </w:rPr>
              <w:t>Web scraping</w:t>
            </w:r>
            <w:r w:rsidRPr="00277413">
              <w:t xml:space="preserve"> enables data scientists to obtain web data more effectively and is an essential ability for data scientists. Since data science entails the collection of </w:t>
            </w:r>
            <w:r w:rsidRPr="00277413">
              <w:rPr>
                <w:b/>
                <w:bCs/>
              </w:rPr>
              <w:t xml:space="preserve">internet data, many data scientists employ web scrapers </w:t>
            </w:r>
            <w:r w:rsidRPr="00277413">
              <w:t>to assist them. Manual and automatic web scraping are both possible, however automated web scrapers are faster and more efficient.</w:t>
            </w:r>
          </w:p>
          <w:p w14:paraId="4AE8A730" w14:textId="5A62C93B" w:rsidR="00277413" w:rsidRPr="004453A3" w:rsidRDefault="00277413" w:rsidP="00D11189">
            <w:pPr>
              <w:spacing w:after="0"/>
              <w:rPr>
                <w:sz w:val="12"/>
                <w:szCs w:val="12"/>
              </w:rPr>
            </w:pPr>
          </w:p>
          <w:p w14:paraId="1ACED2BF" w14:textId="1EABA2A1" w:rsidR="00277413" w:rsidRPr="004453A3" w:rsidRDefault="004453A3" w:rsidP="00D11189">
            <w:pPr>
              <w:spacing w:after="0"/>
              <w:rPr>
                <w:caps/>
                <w:color w:val="3476B1" w:themeColor="accent2" w:themeShade="BF"/>
                <w:sz w:val="22"/>
              </w:rPr>
            </w:pPr>
            <w:r w:rsidRPr="004453A3">
              <w:rPr>
                <w:caps/>
                <w:color w:val="3476B1" w:themeColor="accent2" w:themeShade="BF"/>
                <w:sz w:val="22"/>
              </w:rPr>
              <w:t>Why Web Scrapping is needed to be followed</w:t>
            </w:r>
          </w:p>
          <w:p w14:paraId="3CB24038" w14:textId="234D52DC" w:rsidR="00277413" w:rsidRPr="00D00A18" w:rsidRDefault="00D61DAA" w:rsidP="00D11189">
            <w:pPr>
              <w:spacing w:after="0"/>
            </w:pPr>
            <w:r w:rsidRPr="00D61DAA">
              <w:rPr>
                <w:b/>
                <w:bCs/>
              </w:rPr>
              <w:t>Web scraping</w:t>
            </w:r>
            <w:r w:rsidRPr="00D61DAA">
              <w:t xml:space="preserve"> is essential to the field of data science. It was one of the numerous technologies required to </w:t>
            </w:r>
            <w:r w:rsidR="00385A4E" w:rsidRPr="00D61DAA">
              <w:t>capture web data efficiently and successfully</w:t>
            </w:r>
            <w:r w:rsidRPr="00D61DAA">
              <w:t>. Since one of the first steps in data analysis is data collection, web scraping can facilitate the initial step.</w:t>
            </w:r>
          </w:p>
        </w:tc>
      </w:tr>
      <w:tr w:rsidR="00FF4560" w14:paraId="5F3CFEFF" w14:textId="77777777" w:rsidTr="00A26061">
        <w:trPr>
          <w:trHeight w:val="450"/>
        </w:trPr>
        <w:tc>
          <w:tcPr>
            <w:tcW w:w="2880" w:type="dxa"/>
            <w:vAlign w:val="bottom"/>
          </w:tcPr>
          <w:p w14:paraId="19DD66A1" w14:textId="2EE99E14" w:rsidR="00FF4560" w:rsidRPr="00C36D8A" w:rsidRDefault="00FF4560" w:rsidP="000871A1">
            <w:pPr>
              <w:pStyle w:val="NoSpacing"/>
            </w:pPr>
          </w:p>
        </w:tc>
        <w:tc>
          <w:tcPr>
            <w:tcW w:w="3060" w:type="dxa"/>
            <w:gridSpan w:val="2"/>
            <w:vAlign w:val="bottom"/>
          </w:tcPr>
          <w:p w14:paraId="5DB6EA0E" w14:textId="77777777" w:rsidR="00FF4560" w:rsidRPr="00C36D8A" w:rsidRDefault="00FF4560" w:rsidP="000871A1">
            <w:pPr>
              <w:pStyle w:val="NoSpacing"/>
            </w:pPr>
          </w:p>
        </w:tc>
        <w:tc>
          <w:tcPr>
            <w:tcW w:w="5580" w:type="dxa"/>
            <w:vMerge w:val="restart"/>
            <w:vAlign w:val="center"/>
          </w:tcPr>
          <w:p w14:paraId="4D3E046F" w14:textId="07C9C020" w:rsidR="00FF4560" w:rsidRDefault="00FF4560" w:rsidP="00A01FE5">
            <w:pPr>
              <w:pStyle w:val="NoSpacing"/>
              <w:jc w:val="left"/>
            </w:pPr>
          </w:p>
        </w:tc>
      </w:tr>
      <w:tr w:rsidR="00FF4560" w:rsidRPr="00682EC8" w14:paraId="105BDA0D" w14:textId="77777777" w:rsidTr="00A26061">
        <w:trPr>
          <w:trHeight w:val="68"/>
        </w:trPr>
        <w:tc>
          <w:tcPr>
            <w:tcW w:w="2880" w:type="dxa"/>
            <w:shd w:val="clear" w:color="auto" w:fill="000000" w:themeFill="text1"/>
            <w:vAlign w:val="bottom"/>
          </w:tcPr>
          <w:p w14:paraId="420F7353" w14:textId="0B0B8A93" w:rsidR="00FF4560" w:rsidRPr="00682EC8" w:rsidRDefault="00FF4560" w:rsidP="000871A1">
            <w:pPr>
              <w:pStyle w:val="NoSpacing"/>
              <w:rPr>
                <w:sz w:val="8"/>
              </w:rPr>
            </w:pPr>
          </w:p>
        </w:tc>
        <w:tc>
          <w:tcPr>
            <w:tcW w:w="3060" w:type="dxa"/>
            <w:gridSpan w:val="2"/>
            <w:vAlign w:val="bottom"/>
          </w:tcPr>
          <w:p w14:paraId="65C80633" w14:textId="77777777" w:rsidR="00FF4560" w:rsidRPr="00682EC8" w:rsidRDefault="00FF4560" w:rsidP="000871A1">
            <w:pPr>
              <w:pStyle w:val="NoSpacing"/>
              <w:rPr>
                <w:sz w:val="8"/>
              </w:rPr>
            </w:pPr>
          </w:p>
        </w:tc>
        <w:tc>
          <w:tcPr>
            <w:tcW w:w="5580" w:type="dxa"/>
            <w:vMerge/>
            <w:vAlign w:val="bottom"/>
          </w:tcPr>
          <w:p w14:paraId="45A2C491" w14:textId="77777777" w:rsidR="00FF4560" w:rsidRPr="00682EC8" w:rsidRDefault="00FF4560" w:rsidP="000871A1">
            <w:pPr>
              <w:pStyle w:val="NoSpacing"/>
              <w:rPr>
                <w:sz w:val="8"/>
              </w:rPr>
            </w:pPr>
          </w:p>
        </w:tc>
      </w:tr>
      <w:tr w:rsidR="00FF4560" w14:paraId="2A74FAF6" w14:textId="77777777" w:rsidTr="00A26061">
        <w:trPr>
          <w:trHeight w:val="918"/>
        </w:trPr>
        <w:tc>
          <w:tcPr>
            <w:tcW w:w="5220" w:type="dxa"/>
            <w:gridSpan w:val="2"/>
            <w:vAlign w:val="bottom"/>
          </w:tcPr>
          <w:p w14:paraId="2EC8E35D" w14:textId="73E88913" w:rsidR="00FF4560" w:rsidRDefault="00FF4560" w:rsidP="00FF4560"/>
        </w:tc>
        <w:tc>
          <w:tcPr>
            <w:tcW w:w="720" w:type="dxa"/>
            <w:vAlign w:val="bottom"/>
          </w:tcPr>
          <w:p w14:paraId="6BC73AED" w14:textId="77777777" w:rsidR="00FF4560" w:rsidRDefault="00FF4560" w:rsidP="00FF4560"/>
        </w:tc>
        <w:tc>
          <w:tcPr>
            <w:tcW w:w="5580" w:type="dxa"/>
            <w:vMerge/>
            <w:vAlign w:val="bottom"/>
          </w:tcPr>
          <w:p w14:paraId="552C95A0" w14:textId="77777777" w:rsidR="00FF4560" w:rsidRDefault="00FF4560" w:rsidP="000871A1"/>
        </w:tc>
      </w:tr>
      <w:tr w:rsidR="00FF4560" w14:paraId="2D02FADF" w14:textId="77777777" w:rsidTr="00A26061">
        <w:trPr>
          <w:trHeight w:val="1692"/>
        </w:trPr>
        <w:tc>
          <w:tcPr>
            <w:tcW w:w="5220" w:type="dxa"/>
            <w:gridSpan w:val="2"/>
          </w:tcPr>
          <w:p w14:paraId="64CC6F0E" w14:textId="53FC01F8" w:rsidR="00FF4560" w:rsidRDefault="00FF4560" w:rsidP="00F86647">
            <w:pPr>
              <w:pStyle w:val="Image"/>
            </w:pPr>
          </w:p>
        </w:tc>
        <w:tc>
          <w:tcPr>
            <w:tcW w:w="720" w:type="dxa"/>
            <w:vAlign w:val="bottom"/>
          </w:tcPr>
          <w:p w14:paraId="11CD5510" w14:textId="77777777" w:rsidR="00FF4560" w:rsidRDefault="00FF4560" w:rsidP="00FF4560"/>
        </w:tc>
        <w:tc>
          <w:tcPr>
            <w:tcW w:w="5580" w:type="dxa"/>
            <w:vMerge/>
            <w:vAlign w:val="bottom"/>
          </w:tcPr>
          <w:p w14:paraId="0D450CA6" w14:textId="77777777" w:rsidR="00FF4560" w:rsidRDefault="00FF4560" w:rsidP="000871A1"/>
        </w:tc>
      </w:tr>
    </w:tbl>
    <w:p w14:paraId="0906A213" w14:textId="77777777" w:rsidR="00FF4560" w:rsidRDefault="00FF4560">
      <w:r>
        <w:br w:type="page"/>
      </w:r>
    </w:p>
    <w:tbl>
      <w:tblPr>
        <w:tblW w:w="5000" w:type="pct"/>
        <w:tblLayout w:type="fixed"/>
        <w:tblCellMar>
          <w:left w:w="115" w:type="dxa"/>
          <w:right w:w="115" w:type="dxa"/>
        </w:tblCellMar>
        <w:tblLook w:val="0600" w:firstRow="0" w:lastRow="0" w:firstColumn="0" w:lastColumn="0" w:noHBand="1" w:noVBand="1"/>
      </w:tblPr>
      <w:tblGrid>
        <w:gridCol w:w="2880"/>
        <w:gridCol w:w="4140"/>
        <w:gridCol w:w="4500"/>
      </w:tblGrid>
      <w:tr w:rsidR="005A1FC5" w14:paraId="3297DCA1" w14:textId="77777777" w:rsidTr="005A1FC5">
        <w:trPr>
          <w:trHeight w:val="180"/>
        </w:trPr>
        <w:tc>
          <w:tcPr>
            <w:tcW w:w="2880" w:type="dxa"/>
            <w:vAlign w:val="bottom"/>
          </w:tcPr>
          <w:p w14:paraId="5F4E85D0" w14:textId="77777777" w:rsidR="005A1FC5" w:rsidRPr="005A1FC5" w:rsidRDefault="005A1FC5" w:rsidP="000871A1">
            <w:pPr>
              <w:pStyle w:val="NoSpacing"/>
              <w:rPr>
                <w:sz w:val="8"/>
              </w:rPr>
            </w:pPr>
          </w:p>
        </w:tc>
        <w:tc>
          <w:tcPr>
            <w:tcW w:w="4140" w:type="dxa"/>
            <w:vAlign w:val="bottom"/>
          </w:tcPr>
          <w:p w14:paraId="62706779" w14:textId="77777777" w:rsidR="005A1FC5" w:rsidRPr="005A1FC5" w:rsidRDefault="005A1FC5" w:rsidP="000871A1">
            <w:pPr>
              <w:pStyle w:val="NoSpacing"/>
              <w:rPr>
                <w:sz w:val="8"/>
              </w:rPr>
            </w:pPr>
          </w:p>
        </w:tc>
        <w:tc>
          <w:tcPr>
            <w:tcW w:w="4500" w:type="dxa"/>
            <w:vMerge w:val="restart"/>
            <w:vAlign w:val="center"/>
          </w:tcPr>
          <w:p w14:paraId="0D3E8598" w14:textId="77777777" w:rsidR="005A1FC5" w:rsidRPr="005A1FC5" w:rsidRDefault="005A1FC5" w:rsidP="005A1FC5">
            <w:pPr>
              <w:pStyle w:val="NoSpacing"/>
              <w:rPr>
                <w:sz w:val="8"/>
              </w:rPr>
            </w:pPr>
          </w:p>
        </w:tc>
      </w:tr>
      <w:tr w:rsidR="005A1FC5" w:rsidRPr="00682EC8" w14:paraId="5A745A8F" w14:textId="77777777" w:rsidTr="005A1FC5">
        <w:trPr>
          <w:trHeight w:val="68"/>
        </w:trPr>
        <w:tc>
          <w:tcPr>
            <w:tcW w:w="2880" w:type="dxa"/>
            <w:shd w:val="clear" w:color="auto" w:fill="000000" w:themeFill="text1"/>
            <w:vAlign w:val="bottom"/>
          </w:tcPr>
          <w:p w14:paraId="06F7E01D" w14:textId="77777777" w:rsidR="005A1FC5" w:rsidRPr="00682EC8" w:rsidRDefault="005A1FC5" w:rsidP="000871A1">
            <w:pPr>
              <w:pStyle w:val="NoSpacing"/>
              <w:rPr>
                <w:sz w:val="8"/>
              </w:rPr>
            </w:pPr>
          </w:p>
        </w:tc>
        <w:tc>
          <w:tcPr>
            <w:tcW w:w="4140" w:type="dxa"/>
            <w:vAlign w:val="bottom"/>
          </w:tcPr>
          <w:p w14:paraId="6E5D60EB" w14:textId="77777777" w:rsidR="005A1FC5" w:rsidRPr="00682EC8" w:rsidRDefault="005A1FC5" w:rsidP="000871A1">
            <w:pPr>
              <w:pStyle w:val="NoSpacing"/>
              <w:rPr>
                <w:sz w:val="8"/>
              </w:rPr>
            </w:pPr>
          </w:p>
        </w:tc>
        <w:tc>
          <w:tcPr>
            <w:tcW w:w="4500" w:type="dxa"/>
            <w:vMerge/>
            <w:vAlign w:val="bottom"/>
          </w:tcPr>
          <w:p w14:paraId="0F5C13E8" w14:textId="77777777" w:rsidR="005A1FC5" w:rsidRPr="00682EC8" w:rsidRDefault="005A1FC5" w:rsidP="000871A1">
            <w:pPr>
              <w:pStyle w:val="NoSpacing"/>
              <w:rPr>
                <w:sz w:val="8"/>
              </w:rPr>
            </w:pPr>
          </w:p>
        </w:tc>
      </w:tr>
      <w:tr w:rsidR="005A1FC5" w14:paraId="1F9A1809" w14:textId="77777777" w:rsidTr="005A1FC5">
        <w:trPr>
          <w:trHeight w:val="432"/>
        </w:trPr>
        <w:tc>
          <w:tcPr>
            <w:tcW w:w="11520" w:type="dxa"/>
            <w:gridSpan w:val="3"/>
          </w:tcPr>
          <w:p w14:paraId="3CC31164" w14:textId="5DC396ED" w:rsidR="005A1FC5" w:rsidRDefault="0099628D" w:rsidP="00C42D53">
            <w:pPr>
              <w:pStyle w:val="Heading1"/>
              <w:spacing w:after="0"/>
            </w:pPr>
            <w:bookmarkStart w:id="5" w:name="_Toc109232592"/>
            <w:r w:rsidRPr="0099628D">
              <w:t>Libraries used for Web Scraping:</w:t>
            </w:r>
            <w:bookmarkEnd w:id="5"/>
          </w:p>
          <w:p w14:paraId="227F0352" w14:textId="6CF18981" w:rsidR="005A1FC5" w:rsidRDefault="00470F74" w:rsidP="00C42D53">
            <w:pPr>
              <w:pStyle w:val="Heading2"/>
              <w:spacing w:after="0"/>
            </w:pPr>
            <w:bookmarkStart w:id="6" w:name="_Toc109232593"/>
            <w:r>
              <w:t>Identification of Web Tools</w:t>
            </w:r>
            <w:bookmarkEnd w:id="6"/>
          </w:p>
          <w:p w14:paraId="0FCF7A10" w14:textId="0B0A3E33" w:rsidR="00470F74" w:rsidRDefault="00470F74" w:rsidP="00C42D53">
            <w:pPr>
              <w:spacing w:after="0"/>
            </w:pPr>
            <w:r>
              <w:t xml:space="preserve">As we know, Python is </w:t>
            </w:r>
            <w:r>
              <w:t>having</w:t>
            </w:r>
            <w:r>
              <w:t xml:space="preserve"> various applications and there are different libraries for different purposes. In our further demonstration, we will be using the following libraries:</w:t>
            </w:r>
          </w:p>
          <w:p w14:paraId="4CACCBC0" w14:textId="4C981BEE" w:rsidR="00470F74" w:rsidRPr="003B3513" w:rsidRDefault="00470F74" w:rsidP="003B3513">
            <w:pPr>
              <w:spacing w:after="0"/>
              <w:rPr>
                <w:b/>
                <w:bCs/>
              </w:rPr>
            </w:pPr>
            <w:r w:rsidRPr="003B3513">
              <w:rPr>
                <w:b/>
                <w:bCs/>
              </w:rPr>
              <w:t>1) Selenium:</w:t>
            </w:r>
          </w:p>
          <w:p w14:paraId="60C87FA3" w14:textId="09350FCE" w:rsidR="00470F74" w:rsidRDefault="00470F74" w:rsidP="00470F74">
            <w:r>
              <w:t>Selenium is a web testing library. It is used to automate browser activities.</w:t>
            </w:r>
          </w:p>
          <w:p w14:paraId="06D58C73" w14:textId="53AC01B7" w:rsidR="00470F74" w:rsidRPr="003B3513" w:rsidRDefault="00470F74" w:rsidP="003B3513">
            <w:pPr>
              <w:spacing w:after="0"/>
              <w:rPr>
                <w:b/>
                <w:bCs/>
              </w:rPr>
            </w:pPr>
            <w:r w:rsidRPr="003B3513">
              <w:rPr>
                <w:b/>
                <w:bCs/>
              </w:rPr>
              <w:t xml:space="preserve">2) </w:t>
            </w:r>
            <w:proofErr w:type="spellStart"/>
            <w:r w:rsidRPr="003B3513">
              <w:rPr>
                <w:b/>
                <w:bCs/>
              </w:rPr>
              <w:t>BeautifulSoup</w:t>
            </w:r>
            <w:proofErr w:type="spellEnd"/>
            <w:r w:rsidRPr="003B3513">
              <w:rPr>
                <w:b/>
                <w:bCs/>
              </w:rPr>
              <w:t>:</w:t>
            </w:r>
          </w:p>
          <w:p w14:paraId="4979D166" w14:textId="77777777" w:rsidR="00470F74" w:rsidRDefault="00470F74" w:rsidP="00470F74">
            <w:r>
              <w:t>Beautiful Soup is a Python package for parsing HTML and XML documents. It creates parse trees that is helpful to extract the data easily.</w:t>
            </w:r>
          </w:p>
          <w:p w14:paraId="2E910AF2" w14:textId="56F5674D" w:rsidR="00470F74" w:rsidRPr="003B3513" w:rsidRDefault="00470F74" w:rsidP="003B3513">
            <w:pPr>
              <w:spacing w:after="0"/>
              <w:rPr>
                <w:b/>
                <w:bCs/>
              </w:rPr>
            </w:pPr>
            <w:r w:rsidRPr="003B3513">
              <w:rPr>
                <w:b/>
                <w:bCs/>
              </w:rPr>
              <w:t>3) Pandas:</w:t>
            </w:r>
          </w:p>
          <w:p w14:paraId="0F319FD0" w14:textId="77777777" w:rsidR="005A1FC5" w:rsidRDefault="00470F74" w:rsidP="00470F74">
            <w:r>
              <w:t>Pandas is a library used for data manipulation and analysis. It is used to extract the data and store it in the desired format.</w:t>
            </w:r>
          </w:p>
          <w:p w14:paraId="2CEFFCA3" w14:textId="738359FB" w:rsidR="00EC1FE2" w:rsidRDefault="00F00646" w:rsidP="00F00646">
            <w:pPr>
              <w:pStyle w:val="Heading2"/>
              <w:spacing w:after="0"/>
            </w:pPr>
            <w:bookmarkStart w:id="7" w:name="_Toc109232594"/>
            <w:r>
              <w:t>Demonstration Site used for scrapping</w:t>
            </w:r>
            <w:bookmarkEnd w:id="7"/>
          </w:p>
          <w:p w14:paraId="77416776" w14:textId="77777777" w:rsidR="00EC1FE2" w:rsidRDefault="000878B9" w:rsidP="000878B9">
            <w:pPr>
              <w:jc w:val="left"/>
            </w:pPr>
            <w:r>
              <w:t xml:space="preserve">So, with this, we will get started with writing our own code for </w:t>
            </w:r>
            <w:r w:rsidRPr="000878B9">
              <w:rPr>
                <w:b/>
                <w:bCs/>
              </w:rPr>
              <w:t>Laptops for gaming under 80000/-</w:t>
            </w:r>
            <w:r>
              <w:t xml:space="preserve"> on Flipkart website "</w:t>
            </w:r>
            <w:hyperlink r:id="rId15" w:history="1">
              <w:r w:rsidRPr="000878B9">
                <w:rPr>
                  <w:rStyle w:val="Hyperlink"/>
                </w:rPr>
                <w:t>https://www.flipkart.com/search?q=best%20laptops%20under%2080000&amp;otracker=search&amp;otracker1=search&amp;marketplace=FLIPKART&amp;as-show=on&amp;as=off</w:t>
              </w:r>
            </w:hyperlink>
            <w:r>
              <w:t>"</w:t>
            </w:r>
          </w:p>
          <w:p w14:paraId="2E258464" w14:textId="77777777" w:rsidR="005C0EBE" w:rsidRDefault="005C0EBE" w:rsidP="000878B9">
            <w:pPr>
              <w:jc w:val="left"/>
            </w:pPr>
            <w:r w:rsidRPr="005C0EBE">
              <w:t>I will add some of the Jupyter notebook code segments utilized for the example.</w:t>
            </w:r>
          </w:p>
          <w:p w14:paraId="21C410A5" w14:textId="4107DB20" w:rsidR="005C0EBE" w:rsidRDefault="005C0EBE" w:rsidP="000878B9">
            <w:pPr>
              <w:jc w:val="left"/>
              <w:rPr>
                <w:b/>
                <w:bCs/>
              </w:rPr>
            </w:pPr>
            <w:r w:rsidRPr="00DC0547">
              <w:rPr>
                <w:b/>
                <w:bCs/>
              </w:rPr>
              <w:t xml:space="preserve">GitHub </w:t>
            </w:r>
            <w:r w:rsidR="00DC0547" w:rsidRPr="00DC0547">
              <w:rPr>
                <w:b/>
                <w:bCs/>
              </w:rPr>
              <w:t>Repo: -</w:t>
            </w:r>
            <w:r w:rsidR="00DC0547">
              <w:rPr>
                <w:b/>
                <w:bCs/>
              </w:rPr>
              <w:t xml:space="preserve"> </w:t>
            </w:r>
            <w:hyperlink r:id="rId16" w:history="1">
              <w:r w:rsidR="00DC0547" w:rsidRPr="00DC0547">
                <w:rPr>
                  <w:rStyle w:val="Hyperlink"/>
                  <w:b/>
                  <w:bCs/>
                </w:rPr>
                <w:t>Web Scrap Demo</w:t>
              </w:r>
            </w:hyperlink>
          </w:p>
          <w:p w14:paraId="4E680742" w14:textId="77777777" w:rsidR="002F0E97" w:rsidRDefault="002F0E97" w:rsidP="002F0E97">
            <w:pPr>
              <w:keepNext/>
              <w:jc w:val="left"/>
            </w:pPr>
            <w:r>
              <w:rPr>
                <w:noProof/>
              </w:rPr>
              <w:drawing>
                <wp:inline distT="0" distB="0" distL="0" distR="0" wp14:anchorId="1A2DAF46" wp14:editId="44B4E643">
                  <wp:extent cx="7169150" cy="2108835"/>
                  <wp:effectExtent l="95250" t="57150" r="88900" b="1009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69150" cy="21088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56E2554" w14:textId="5B47F01E" w:rsidR="00FE4766" w:rsidRDefault="002F0E97" w:rsidP="002F0E97">
            <w:pPr>
              <w:pStyle w:val="Caption"/>
              <w:jc w:val="center"/>
              <w:rPr>
                <w:i/>
                <w:iCs/>
              </w:rPr>
            </w:pPr>
            <w:r w:rsidRPr="002F0E97">
              <w:rPr>
                <w:i/>
                <w:iCs/>
              </w:rPr>
              <w:t xml:space="preserve">Figure </w:t>
            </w:r>
            <w:r w:rsidR="004F4092">
              <w:rPr>
                <w:i/>
                <w:iCs/>
              </w:rPr>
              <w:fldChar w:fldCharType="begin"/>
            </w:r>
            <w:r w:rsidR="004F4092">
              <w:rPr>
                <w:i/>
                <w:iCs/>
              </w:rPr>
              <w:instrText xml:space="preserve"> STYLEREF 1 \s </w:instrText>
            </w:r>
            <w:r w:rsidR="004F4092">
              <w:rPr>
                <w:i/>
                <w:iCs/>
              </w:rPr>
              <w:fldChar w:fldCharType="separate"/>
            </w:r>
            <w:r w:rsidR="004F4092">
              <w:rPr>
                <w:i/>
                <w:iCs/>
                <w:noProof/>
              </w:rPr>
              <w:t>0</w:t>
            </w:r>
            <w:r w:rsidR="004F4092">
              <w:rPr>
                <w:i/>
                <w:iCs/>
              </w:rPr>
              <w:fldChar w:fldCharType="end"/>
            </w:r>
            <w:r w:rsidR="004F4092">
              <w:rPr>
                <w:i/>
                <w:iCs/>
              </w:rPr>
              <w:noBreakHyphen/>
            </w:r>
            <w:r w:rsidR="004F4092">
              <w:rPr>
                <w:i/>
                <w:iCs/>
              </w:rPr>
              <w:fldChar w:fldCharType="begin"/>
            </w:r>
            <w:r w:rsidR="004F4092">
              <w:rPr>
                <w:i/>
                <w:iCs/>
              </w:rPr>
              <w:instrText xml:space="preserve"> SEQ Figure \* ARABIC \s 1 </w:instrText>
            </w:r>
            <w:r w:rsidR="004F4092">
              <w:rPr>
                <w:i/>
                <w:iCs/>
              </w:rPr>
              <w:fldChar w:fldCharType="separate"/>
            </w:r>
            <w:r w:rsidR="004F4092">
              <w:rPr>
                <w:i/>
                <w:iCs/>
                <w:noProof/>
              </w:rPr>
              <w:t>1</w:t>
            </w:r>
            <w:r w:rsidR="004F4092">
              <w:rPr>
                <w:i/>
                <w:iCs/>
              </w:rPr>
              <w:fldChar w:fldCharType="end"/>
            </w:r>
            <w:r w:rsidRPr="002F0E97">
              <w:rPr>
                <w:i/>
                <w:iCs/>
              </w:rPr>
              <w:t xml:space="preserve"> Installing Bs4</w:t>
            </w:r>
          </w:p>
          <w:p w14:paraId="3D5C188A" w14:textId="1126382F" w:rsidR="00D27C86" w:rsidRDefault="00D27C86" w:rsidP="00D27C86"/>
          <w:p w14:paraId="02461295" w14:textId="554397BF" w:rsidR="00D27C86" w:rsidRDefault="00D27C86" w:rsidP="00D27C86"/>
          <w:p w14:paraId="1D216E61" w14:textId="2694509D" w:rsidR="00D27C86" w:rsidRDefault="00D27C86" w:rsidP="00D27C86"/>
          <w:p w14:paraId="22E5548E" w14:textId="52E983EE" w:rsidR="00D27C86" w:rsidRDefault="00D27C86" w:rsidP="00D27C86"/>
          <w:p w14:paraId="63773214" w14:textId="6EC90354" w:rsidR="00D27C86" w:rsidRDefault="00D27C86" w:rsidP="00D27C86"/>
          <w:p w14:paraId="30919418" w14:textId="5BEB29D2" w:rsidR="00D27C86" w:rsidRDefault="00D27C86" w:rsidP="00D27C86"/>
          <w:p w14:paraId="67B0339B" w14:textId="6DB8A4BC" w:rsidR="00D27C86" w:rsidRDefault="00D27C86" w:rsidP="00D27C86"/>
          <w:p w14:paraId="31882299" w14:textId="77777777" w:rsidR="00D27C86" w:rsidRDefault="00D27C86" w:rsidP="00D27C86">
            <w:pPr>
              <w:keepNext/>
            </w:pPr>
            <w:r>
              <w:rPr>
                <w:noProof/>
              </w:rPr>
              <w:lastRenderedPageBreak/>
              <w:drawing>
                <wp:inline distT="0" distB="0" distL="0" distR="0" wp14:anchorId="1E789217" wp14:editId="7E7862F2">
                  <wp:extent cx="7169150" cy="2572385"/>
                  <wp:effectExtent l="95250" t="57150" r="88900" b="946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69150" cy="257238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F94C1EC" w14:textId="5AF7FB7B" w:rsidR="00D27C86" w:rsidRDefault="00D27C86" w:rsidP="00D27C86">
            <w:pPr>
              <w:pStyle w:val="Caption"/>
              <w:jc w:val="cente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2</w:t>
            </w:r>
            <w:r w:rsidR="004F4092">
              <w:fldChar w:fldCharType="end"/>
            </w:r>
            <w:r>
              <w:t xml:space="preserve"> URL Scrapping</w:t>
            </w:r>
          </w:p>
          <w:p w14:paraId="5EC9364B" w14:textId="6834CD49" w:rsidR="00DC0AE6" w:rsidRDefault="00DC0AE6" w:rsidP="00DC0AE6"/>
          <w:p w14:paraId="4CB454E4" w14:textId="77777777" w:rsidR="00DC0AE6" w:rsidRPr="00DC0AE6" w:rsidRDefault="00DC0AE6" w:rsidP="00DC0AE6"/>
          <w:p w14:paraId="35DDB778" w14:textId="77777777" w:rsidR="00AD07A9" w:rsidRDefault="00AD07A9" w:rsidP="00AD07A9">
            <w:pPr>
              <w:keepNext/>
            </w:pPr>
            <w:r>
              <w:rPr>
                <w:noProof/>
              </w:rPr>
              <w:drawing>
                <wp:inline distT="0" distB="0" distL="0" distR="0" wp14:anchorId="6676A82C" wp14:editId="65237720">
                  <wp:extent cx="7169150" cy="2854960"/>
                  <wp:effectExtent l="95250" t="57150" r="88900" b="977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69150" cy="285496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0B17BCC" w14:textId="7DCB9AC0" w:rsidR="00D51050" w:rsidRDefault="00AD07A9" w:rsidP="00AD07A9">
            <w:pPr>
              <w:pStyle w:val="Caption"/>
              <w:jc w:val="cente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3</w:t>
            </w:r>
            <w:r w:rsidR="004F4092">
              <w:fldChar w:fldCharType="end"/>
            </w:r>
            <w:r>
              <w:t xml:space="preserve"> </w:t>
            </w:r>
            <w:r w:rsidRPr="009B3779">
              <w:t>Beautiful Soup is a Python package for parsing HTML</w:t>
            </w:r>
          </w:p>
          <w:p w14:paraId="5B25142E" w14:textId="77777777" w:rsidR="008038D8" w:rsidRDefault="00DC0AE6" w:rsidP="008038D8">
            <w:pPr>
              <w:keepNext/>
            </w:pPr>
            <w:r>
              <w:rPr>
                <w:noProof/>
              </w:rPr>
              <w:lastRenderedPageBreak/>
              <w:drawing>
                <wp:inline distT="0" distB="0" distL="0" distR="0" wp14:anchorId="408A3DF4" wp14:editId="6A1508C4">
                  <wp:extent cx="7169150" cy="3767455"/>
                  <wp:effectExtent l="95250" t="57150" r="88900" b="1187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69150" cy="376745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A510B65" w14:textId="3DF47CD7" w:rsidR="00FE4766" w:rsidRPr="008038D8" w:rsidRDefault="008038D8" w:rsidP="008038D8">
            <w:pPr>
              <w:pStyle w:val="Caption"/>
              <w:jc w:val="cente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4</w:t>
            </w:r>
            <w:r w:rsidR="004F4092">
              <w:fldChar w:fldCharType="end"/>
            </w:r>
            <w:r>
              <w:t xml:space="preserve"> HTML container analyzation</w:t>
            </w:r>
            <w:r w:rsidR="00F91B29">
              <w:rPr>
                <w:noProof/>
              </w:rPr>
              <mc:AlternateContent>
                <mc:Choice Requires="wps">
                  <w:drawing>
                    <wp:anchor distT="0" distB="0" distL="114300" distR="114300" simplePos="0" relativeHeight="251664384" behindDoc="0" locked="0" layoutInCell="1" allowOverlap="1" wp14:anchorId="50467349" wp14:editId="2FC978DA">
                      <wp:simplePos x="0" y="0"/>
                      <wp:positionH relativeFrom="column">
                        <wp:posOffset>73025</wp:posOffset>
                      </wp:positionH>
                      <wp:positionV relativeFrom="paragraph">
                        <wp:posOffset>4025265</wp:posOffset>
                      </wp:positionV>
                      <wp:extent cx="716915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169150" cy="635"/>
                              </a:xfrm>
                              <a:prstGeom prst="rect">
                                <a:avLst/>
                              </a:prstGeom>
                              <a:solidFill>
                                <a:prstClr val="white"/>
                              </a:solidFill>
                              <a:ln>
                                <a:noFill/>
                              </a:ln>
                            </wps:spPr>
                            <wps:txbx>
                              <w:txbxContent>
                                <w:p w14:paraId="78C49908" w14:textId="1FF407B1" w:rsidR="00F91B29" w:rsidRPr="009C0014" w:rsidRDefault="00F91B29" w:rsidP="00F91B29">
                                  <w:pPr>
                                    <w:pStyle w:val="Caption"/>
                                    <w:jc w:val="cente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5</w:t>
                                  </w:r>
                                  <w:r w:rsidR="004F4092">
                                    <w:fldChar w:fldCharType="end"/>
                                  </w:r>
                                  <w:r>
                                    <w:t xml:space="preserve"> Data Retireval from conatiners in the div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467349" id="_x0000_t202" coordsize="21600,21600" o:spt="202" path="m,l,21600r21600,l21600,xe">
                      <v:stroke joinstyle="miter"/>
                      <v:path gradientshapeok="t" o:connecttype="rect"/>
                    </v:shapetype>
                    <v:shape id="Text Box 8" o:spid="_x0000_s1026" type="#_x0000_t202" style="position:absolute;left:0;text-align:left;margin-left:5.75pt;margin-top:316.95pt;width:56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dW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fPDbP5pdks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" stroked="f">
                      <v:textbox style="mso-fit-shape-to-text:t" inset="0,0,0,0">
                        <w:txbxContent>
                          <w:p w14:paraId="78C49908" w14:textId="1FF407B1" w:rsidR="00F91B29" w:rsidRPr="009C0014" w:rsidRDefault="00F91B29" w:rsidP="00F91B29">
                            <w:pPr>
                              <w:pStyle w:val="Caption"/>
                              <w:jc w:val="cente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5</w:t>
                            </w:r>
                            <w:r w:rsidR="004F4092">
                              <w:fldChar w:fldCharType="end"/>
                            </w:r>
                            <w:r>
                              <w:t xml:space="preserve"> Data Retireval from conatiners in the div body</w:t>
                            </w:r>
                          </w:p>
                        </w:txbxContent>
                      </v:textbox>
                      <w10:wrap type="through"/>
                    </v:shape>
                  </w:pict>
                </mc:Fallback>
              </mc:AlternateContent>
            </w:r>
            <w:r>
              <w:rPr>
                <w:noProof/>
              </w:rPr>
              <w:drawing>
                <wp:anchor distT="0" distB="0" distL="114300" distR="114300" simplePos="0" relativeHeight="251662336" behindDoc="0" locked="0" layoutInCell="1" allowOverlap="1" wp14:anchorId="08ED0B84" wp14:editId="48008D47">
                  <wp:simplePos x="0" y="0"/>
                  <wp:positionH relativeFrom="column">
                    <wp:posOffset>73092</wp:posOffset>
                  </wp:positionH>
                  <wp:positionV relativeFrom="paragraph">
                    <wp:posOffset>405263</wp:posOffset>
                  </wp:positionV>
                  <wp:extent cx="7169150" cy="3562985"/>
                  <wp:effectExtent l="95250" t="57150" r="88900" b="113665"/>
                  <wp:wrapThrough wrapText="bothSides">
                    <wp:wrapPolygon edited="0">
                      <wp:start x="-115" y="-346"/>
                      <wp:lineTo x="-287" y="-115"/>
                      <wp:lineTo x="-287" y="21712"/>
                      <wp:lineTo x="-115" y="22174"/>
                      <wp:lineTo x="21638" y="22174"/>
                      <wp:lineTo x="21810" y="20326"/>
                      <wp:lineTo x="21810" y="1732"/>
                      <wp:lineTo x="21696" y="-346"/>
                      <wp:lineTo x="-115" y="-34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169150" cy="356298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anchor>
              </w:drawing>
            </w:r>
          </w:p>
          <w:p w14:paraId="5811DD90" w14:textId="374D6B41" w:rsidR="008038D8" w:rsidRDefault="008038D8" w:rsidP="000878B9">
            <w:pPr>
              <w:jc w:val="left"/>
              <w:rPr>
                <w:b/>
                <w:bCs/>
              </w:rPr>
            </w:pPr>
          </w:p>
          <w:p w14:paraId="30187807" w14:textId="35C16F19" w:rsidR="008038D8" w:rsidRDefault="008038D8" w:rsidP="000878B9">
            <w:pPr>
              <w:jc w:val="left"/>
              <w:rPr>
                <w:b/>
                <w:bCs/>
              </w:rPr>
            </w:pPr>
          </w:p>
          <w:p w14:paraId="58CFE1A8" w14:textId="3A10C020" w:rsidR="008038D8" w:rsidRDefault="008038D8" w:rsidP="000878B9">
            <w:pPr>
              <w:jc w:val="left"/>
              <w:rPr>
                <w:b/>
                <w:bCs/>
              </w:rPr>
            </w:pPr>
          </w:p>
          <w:p w14:paraId="2FA75A27" w14:textId="423A4B6E" w:rsidR="008038D8" w:rsidRDefault="008038D8" w:rsidP="000878B9">
            <w:pPr>
              <w:jc w:val="left"/>
              <w:rPr>
                <w:b/>
                <w:bCs/>
              </w:rPr>
            </w:pPr>
          </w:p>
          <w:p w14:paraId="7168AE1B" w14:textId="77777777" w:rsidR="006E172F" w:rsidRDefault="00D62D36" w:rsidP="006E172F">
            <w:pPr>
              <w:keepNext/>
              <w:jc w:val="left"/>
            </w:pPr>
            <w:r>
              <w:rPr>
                <w:noProof/>
              </w:rPr>
              <w:drawing>
                <wp:inline distT="0" distB="0" distL="0" distR="0" wp14:anchorId="053F2629" wp14:editId="2EFFDBA9">
                  <wp:extent cx="7169150" cy="2193925"/>
                  <wp:effectExtent l="95250" t="57150" r="88900" b="920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169150" cy="21939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16C9CD1" w14:textId="242D5A4E" w:rsidR="008038D8" w:rsidRDefault="006E172F" w:rsidP="006E172F">
            <w:pPr>
              <w:pStyle w:val="Caption"/>
              <w:jc w:val="center"/>
              <w:rPr>
                <w:b w:val="0"/>
                <w:bCs w:val="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6</w:t>
            </w:r>
            <w:r w:rsidR="004F4092">
              <w:fldChar w:fldCharType="end"/>
            </w:r>
            <w:r>
              <w:t xml:space="preserve"> Data retrival from the URL</w:t>
            </w:r>
          </w:p>
          <w:p w14:paraId="24926785" w14:textId="3F16967E" w:rsidR="00DC0547" w:rsidRPr="00DC0547" w:rsidRDefault="00DC0547" w:rsidP="005F3309">
            <w:pPr>
              <w:rPr>
                <w:b/>
                <w:bCs/>
              </w:rPr>
            </w:pPr>
          </w:p>
        </w:tc>
      </w:tr>
    </w:tbl>
    <w:p w14:paraId="1FEC350B" w14:textId="3F339F29" w:rsidR="00D62D36" w:rsidRDefault="00A006B5">
      <w:r>
        <w:rPr>
          <w:noProof/>
        </w:rPr>
        <w:lastRenderedPageBreak/>
        <mc:AlternateContent>
          <mc:Choice Requires="wps">
            <w:drawing>
              <wp:anchor distT="0" distB="0" distL="114300" distR="114300" simplePos="0" relativeHeight="251667456" behindDoc="0" locked="0" layoutInCell="1" allowOverlap="1" wp14:anchorId="792D6B8C" wp14:editId="60116095">
                <wp:simplePos x="0" y="0"/>
                <wp:positionH relativeFrom="column">
                  <wp:posOffset>1487404</wp:posOffset>
                </wp:positionH>
                <wp:positionV relativeFrom="paragraph">
                  <wp:posOffset>4181676</wp:posOffset>
                </wp:positionV>
                <wp:extent cx="383857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6B07604A" w14:textId="3CD8D75F" w:rsidR="00A006B5" w:rsidRPr="00E16D9D" w:rsidRDefault="00A006B5" w:rsidP="00A006B5">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7</w:t>
                            </w:r>
                            <w:r w:rsidR="004F4092">
                              <w:fldChar w:fldCharType="end"/>
                            </w:r>
                            <w:r>
                              <w:t xml:space="preserve"> ParseHUb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D6B8C" id="Text Box 11" o:spid="_x0000_s1027" type="#_x0000_t202" style="position:absolute;left:0;text-align:left;margin-left:117.1pt;margin-top:329.25pt;width:302.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vJGQIAAD8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d9O72ecZZ5Jit9NZ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" stroked="f">
                <v:textbox style="mso-fit-shape-to-text:t" inset="0,0,0,0">
                  <w:txbxContent>
                    <w:p w14:paraId="6B07604A" w14:textId="3CD8D75F" w:rsidR="00A006B5" w:rsidRPr="00E16D9D" w:rsidRDefault="00A006B5" w:rsidP="00A006B5">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7</w:t>
                      </w:r>
                      <w:r w:rsidR="004F4092">
                        <w:fldChar w:fldCharType="end"/>
                      </w:r>
                      <w:r>
                        <w:t xml:space="preserve"> ParseHUb Table</w:t>
                      </w:r>
                    </w:p>
                  </w:txbxContent>
                </v:textbox>
              </v:shape>
            </w:pict>
          </mc:Fallback>
        </mc:AlternateContent>
      </w:r>
    </w:p>
    <w:tbl>
      <w:tblPr>
        <w:tblW w:w="5000" w:type="pct"/>
        <w:tblLayout w:type="fixed"/>
        <w:tblCellMar>
          <w:left w:w="115" w:type="dxa"/>
          <w:right w:w="115" w:type="dxa"/>
        </w:tblCellMar>
        <w:tblLook w:val="0600" w:firstRow="0" w:lastRow="0" w:firstColumn="0" w:lastColumn="0" w:noHBand="1" w:noVBand="1"/>
      </w:tblPr>
      <w:tblGrid>
        <w:gridCol w:w="10170"/>
        <w:gridCol w:w="630"/>
        <w:gridCol w:w="720"/>
      </w:tblGrid>
      <w:tr w:rsidR="00F86647" w14:paraId="57BBEFB2" w14:textId="77777777" w:rsidTr="00791F2F">
        <w:trPr>
          <w:trHeight w:val="450"/>
        </w:trPr>
        <w:tc>
          <w:tcPr>
            <w:tcW w:w="10170" w:type="dxa"/>
            <w:vMerge w:val="restart"/>
            <w:vAlign w:val="bottom"/>
          </w:tcPr>
          <w:p w14:paraId="515F7EA6" w14:textId="7AAFB660" w:rsidR="00F86647" w:rsidRDefault="00E91C45" w:rsidP="00A50BCD">
            <w:pPr>
              <w:pStyle w:val="Heading1"/>
            </w:pPr>
            <w:bookmarkStart w:id="8" w:name="_Toc109232595"/>
            <w:r>
              <w:t>Improving Scrapping Tool</w:t>
            </w:r>
            <w:bookmarkEnd w:id="8"/>
          </w:p>
          <w:p w14:paraId="578A8A42" w14:textId="72835EFD" w:rsidR="00F86647" w:rsidRPr="004510A4" w:rsidRDefault="004510A4" w:rsidP="005F3309">
            <w:pPr>
              <w:pStyle w:val="Heading2"/>
              <w:spacing w:after="0"/>
              <w:rPr>
                <w:rFonts w:ascii="Arial" w:hAnsi="Arial" w:cs="Arial"/>
                <w:color w:val="32325D"/>
              </w:rPr>
            </w:pPr>
            <w:bookmarkStart w:id="9" w:name="_Toc109232596"/>
            <w:r w:rsidRPr="005F3309">
              <w:t>Factors to Consider when Choosing Web Scraping Tools</w:t>
            </w:r>
            <w:bookmarkEnd w:id="9"/>
          </w:p>
        </w:tc>
        <w:tc>
          <w:tcPr>
            <w:tcW w:w="630" w:type="dxa"/>
            <w:vAlign w:val="center"/>
          </w:tcPr>
          <w:p w14:paraId="78E6EBA7" w14:textId="77777777" w:rsidR="00F86647" w:rsidRDefault="00F86647" w:rsidP="000871A1">
            <w:pPr>
              <w:pStyle w:val="NoSpacing"/>
              <w:jc w:val="left"/>
            </w:pPr>
          </w:p>
        </w:tc>
        <w:tc>
          <w:tcPr>
            <w:tcW w:w="720" w:type="dxa"/>
            <w:vAlign w:val="center"/>
          </w:tcPr>
          <w:p w14:paraId="4DEB522A" w14:textId="77777777" w:rsidR="00F86647" w:rsidRDefault="00F86647" w:rsidP="000871A1">
            <w:pPr>
              <w:pStyle w:val="NoSpacing"/>
              <w:jc w:val="left"/>
            </w:pPr>
          </w:p>
        </w:tc>
      </w:tr>
      <w:tr w:rsidR="00F86647" w:rsidRPr="00682EC8" w14:paraId="5A9C4C0F" w14:textId="77777777" w:rsidTr="00791F2F">
        <w:trPr>
          <w:trHeight w:val="68"/>
        </w:trPr>
        <w:tc>
          <w:tcPr>
            <w:tcW w:w="10170" w:type="dxa"/>
            <w:vMerge/>
            <w:shd w:val="clear" w:color="auto" w:fill="auto"/>
            <w:vAlign w:val="bottom"/>
          </w:tcPr>
          <w:p w14:paraId="5FE762B8" w14:textId="77777777" w:rsidR="00F86647" w:rsidRPr="00682EC8" w:rsidRDefault="00F86647" w:rsidP="000871A1">
            <w:pPr>
              <w:pStyle w:val="NoSpacing"/>
              <w:rPr>
                <w:sz w:val="8"/>
              </w:rPr>
            </w:pPr>
          </w:p>
        </w:tc>
        <w:tc>
          <w:tcPr>
            <w:tcW w:w="630" w:type="dxa"/>
            <w:vAlign w:val="bottom"/>
          </w:tcPr>
          <w:p w14:paraId="4AC30BA1" w14:textId="77777777" w:rsidR="00F86647" w:rsidRPr="00682EC8" w:rsidRDefault="00F86647" w:rsidP="000871A1">
            <w:pPr>
              <w:pStyle w:val="NoSpacing"/>
              <w:rPr>
                <w:sz w:val="8"/>
              </w:rPr>
            </w:pPr>
          </w:p>
        </w:tc>
        <w:tc>
          <w:tcPr>
            <w:tcW w:w="720" w:type="dxa"/>
            <w:shd w:val="clear" w:color="auto" w:fill="000000" w:themeFill="text1"/>
            <w:vAlign w:val="bottom"/>
          </w:tcPr>
          <w:p w14:paraId="37A1F0B6" w14:textId="77777777" w:rsidR="00F86647" w:rsidRPr="00682EC8" w:rsidRDefault="00F86647" w:rsidP="000871A1">
            <w:pPr>
              <w:pStyle w:val="NoSpacing"/>
              <w:rPr>
                <w:sz w:val="8"/>
              </w:rPr>
            </w:pPr>
          </w:p>
        </w:tc>
      </w:tr>
      <w:tr w:rsidR="00F86647" w14:paraId="16916988" w14:textId="77777777" w:rsidTr="00F86647">
        <w:trPr>
          <w:trHeight w:val="621"/>
        </w:trPr>
        <w:tc>
          <w:tcPr>
            <w:tcW w:w="10170" w:type="dxa"/>
            <w:vMerge/>
            <w:vAlign w:val="bottom"/>
          </w:tcPr>
          <w:p w14:paraId="391EC267" w14:textId="77777777" w:rsidR="00F86647" w:rsidRDefault="00F86647" w:rsidP="000871A1"/>
        </w:tc>
        <w:tc>
          <w:tcPr>
            <w:tcW w:w="630" w:type="dxa"/>
            <w:vAlign w:val="bottom"/>
          </w:tcPr>
          <w:p w14:paraId="6C14B2EC" w14:textId="77777777" w:rsidR="00F86647" w:rsidRDefault="00F86647" w:rsidP="000871A1"/>
        </w:tc>
        <w:tc>
          <w:tcPr>
            <w:tcW w:w="720" w:type="dxa"/>
            <w:vAlign w:val="bottom"/>
          </w:tcPr>
          <w:p w14:paraId="7120E8D7" w14:textId="77777777" w:rsidR="00F86647" w:rsidRDefault="00F86647" w:rsidP="000871A1"/>
        </w:tc>
      </w:tr>
      <w:tr w:rsidR="00F86647" w14:paraId="5515D3E9" w14:textId="77777777" w:rsidTr="00F86647">
        <w:trPr>
          <w:trHeight w:val="4176"/>
        </w:trPr>
        <w:tc>
          <w:tcPr>
            <w:tcW w:w="11520" w:type="dxa"/>
            <w:gridSpan w:val="3"/>
          </w:tcPr>
          <w:p w14:paraId="6580DFAE" w14:textId="77777777" w:rsidR="00F86647" w:rsidRDefault="00801473" w:rsidP="00A50BCD">
            <w:r w:rsidRPr="005F3309">
              <w:t xml:space="preserve">Most of the data on the Internet is not set up in a certain way. Because of this, we need to set up systems to get useful information from it. Web scraping is one of the most important things you </w:t>
            </w:r>
            <w:proofErr w:type="gramStart"/>
            <w:r w:rsidRPr="005F3309">
              <w:t>have to</w:t>
            </w:r>
            <w:proofErr w:type="gramEnd"/>
            <w:r w:rsidRPr="005F3309">
              <w:t xml:space="preserve"> do if you want to play around with data and get some useful information from it.</w:t>
            </w:r>
          </w:p>
          <w:p w14:paraId="36EEE42E" w14:textId="3FBE68E1" w:rsidR="00A128BE" w:rsidRPr="00A128BE" w:rsidRDefault="00A128BE" w:rsidP="00A128BE">
            <w:pPr>
              <w:pStyle w:val="Heading2"/>
              <w:shd w:val="clear" w:color="auto" w:fill="FFFFFF"/>
              <w:spacing w:after="0"/>
            </w:pPr>
            <w:bookmarkStart w:id="10" w:name="_Toc109232597"/>
            <w:r w:rsidRPr="00A128BE">
              <w:t>Top Web Scraping Tools</w:t>
            </w:r>
            <w:bookmarkEnd w:id="10"/>
          </w:p>
          <w:p w14:paraId="3B108B52" w14:textId="14FF97FE" w:rsidR="00647D17" w:rsidRPr="00FB36D1" w:rsidRDefault="00152BCD" w:rsidP="00FB36D1">
            <w:pPr>
              <w:pStyle w:val="Title"/>
            </w:pPr>
            <w:hyperlink r:id="rId23" w:history="1">
              <w:r w:rsidR="00B855B6" w:rsidRPr="00152BCD">
                <w:rPr>
                  <w:rStyle w:val="Hyperlink"/>
                </w:rPr>
                <w:t>ParseHub</w:t>
              </w:r>
            </w:hyperlink>
          </w:p>
          <w:p w14:paraId="1B9CDA17" w14:textId="15B30DE5" w:rsidR="00B855B6" w:rsidRDefault="00A006B5" w:rsidP="00B855B6">
            <w:r>
              <w:rPr>
                <w:noProof/>
              </w:rPr>
              <w:drawing>
                <wp:anchor distT="0" distB="0" distL="114300" distR="114300" simplePos="0" relativeHeight="251665408" behindDoc="0" locked="0" layoutInCell="1" allowOverlap="1" wp14:anchorId="7343154C" wp14:editId="07320DBE">
                  <wp:simplePos x="0" y="0"/>
                  <wp:positionH relativeFrom="column">
                    <wp:posOffset>1422400</wp:posOffset>
                  </wp:positionH>
                  <wp:positionV relativeFrom="paragraph">
                    <wp:posOffset>546033</wp:posOffset>
                  </wp:positionV>
                  <wp:extent cx="3838575" cy="1598930"/>
                  <wp:effectExtent l="0" t="0" r="9525"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710"/>
                          <a:stretch/>
                        </pic:blipFill>
                        <pic:spPr bwMode="auto">
                          <a:xfrm>
                            <a:off x="0" y="0"/>
                            <a:ext cx="3838575" cy="15989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0B3D" w:rsidRPr="00E62C8C">
              <w:rPr>
                <w:b/>
                <w:bCs/>
              </w:rPr>
              <w:t>ParseHub</w:t>
            </w:r>
            <w:r w:rsidR="00AD0B3D" w:rsidRPr="00AD0B3D">
              <w:t xml:space="preserve"> is an incredibly powerful and elegant tool that allows you to build web scrapers without having to write a single line of code</w:t>
            </w:r>
            <w:r w:rsidR="00AD0B3D">
              <w:t>.</w:t>
            </w:r>
            <w:r w:rsidR="00E77E78">
              <w:t xml:space="preserve"> </w:t>
            </w:r>
            <w:r w:rsidR="00E77E78" w:rsidRPr="00E77E78">
              <w:t>It is thus as simple as selecting the data you require. ParseHub is intended for anyone who wants to experiment with data. Analysts, data scientists, and journalists could all fall within this category.</w:t>
            </w:r>
          </w:p>
          <w:p w14:paraId="1128D4E6" w14:textId="208BC0B2" w:rsidR="00A006B5" w:rsidRDefault="00A006B5" w:rsidP="00B855B6"/>
          <w:p w14:paraId="2C6C2550" w14:textId="4BE02DD3" w:rsidR="00A006B5" w:rsidRDefault="00A006B5" w:rsidP="00B855B6"/>
          <w:p w14:paraId="724AE798" w14:textId="3EA39A4B" w:rsidR="00A006B5" w:rsidRDefault="00A006B5" w:rsidP="00B855B6"/>
          <w:p w14:paraId="256314A0" w14:textId="651B0EBF" w:rsidR="00A006B5" w:rsidRDefault="00A006B5" w:rsidP="00B855B6"/>
          <w:p w14:paraId="5A11A04F" w14:textId="58572395" w:rsidR="00A006B5" w:rsidRDefault="00A006B5" w:rsidP="00B855B6"/>
          <w:p w14:paraId="21FCF142" w14:textId="65B5AA19" w:rsidR="004F6D24" w:rsidRDefault="004F6D24" w:rsidP="00B855B6">
            <w:r w:rsidRPr="004F6D24">
              <w:rPr>
                <w:highlight w:val="yellow"/>
              </w:rPr>
              <w:t xml:space="preserve">Key Features of </w:t>
            </w:r>
            <w:r w:rsidRPr="004F6D24">
              <w:rPr>
                <w:b/>
                <w:bCs/>
                <w:highlight w:val="yellow"/>
              </w:rPr>
              <w:t>ParseHub</w:t>
            </w:r>
          </w:p>
          <w:p w14:paraId="7B5622EC" w14:textId="77777777" w:rsidR="00031D5C" w:rsidRPr="00031D5C" w:rsidRDefault="00031D5C" w:rsidP="00031D5C">
            <w:pPr>
              <w:numPr>
                <w:ilvl w:val="0"/>
                <w:numId w:val="2"/>
              </w:numPr>
              <w:shd w:val="clear" w:color="auto" w:fill="FFFFFF"/>
              <w:spacing w:before="100" w:beforeAutospacing="1" w:after="100" w:afterAutospacing="1" w:line="240" w:lineRule="auto"/>
              <w:jc w:val="left"/>
            </w:pPr>
            <w:r w:rsidRPr="00031D5C">
              <w:t>Clean Text and HTML before downloading data.</w:t>
            </w:r>
          </w:p>
          <w:p w14:paraId="32869FC6" w14:textId="77777777" w:rsidR="00031D5C" w:rsidRPr="00031D5C" w:rsidRDefault="00031D5C" w:rsidP="00031D5C">
            <w:pPr>
              <w:numPr>
                <w:ilvl w:val="0"/>
                <w:numId w:val="2"/>
              </w:numPr>
              <w:shd w:val="clear" w:color="auto" w:fill="FFFFFF"/>
              <w:spacing w:before="100" w:beforeAutospacing="1" w:after="100" w:afterAutospacing="1" w:line="240" w:lineRule="auto"/>
              <w:jc w:val="left"/>
            </w:pPr>
            <w:r w:rsidRPr="00031D5C">
              <w:t>Simple to use graphical interface.</w:t>
            </w:r>
          </w:p>
          <w:p w14:paraId="71AC3DAD" w14:textId="0D50C88E" w:rsidR="00031D5C" w:rsidRDefault="00031D5C" w:rsidP="00031D5C">
            <w:pPr>
              <w:numPr>
                <w:ilvl w:val="0"/>
                <w:numId w:val="2"/>
              </w:numPr>
              <w:shd w:val="clear" w:color="auto" w:fill="FFFFFF"/>
              <w:spacing w:before="100" w:beforeAutospacing="1" w:after="100" w:afterAutospacing="1" w:line="240" w:lineRule="auto"/>
              <w:jc w:val="left"/>
            </w:pPr>
            <w:r w:rsidRPr="00031D5C">
              <w:rPr>
                <w:b/>
                <w:bCs/>
              </w:rPr>
              <w:t>ParseHub</w:t>
            </w:r>
            <w:r w:rsidRPr="00031D5C">
              <w:t xml:space="preserve"> allows you to collect and store data on servers automatically.</w:t>
            </w:r>
          </w:p>
          <w:p w14:paraId="6F2AA9CD" w14:textId="5C140F15" w:rsidR="00031D5C" w:rsidRDefault="00031D5C" w:rsidP="00031D5C">
            <w:pPr>
              <w:shd w:val="clear" w:color="auto" w:fill="FFFFFF"/>
              <w:spacing w:before="100" w:beforeAutospacing="1" w:after="100" w:afterAutospacing="1" w:line="240" w:lineRule="auto"/>
              <w:ind w:left="720"/>
              <w:jc w:val="left"/>
              <w:rPr>
                <w:b/>
                <w:bCs/>
              </w:rPr>
            </w:pPr>
          </w:p>
          <w:p w14:paraId="08938607" w14:textId="77777777" w:rsidR="00031D5C" w:rsidRDefault="00031D5C" w:rsidP="00031D5C">
            <w:pPr>
              <w:shd w:val="clear" w:color="auto" w:fill="FFFFFF"/>
              <w:spacing w:before="100" w:beforeAutospacing="1" w:after="100" w:afterAutospacing="1" w:line="240" w:lineRule="auto"/>
              <w:ind w:left="720"/>
              <w:jc w:val="left"/>
              <w:rPr>
                <w:b/>
                <w:bCs/>
              </w:rPr>
            </w:pPr>
          </w:p>
          <w:p w14:paraId="0831FCDF" w14:textId="77777777" w:rsidR="00031D5C" w:rsidRDefault="00031D5C" w:rsidP="00031D5C">
            <w:pPr>
              <w:pStyle w:val="Heading4"/>
              <w:shd w:val="clear" w:color="auto" w:fill="FFFFFF"/>
              <w:rPr>
                <w:b/>
                <w:bCs/>
                <w:smallCaps w:val="0"/>
                <w:spacing w:val="0"/>
                <w:sz w:val="20"/>
                <w:szCs w:val="20"/>
              </w:rPr>
            </w:pPr>
            <w:r w:rsidRPr="00031D5C">
              <w:rPr>
                <w:b/>
                <w:bCs/>
                <w:smallCaps w:val="0"/>
                <w:spacing w:val="0"/>
                <w:sz w:val="20"/>
                <w:szCs w:val="20"/>
              </w:rPr>
              <w:t>ParseHub Pricing</w:t>
            </w:r>
          </w:p>
          <w:p w14:paraId="14AC69F4" w14:textId="4346089E" w:rsidR="00031D5C" w:rsidRPr="00031D5C" w:rsidRDefault="00031D5C" w:rsidP="00031D5C">
            <w:pPr>
              <w:pStyle w:val="Heading4"/>
              <w:shd w:val="clear" w:color="auto" w:fill="FFFFFF"/>
              <w:spacing w:before="0"/>
              <w:rPr>
                <w:b/>
                <w:bCs/>
                <w:smallCaps w:val="0"/>
                <w:spacing w:val="0"/>
                <w:sz w:val="20"/>
                <w:szCs w:val="20"/>
              </w:rPr>
            </w:pPr>
            <w:r w:rsidRPr="00031D5C">
              <w:rPr>
                <w:b/>
                <w:bCs/>
                <w:sz w:val="20"/>
                <w:szCs w:val="20"/>
              </w:rPr>
              <w:t>Parse Hub’s</w:t>
            </w:r>
            <w:r w:rsidRPr="00031D5C">
              <w:rPr>
                <w:sz w:val="20"/>
                <w:szCs w:val="20"/>
              </w:rPr>
              <w:t xml:space="preserve"> pricing structure looks like this:</w:t>
            </w:r>
          </w:p>
          <w:p w14:paraId="35696D50" w14:textId="0CB693D5" w:rsidR="00031D5C" w:rsidRDefault="00031D5C" w:rsidP="00031D5C">
            <w:pPr>
              <w:numPr>
                <w:ilvl w:val="0"/>
                <w:numId w:val="3"/>
              </w:numPr>
              <w:shd w:val="clear" w:color="auto" w:fill="FFFFFF"/>
              <w:spacing w:after="100" w:afterAutospacing="1" w:line="240" w:lineRule="auto"/>
              <w:jc w:val="left"/>
            </w:pPr>
            <w:r w:rsidRPr="00031D5C">
              <w:rPr>
                <w:b/>
              </w:rPr>
              <w:t>Everyone</w:t>
            </w:r>
            <w:r w:rsidRPr="00031D5C">
              <w:t>: It is made available to the users free of cost. Allows 200 pages per run in 40 minutes. It supports up to 5 public projects with very limited support and data retention for 14 days.</w:t>
            </w:r>
          </w:p>
          <w:p w14:paraId="14F43776" w14:textId="0D89A768" w:rsidR="00FB36D1" w:rsidRPr="00FB36D1" w:rsidRDefault="009A7BF2" w:rsidP="00FB36D1">
            <w:pPr>
              <w:pStyle w:val="Title"/>
            </w:pPr>
            <w:hyperlink r:id="rId25" w:history="1">
              <w:r w:rsidR="00FB36D1" w:rsidRPr="009A7BF2">
                <w:rPr>
                  <w:rStyle w:val="Hyperlink"/>
                </w:rPr>
                <w:t>Scrapy</w:t>
              </w:r>
            </w:hyperlink>
          </w:p>
          <w:p w14:paraId="24AFD948" w14:textId="77777777" w:rsidR="008B21D8" w:rsidRPr="008B21D8" w:rsidRDefault="008B21D8" w:rsidP="008B21D8">
            <w:pPr>
              <w:pStyle w:val="Heading2"/>
              <w:shd w:val="clear" w:color="auto" w:fill="FFFFFF"/>
              <w:spacing w:after="0"/>
            </w:pPr>
            <w:bookmarkStart w:id="11" w:name="_Toc109232598"/>
            <w:r w:rsidRPr="008B21D8">
              <w:t>Target Audience</w:t>
            </w:r>
            <w:bookmarkEnd w:id="11"/>
          </w:p>
          <w:p w14:paraId="53521597" w14:textId="1C42EACB" w:rsidR="00927973" w:rsidRPr="00031D5C" w:rsidRDefault="00C978F2" w:rsidP="00927973">
            <w:pPr>
              <w:shd w:val="clear" w:color="auto" w:fill="FFFFFF"/>
              <w:spacing w:after="100" w:afterAutospacing="1" w:line="240" w:lineRule="auto"/>
              <w:jc w:val="left"/>
            </w:pPr>
            <w:r w:rsidRPr="00C978F2">
              <w:rPr>
                <w:b/>
                <w:bCs/>
              </w:rPr>
              <w:t>Scrapy</w:t>
            </w:r>
            <w:r w:rsidRPr="00C978F2">
              <w:t xml:space="preserve"> is a Web Scraping library used by python developers to build scalable web crawlers. It is a complete web crawling framework that handles all the functionalities that make building web crawlers difficult such as proxy middleware, querying requests among many others</w:t>
            </w:r>
            <w:r>
              <w:t>.</w:t>
            </w:r>
          </w:p>
          <w:p w14:paraId="07DC1EFB" w14:textId="77777777" w:rsidR="00C978F2" w:rsidRDefault="00C978F2" w:rsidP="00C978F2">
            <w:pPr>
              <w:shd w:val="clear" w:color="auto" w:fill="FFFFFF"/>
              <w:spacing w:before="100" w:beforeAutospacing="1" w:after="0" w:line="240" w:lineRule="auto"/>
              <w:jc w:val="left"/>
            </w:pPr>
            <w:r>
              <w:t>Key Features of Scrapy</w:t>
            </w:r>
          </w:p>
          <w:p w14:paraId="229D328A" w14:textId="3A014394" w:rsidR="00C978F2" w:rsidRDefault="00C978F2" w:rsidP="00C978F2">
            <w:pPr>
              <w:pStyle w:val="ListParagraph"/>
              <w:numPr>
                <w:ilvl w:val="0"/>
                <w:numId w:val="1"/>
              </w:numPr>
              <w:shd w:val="clear" w:color="auto" w:fill="FFFFFF"/>
              <w:spacing w:after="0" w:line="240" w:lineRule="auto"/>
              <w:jc w:val="left"/>
            </w:pPr>
            <w:r>
              <w:t>Open-Source</w:t>
            </w:r>
            <w:r>
              <w:t xml:space="preserve"> Tool.</w:t>
            </w:r>
          </w:p>
          <w:p w14:paraId="03A8AA2F" w14:textId="77777777" w:rsidR="00C978F2" w:rsidRDefault="00C978F2" w:rsidP="00C978F2">
            <w:pPr>
              <w:pStyle w:val="ListParagraph"/>
              <w:numPr>
                <w:ilvl w:val="0"/>
                <w:numId w:val="1"/>
              </w:numPr>
              <w:shd w:val="clear" w:color="auto" w:fill="FFFFFF"/>
              <w:spacing w:after="0" w:line="240" w:lineRule="auto"/>
              <w:jc w:val="left"/>
            </w:pPr>
            <w:r>
              <w:t>Extremely well documented.</w:t>
            </w:r>
          </w:p>
          <w:p w14:paraId="1EEF2268" w14:textId="1D8EA6EC" w:rsidR="00C978F2" w:rsidRDefault="00C978F2" w:rsidP="00C978F2">
            <w:pPr>
              <w:pStyle w:val="ListParagraph"/>
              <w:numPr>
                <w:ilvl w:val="0"/>
                <w:numId w:val="1"/>
              </w:numPr>
              <w:shd w:val="clear" w:color="auto" w:fill="FFFFFF"/>
              <w:spacing w:after="0" w:line="240" w:lineRule="auto"/>
              <w:jc w:val="left"/>
            </w:pPr>
            <w:r>
              <w:t>Easily Extensible.</w:t>
            </w:r>
          </w:p>
          <w:p w14:paraId="4713CD93" w14:textId="77777777" w:rsidR="00C978F2" w:rsidRPr="00C978F2" w:rsidRDefault="00C978F2" w:rsidP="00C978F2">
            <w:pPr>
              <w:pStyle w:val="Heading4"/>
              <w:shd w:val="clear" w:color="auto" w:fill="FFFFFF"/>
              <w:rPr>
                <w:b/>
                <w:bCs/>
                <w:smallCaps w:val="0"/>
                <w:spacing w:val="0"/>
                <w:sz w:val="20"/>
                <w:szCs w:val="20"/>
              </w:rPr>
            </w:pPr>
            <w:r w:rsidRPr="00C978F2">
              <w:rPr>
                <w:b/>
                <w:bCs/>
                <w:smallCaps w:val="0"/>
                <w:spacing w:val="0"/>
                <w:sz w:val="20"/>
                <w:szCs w:val="20"/>
              </w:rPr>
              <w:t>Scrapy Pricing</w:t>
            </w:r>
          </w:p>
          <w:p w14:paraId="5DC24D21" w14:textId="02C8BE1E" w:rsidR="00C978F2" w:rsidRDefault="00C978F2" w:rsidP="00C978F2">
            <w:pPr>
              <w:pStyle w:val="NormalWeb"/>
              <w:shd w:val="clear" w:color="auto" w:fill="FFFFFF"/>
              <w:spacing w:before="0" w:beforeAutospacing="0"/>
              <w:rPr>
                <w:rFonts w:asciiTheme="minorHAnsi" w:eastAsiaTheme="minorEastAsia" w:hAnsiTheme="minorHAnsi" w:cstheme="minorBidi"/>
                <w:sz w:val="20"/>
                <w:szCs w:val="20"/>
                <w:lang w:eastAsia="ja-JP"/>
              </w:rPr>
            </w:pPr>
            <w:r w:rsidRPr="00C978F2">
              <w:rPr>
                <w:rFonts w:asciiTheme="minorHAnsi" w:eastAsiaTheme="minorEastAsia" w:hAnsiTheme="minorHAnsi" w:cstheme="minorBidi"/>
                <w:sz w:val="20"/>
                <w:szCs w:val="20"/>
                <w:lang w:eastAsia="ja-JP"/>
              </w:rPr>
              <w:t xml:space="preserve">It is an open-source tool that is free of cost and managed by </w:t>
            </w:r>
            <w:r w:rsidRPr="00C978F2">
              <w:rPr>
                <w:rFonts w:asciiTheme="minorHAnsi" w:eastAsiaTheme="minorEastAsia" w:hAnsiTheme="minorHAnsi" w:cstheme="minorBidi"/>
                <w:sz w:val="20"/>
                <w:szCs w:val="20"/>
                <w:lang w:eastAsia="ja-JP"/>
              </w:rPr>
              <w:t>Scraping hub</w:t>
            </w:r>
            <w:r w:rsidRPr="00C978F2">
              <w:rPr>
                <w:rFonts w:asciiTheme="minorHAnsi" w:eastAsiaTheme="minorEastAsia" w:hAnsiTheme="minorHAnsi" w:cstheme="minorBidi"/>
                <w:sz w:val="20"/>
                <w:szCs w:val="20"/>
                <w:lang w:eastAsia="ja-JP"/>
              </w:rPr>
              <w:t xml:space="preserve"> and other contributors</w:t>
            </w:r>
          </w:p>
          <w:p w14:paraId="756C72A6" w14:textId="55AC67AB" w:rsidR="00C978F2" w:rsidRPr="00C978F2" w:rsidRDefault="00C978F2" w:rsidP="00C978F2">
            <w:pPr>
              <w:pStyle w:val="NormalWeb"/>
              <w:shd w:val="clear" w:color="auto" w:fill="FFFFFF"/>
              <w:spacing w:before="0" w:beforeAutospacing="0"/>
              <w:rPr>
                <w:rFonts w:asciiTheme="minorHAnsi" w:eastAsiaTheme="minorEastAsia" w:hAnsiTheme="minorHAnsi" w:cstheme="minorBidi"/>
                <w:sz w:val="20"/>
                <w:szCs w:val="20"/>
                <w:lang w:eastAsia="ja-JP"/>
              </w:rPr>
            </w:pPr>
          </w:p>
          <w:p w14:paraId="14B00B95" w14:textId="77777777" w:rsidR="00C978F2" w:rsidRPr="00031D5C" w:rsidRDefault="00C978F2" w:rsidP="00C978F2">
            <w:pPr>
              <w:shd w:val="clear" w:color="auto" w:fill="FFFFFF"/>
              <w:spacing w:after="0" w:line="240" w:lineRule="auto"/>
              <w:jc w:val="left"/>
            </w:pPr>
          </w:p>
          <w:p w14:paraId="6E2D25F3" w14:textId="7B3F5DA4" w:rsidR="008A69E3" w:rsidRPr="00B855B6" w:rsidRDefault="008A69E3" w:rsidP="00B855B6">
            <w:pPr>
              <w:rPr>
                <w:b/>
                <w:bCs/>
                <w:color w:val="000000" w:themeColor="text1"/>
              </w:rPr>
            </w:pPr>
          </w:p>
        </w:tc>
      </w:tr>
      <w:tr w:rsidR="00C978F2" w14:paraId="4C070330" w14:textId="77777777" w:rsidTr="00F86647">
        <w:trPr>
          <w:trHeight w:val="4176"/>
        </w:trPr>
        <w:tc>
          <w:tcPr>
            <w:tcW w:w="11520" w:type="dxa"/>
            <w:gridSpan w:val="3"/>
          </w:tcPr>
          <w:p w14:paraId="2AB815C4" w14:textId="036FE66F" w:rsidR="001928CF" w:rsidRDefault="001928CF" w:rsidP="00A50BCD">
            <w:r>
              <w:rPr>
                <w:noProof/>
              </w:rPr>
              <w:lastRenderedPageBreak/>
              <w:drawing>
                <wp:anchor distT="0" distB="0" distL="114300" distR="114300" simplePos="0" relativeHeight="251668480" behindDoc="0" locked="0" layoutInCell="1" allowOverlap="1" wp14:anchorId="520B3119" wp14:editId="30B3330C">
                  <wp:simplePos x="0" y="0"/>
                  <wp:positionH relativeFrom="column">
                    <wp:posOffset>1325814</wp:posOffset>
                  </wp:positionH>
                  <wp:positionV relativeFrom="paragraph">
                    <wp:posOffset>-840339</wp:posOffset>
                  </wp:positionV>
                  <wp:extent cx="4002505" cy="1960105"/>
                  <wp:effectExtent l="0" t="0" r="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02505" cy="1960105"/>
                          </a:xfrm>
                          <a:prstGeom prst="rect">
                            <a:avLst/>
                          </a:prstGeom>
                        </pic:spPr>
                      </pic:pic>
                    </a:graphicData>
                  </a:graphic>
                  <wp14:sizeRelH relativeFrom="margin">
                    <wp14:pctWidth>0</wp14:pctWidth>
                  </wp14:sizeRelH>
                  <wp14:sizeRelV relativeFrom="margin">
                    <wp14:pctHeight>0</wp14:pctHeight>
                  </wp14:sizeRelV>
                </wp:anchor>
              </w:drawing>
            </w:r>
          </w:p>
          <w:p w14:paraId="59AB57C3" w14:textId="77777777" w:rsidR="001928CF" w:rsidRDefault="001928CF" w:rsidP="00A50BCD"/>
          <w:p w14:paraId="0BE2CF96" w14:textId="3D5080DB" w:rsidR="001928CF" w:rsidRDefault="001928CF" w:rsidP="00A50BCD">
            <w:r>
              <w:rPr>
                <w:noProof/>
              </w:rPr>
              <mc:AlternateContent>
                <mc:Choice Requires="wps">
                  <w:drawing>
                    <wp:anchor distT="0" distB="0" distL="114300" distR="114300" simplePos="0" relativeHeight="251670528" behindDoc="0" locked="0" layoutInCell="1" allowOverlap="1" wp14:anchorId="5FAE92EB" wp14:editId="733F7F89">
                      <wp:simplePos x="0" y="0"/>
                      <wp:positionH relativeFrom="column">
                        <wp:posOffset>1381961</wp:posOffset>
                      </wp:positionH>
                      <wp:positionV relativeFrom="paragraph">
                        <wp:posOffset>268772</wp:posOffset>
                      </wp:positionV>
                      <wp:extent cx="400240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002405" cy="635"/>
                              </a:xfrm>
                              <a:prstGeom prst="rect">
                                <a:avLst/>
                              </a:prstGeom>
                              <a:solidFill>
                                <a:prstClr val="white"/>
                              </a:solidFill>
                              <a:ln>
                                <a:noFill/>
                              </a:ln>
                            </wps:spPr>
                            <wps:txbx>
                              <w:txbxContent>
                                <w:p w14:paraId="0715B015" w14:textId="2874DE8D" w:rsidR="001928CF" w:rsidRPr="002800E6" w:rsidRDefault="001928CF" w:rsidP="001928CF">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1</w:t>
                                  </w:r>
                                  <w:r w:rsidR="004F4092">
                                    <w:fldChar w:fldCharType="end"/>
                                  </w:r>
                                  <w:r>
                                    <w:t xml:space="preserve"> Scrapy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E92EB" id="Text Box 14" o:spid="_x0000_s1028" type="#_x0000_t202" style="position:absolute;left:0;text-align:left;margin-left:108.8pt;margin-top:21.15pt;width:315.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xIGgIAAD8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" stroked="f">
                      <v:textbox style="mso-fit-shape-to-text:t" inset="0,0,0,0">
                        <w:txbxContent>
                          <w:p w14:paraId="0715B015" w14:textId="2874DE8D" w:rsidR="001928CF" w:rsidRPr="002800E6" w:rsidRDefault="001928CF" w:rsidP="001928CF">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1</w:t>
                            </w:r>
                            <w:r w:rsidR="004F4092">
                              <w:fldChar w:fldCharType="end"/>
                            </w:r>
                            <w:r>
                              <w:t xml:space="preserve"> Scrapy Tool</w:t>
                            </w:r>
                          </w:p>
                        </w:txbxContent>
                      </v:textbox>
                    </v:shape>
                  </w:pict>
                </mc:Fallback>
              </mc:AlternateContent>
            </w:r>
          </w:p>
          <w:p w14:paraId="55061702" w14:textId="016CEF35" w:rsidR="00C978F2" w:rsidRDefault="00C978F2" w:rsidP="00A50BCD"/>
          <w:p w14:paraId="772C5300" w14:textId="77777777" w:rsidR="00DC2844" w:rsidRPr="00DC2844" w:rsidRDefault="00DC2844" w:rsidP="00DC2844">
            <w:pPr>
              <w:pStyle w:val="Heading4"/>
              <w:shd w:val="clear" w:color="auto" w:fill="FFFFFF"/>
              <w:rPr>
                <w:b/>
                <w:bCs/>
                <w:smallCaps w:val="0"/>
                <w:spacing w:val="0"/>
                <w:sz w:val="20"/>
                <w:szCs w:val="20"/>
              </w:rPr>
            </w:pPr>
            <w:r w:rsidRPr="00DC2844">
              <w:rPr>
                <w:b/>
                <w:bCs/>
                <w:smallCaps w:val="0"/>
                <w:spacing w:val="0"/>
                <w:sz w:val="20"/>
                <w:szCs w:val="20"/>
              </w:rPr>
              <w:t>Shortcomings</w:t>
            </w:r>
          </w:p>
          <w:p w14:paraId="045D03D6" w14:textId="65344FC4" w:rsidR="00E97A8B" w:rsidRDefault="00DC2844" w:rsidP="00DC2844">
            <w:r>
              <w:t xml:space="preserve">In terms of JavaScript support, inspecting and developing the crawler to emulate </w:t>
            </w:r>
            <w:r w:rsidRPr="00DC2844">
              <w:rPr>
                <w:b/>
                <w:bCs/>
              </w:rPr>
              <w:t>AJAX/PJAX</w:t>
            </w:r>
            <w:r>
              <w:t xml:space="preserve"> requests takes time.</w:t>
            </w:r>
          </w:p>
          <w:p w14:paraId="3EE548A6" w14:textId="730C768C" w:rsidR="00E97A8B" w:rsidRPr="00E97A8B" w:rsidRDefault="009A7BF2" w:rsidP="00E97A8B">
            <w:pPr>
              <w:pStyle w:val="Title"/>
            </w:pPr>
            <w:hyperlink r:id="rId27" w:history="1">
              <w:r w:rsidR="00E97A8B" w:rsidRPr="009A7BF2">
                <w:rPr>
                  <w:rStyle w:val="Hyperlink"/>
                </w:rPr>
                <w:t>OctoParse</w:t>
              </w:r>
            </w:hyperlink>
          </w:p>
          <w:p w14:paraId="6A95C2DA" w14:textId="04B79067" w:rsidR="00E97A8B" w:rsidRDefault="00E97A8B" w:rsidP="00DC2844">
            <w:r w:rsidRPr="00E97A8B">
              <w:rPr>
                <w:b/>
                <w:bCs/>
              </w:rPr>
              <w:t>OctoParse</w:t>
            </w:r>
            <w:r w:rsidRPr="00E97A8B">
              <w:t>, like ParseHub, caters to users who wish to scrape data without having to write a single line of code, while still having complete control over the entire process thanks to their incredibly intuitive user interface.</w:t>
            </w:r>
          </w:p>
          <w:p w14:paraId="7ABE0FA5" w14:textId="77777777" w:rsidR="00E97A8B" w:rsidRPr="00E97A8B" w:rsidRDefault="00E97A8B" w:rsidP="00E97A8B">
            <w:pPr>
              <w:pStyle w:val="Heading4"/>
              <w:shd w:val="clear" w:color="auto" w:fill="FFFFFF"/>
              <w:rPr>
                <w:b/>
                <w:bCs/>
                <w:smallCaps w:val="0"/>
                <w:spacing w:val="0"/>
                <w:sz w:val="20"/>
                <w:szCs w:val="20"/>
              </w:rPr>
            </w:pPr>
            <w:r w:rsidRPr="00E97A8B">
              <w:rPr>
                <w:b/>
                <w:bCs/>
                <w:smallCaps w:val="0"/>
                <w:spacing w:val="0"/>
                <w:sz w:val="20"/>
                <w:szCs w:val="20"/>
              </w:rPr>
              <w:t>Key Features of OctoParse</w:t>
            </w:r>
          </w:p>
          <w:p w14:paraId="3E7BE883" w14:textId="77777777" w:rsidR="00067369" w:rsidRDefault="00067369" w:rsidP="00067369">
            <w:pPr>
              <w:spacing w:after="0"/>
            </w:pPr>
            <w:r>
              <w:t>For users that want to run scrapers on the cloud, there is a site parser and a hosted solution.</w:t>
            </w:r>
          </w:p>
          <w:p w14:paraId="112B65C9" w14:textId="3A076BB1" w:rsidR="00E97A8B" w:rsidRDefault="00067369" w:rsidP="00067369">
            <w:r>
              <w:t xml:space="preserve">Screen scraper that allows you to scrape behind login forms, fill in forms, render </w:t>
            </w:r>
            <w:r w:rsidRPr="00067369">
              <w:rPr>
                <w:b/>
                <w:bCs/>
              </w:rPr>
              <w:t>JavaScript</w:t>
            </w:r>
            <w:r>
              <w:t>, navigate through the infinite scroll, and many other things.</w:t>
            </w:r>
          </w:p>
          <w:p w14:paraId="3A9944F7" w14:textId="77777777" w:rsidR="00067369" w:rsidRPr="00067369" w:rsidRDefault="00067369" w:rsidP="00067369">
            <w:pPr>
              <w:pStyle w:val="Heading4"/>
              <w:shd w:val="clear" w:color="auto" w:fill="FFFFFF"/>
              <w:rPr>
                <w:b/>
                <w:bCs/>
                <w:smallCaps w:val="0"/>
                <w:spacing w:val="0"/>
                <w:sz w:val="20"/>
                <w:szCs w:val="20"/>
              </w:rPr>
            </w:pPr>
            <w:r w:rsidRPr="00067369">
              <w:rPr>
                <w:b/>
                <w:bCs/>
                <w:smallCaps w:val="0"/>
                <w:spacing w:val="0"/>
                <w:sz w:val="20"/>
                <w:szCs w:val="20"/>
              </w:rPr>
              <w:t>OctoParse Pricing</w:t>
            </w:r>
          </w:p>
          <w:p w14:paraId="24F77AA5" w14:textId="0CE55F61" w:rsidR="00067369" w:rsidRDefault="00067369" w:rsidP="00067369">
            <w:pPr>
              <w:numPr>
                <w:ilvl w:val="0"/>
                <w:numId w:val="6"/>
              </w:numPr>
              <w:shd w:val="clear" w:color="auto" w:fill="FFFFFF"/>
              <w:spacing w:after="100" w:afterAutospacing="1"/>
              <w:jc w:val="left"/>
            </w:pPr>
            <w:r w:rsidRPr="00067369">
              <w:rPr>
                <w:b/>
              </w:rPr>
              <w:t>Free</w:t>
            </w:r>
            <w:r w:rsidRPr="00067369">
              <w:t>: This plan offers unlimited pages per crawl, unlimited computers,10,00 records per export, and 2 concurrent local runs allowing you to build up to 10 crawlers for free with community support. </w:t>
            </w:r>
          </w:p>
          <w:p w14:paraId="5688B55F" w14:textId="50A9B062" w:rsidR="00067369" w:rsidRDefault="00067369" w:rsidP="00D72C9D">
            <w:pPr>
              <w:shd w:val="clear" w:color="auto" w:fill="FFFFFF"/>
              <w:spacing w:after="100" w:afterAutospacing="1"/>
              <w:ind w:left="720"/>
              <w:jc w:val="left"/>
            </w:pPr>
          </w:p>
          <w:p w14:paraId="18E0765F" w14:textId="7629DB06" w:rsidR="00D72C9D" w:rsidRDefault="00D72C9D" w:rsidP="00D72C9D">
            <w:pPr>
              <w:shd w:val="clear" w:color="auto" w:fill="FFFFFF"/>
              <w:spacing w:after="100" w:afterAutospacing="1"/>
              <w:ind w:left="720"/>
              <w:jc w:val="left"/>
            </w:pPr>
          </w:p>
          <w:p w14:paraId="3EC45E14" w14:textId="436ED15B" w:rsidR="00D72C9D" w:rsidRPr="00067369" w:rsidRDefault="00D72C9D" w:rsidP="00D72C9D">
            <w:pPr>
              <w:shd w:val="clear" w:color="auto" w:fill="FFFFFF"/>
              <w:spacing w:after="100" w:afterAutospacing="1"/>
              <w:ind w:left="720"/>
              <w:jc w:val="left"/>
            </w:pPr>
            <w:r>
              <w:rPr>
                <w:noProof/>
              </w:rPr>
              <w:lastRenderedPageBreak/>
              <w:drawing>
                <wp:anchor distT="0" distB="0" distL="114300" distR="114300" simplePos="0" relativeHeight="251671552" behindDoc="0" locked="0" layoutInCell="1" allowOverlap="1" wp14:anchorId="533BF982" wp14:editId="4920CDAB">
                  <wp:simplePos x="0" y="0"/>
                  <wp:positionH relativeFrom="column">
                    <wp:posOffset>1269966</wp:posOffset>
                  </wp:positionH>
                  <wp:positionV relativeFrom="paragraph">
                    <wp:posOffset>332339</wp:posOffset>
                  </wp:positionV>
                  <wp:extent cx="4629150" cy="11836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8554"/>
                          <a:stretch/>
                        </pic:blipFill>
                        <pic:spPr bwMode="auto">
                          <a:xfrm>
                            <a:off x="0" y="0"/>
                            <a:ext cx="4629150" cy="1183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BB48A8" w14:textId="032FEA08" w:rsidR="00067369" w:rsidRPr="00067369" w:rsidRDefault="00067369" w:rsidP="00067369">
            <w:pPr>
              <w:rPr>
                <w:b/>
                <w:bCs/>
              </w:rPr>
            </w:pPr>
          </w:p>
          <w:p w14:paraId="4680DE51" w14:textId="77777777" w:rsidR="009C461C" w:rsidRDefault="009C461C" w:rsidP="00A50BCD"/>
          <w:p w14:paraId="495D1E6B" w14:textId="77777777" w:rsidR="009C461C" w:rsidRDefault="009C461C" w:rsidP="00A50BCD"/>
          <w:p w14:paraId="7A7A5404" w14:textId="48300FA1" w:rsidR="009C461C" w:rsidRDefault="009C461C" w:rsidP="00A50BCD">
            <w:r>
              <w:rPr>
                <w:noProof/>
              </w:rPr>
              <mc:AlternateContent>
                <mc:Choice Requires="wps">
                  <w:drawing>
                    <wp:anchor distT="0" distB="0" distL="114300" distR="114300" simplePos="0" relativeHeight="251673600" behindDoc="0" locked="0" layoutInCell="1" allowOverlap="1" wp14:anchorId="1759388A" wp14:editId="108F1534">
                      <wp:simplePos x="0" y="0"/>
                      <wp:positionH relativeFrom="column">
                        <wp:posOffset>1382295</wp:posOffset>
                      </wp:positionH>
                      <wp:positionV relativeFrom="paragraph">
                        <wp:posOffset>85425</wp:posOffset>
                      </wp:positionV>
                      <wp:extent cx="4629150" cy="160421"/>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629150" cy="160421"/>
                              </a:xfrm>
                              <a:prstGeom prst="rect">
                                <a:avLst/>
                              </a:prstGeom>
                              <a:solidFill>
                                <a:prstClr val="white"/>
                              </a:solidFill>
                              <a:ln>
                                <a:noFill/>
                              </a:ln>
                            </wps:spPr>
                            <wps:txbx>
                              <w:txbxContent>
                                <w:p w14:paraId="56B7A415" w14:textId="10F71281" w:rsidR="00D72C9D" w:rsidRPr="0041439D" w:rsidRDefault="00D72C9D" w:rsidP="00D72C9D">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2</w:t>
                                  </w:r>
                                  <w:r w:rsidR="004F4092">
                                    <w:fldChar w:fldCharType="end"/>
                                  </w:r>
                                  <w:r>
                                    <w:t xml:space="preserve"> Octoparse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9388A" id="Text Box 16" o:spid="_x0000_s1029" type="#_x0000_t202" style="position:absolute;left:0;text-align:left;margin-left:108.85pt;margin-top:6.75pt;width:364.5pt;height: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" stroked="f">
                      <v:textbox inset="0,0,0,0">
                        <w:txbxContent>
                          <w:p w14:paraId="56B7A415" w14:textId="10F71281" w:rsidR="00D72C9D" w:rsidRPr="0041439D" w:rsidRDefault="00D72C9D" w:rsidP="00D72C9D">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2</w:t>
                            </w:r>
                            <w:r w:rsidR="004F4092">
                              <w:fldChar w:fldCharType="end"/>
                            </w:r>
                            <w:r>
                              <w:t xml:space="preserve"> Octoparse</w:t>
                            </w:r>
                          </w:p>
                        </w:txbxContent>
                      </v:textbox>
                    </v:shape>
                  </w:pict>
                </mc:Fallback>
              </mc:AlternateContent>
            </w:r>
          </w:p>
          <w:p w14:paraId="5A25DCFC" w14:textId="77777777" w:rsidR="00C96F6C" w:rsidRDefault="00C96F6C" w:rsidP="00C96F6C">
            <w:pPr>
              <w:pStyle w:val="Heading4"/>
              <w:shd w:val="clear" w:color="auto" w:fill="FFFFFF"/>
            </w:pPr>
            <w:r w:rsidRPr="00C96F6C">
              <w:rPr>
                <w:b/>
                <w:bCs/>
                <w:smallCaps w:val="0"/>
                <w:spacing w:val="0"/>
                <w:sz w:val="20"/>
                <w:szCs w:val="20"/>
              </w:rPr>
              <w:t>Shortcomings</w:t>
            </w:r>
          </w:p>
          <w:p w14:paraId="3045471A" w14:textId="77777777" w:rsidR="001928CF" w:rsidRDefault="00C96F6C" w:rsidP="00C96F6C">
            <w:r>
              <w:t>If you run the crawler using local extraction rather than cloud extraction, it will automatically terminate after 4 hours, making the process of recovering, saving, and starting over with the next set of data very time-consuming.</w:t>
            </w:r>
          </w:p>
          <w:p w14:paraId="6E3D46D6" w14:textId="102162EC" w:rsidR="00BD1D97" w:rsidRPr="00BD1D97" w:rsidRDefault="006236D4" w:rsidP="00BD1D97">
            <w:pPr>
              <w:pStyle w:val="Title"/>
            </w:pPr>
            <w:hyperlink r:id="rId29" w:history="1">
              <w:r w:rsidR="00BD1D97" w:rsidRPr="006236D4">
                <w:rPr>
                  <w:rStyle w:val="Hyperlink"/>
                </w:rPr>
                <w:t>Scraper API</w:t>
              </w:r>
            </w:hyperlink>
          </w:p>
          <w:p w14:paraId="13D1DC8B" w14:textId="76844FA2" w:rsidR="00C96F6C" w:rsidRDefault="006724ED" w:rsidP="00C96F6C">
            <w:r>
              <w:rPr>
                <w:noProof/>
              </w:rPr>
              <w:drawing>
                <wp:anchor distT="0" distB="0" distL="114300" distR="114300" simplePos="0" relativeHeight="251674624" behindDoc="0" locked="0" layoutInCell="1" allowOverlap="1" wp14:anchorId="3C3D357B" wp14:editId="030DA7E6">
                  <wp:simplePos x="0" y="0"/>
                  <wp:positionH relativeFrom="column">
                    <wp:posOffset>1864060</wp:posOffset>
                  </wp:positionH>
                  <wp:positionV relativeFrom="paragraph">
                    <wp:posOffset>393098</wp:posOffset>
                  </wp:positionV>
                  <wp:extent cx="3209925" cy="1143000"/>
                  <wp:effectExtent l="0" t="0" r="9525" b="0"/>
                  <wp:wrapThrough wrapText="bothSides">
                    <wp:wrapPolygon edited="0">
                      <wp:start x="0" y="0"/>
                      <wp:lineTo x="0" y="21240"/>
                      <wp:lineTo x="21536" y="21240"/>
                      <wp:lineTo x="2153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09925" cy="1143000"/>
                          </a:xfrm>
                          <a:prstGeom prst="rect">
                            <a:avLst/>
                          </a:prstGeom>
                        </pic:spPr>
                      </pic:pic>
                    </a:graphicData>
                  </a:graphic>
                </wp:anchor>
              </w:drawing>
            </w:r>
            <w:r w:rsidR="00BD1D97" w:rsidRPr="00BD1D97">
              <w:rPr>
                <w:b/>
                <w:bCs/>
              </w:rPr>
              <w:t>Scraper API</w:t>
            </w:r>
            <w:r w:rsidR="00BD1D97" w:rsidRPr="00BD1D97">
              <w:t xml:space="preserve"> is intended for web scraper designers. It supports browsers, proxies, and CAPTCHAs, so raw HTML from any website may be accessed with a simple API call.</w:t>
            </w:r>
          </w:p>
          <w:p w14:paraId="112ED0A5" w14:textId="4CEFFC60" w:rsidR="006724ED" w:rsidRPr="005F3309" w:rsidRDefault="00636320" w:rsidP="00C96F6C">
            <w:r>
              <w:rPr>
                <w:noProof/>
              </w:rPr>
              <mc:AlternateContent>
                <mc:Choice Requires="wps">
                  <w:drawing>
                    <wp:anchor distT="0" distB="0" distL="114300" distR="114300" simplePos="0" relativeHeight="251676672" behindDoc="0" locked="0" layoutInCell="1" allowOverlap="1" wp14:anchorId="481614A8" wp14:editId="6A1FDFAD">
                      <wp:simplePos x="0" y="0"/>
                      <wp:positionH relativeFrom="column">
                        <wp:posOffset>1863725</wp:posOffset>
                      </wp:positionH>
                      <wp:positionV relativeFrom="paragraph">
                        <wp:posOffset>1113155</wp:posOffset>
                      </wp:positionV>
                      <wp:extent cx="3209925" cy="168275"/>
                      <wp:effectExtent l="0" t="0" r="9525" b="3175"/>
                      <wp:wrapThrough wrapText="bothSides">
                        <wp:wrapPolygon edited="0">
                          <wp:start x="0" y="0"/>
                          <wp:lineTo x="0" y="19562"/>
                          <wp:lineTo x="21536" y="19562"/>
                          <wp:lineTo x="21536"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209925" cy="168275"/>
                              </a:xfrm>
                              <a:prstGeom prst="rect">
                                <a:avLst/>
                              </a:prstGeom>
                              <a:solidFill>
                                <a:prstClr val="white"/>
                              </a:solidFill>
                              <a:ln>
                                <a:noFill/>
                              </a:ln>
                            </wps:spPr>
                            <wps:txbx>
                              <w:txbxContent>
                                <w:p w14:paraId="7680D9B7" w14:textId="2BB25121" w:rsidR="006724ED" w:rsidRPr="004F6915" w:rsidRDefault="006724ED" w:rsidP="006724ED">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3</w:t>
                                  </w:r>
                                  <w:r w:rsidR="004F4092">
                                    <w:fldChar w:fldCharType="end"/>
                                  </w:r>
                                  <w:r>
                                    <w:t xml:space="preserve"> Scraperapi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614A8" id="Text Box 18" o:spid="_x0000_s1030" type="#_x0000_t202" style="position:absolute;left:0;text-align:left;margin-left:146.75pt;margin-top:87.65pt;width:252.75pt;height:13.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ZtHgIAAEI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" stroked="f">
                      <v:textbox inset="0,0,0,0">
                        <w:txbxContent>
                          <w:p w14:paraId="7680D9B7" w14:textId="2BB25121" w:rsidR="006724ED" w:rsidRPr="004F6915" w:rsidRDefault="006724ED" w:rsidP="006724ED">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3</w:t>
                            </w:r>
                            <w:r w:rsidR="004F4092">
                              <w:fldChar w:fldCharType="end"/>
                            </w:r>
                            <w:r>
                              <w:t xml:space="preserve"> Scraperapi</w:t>
                            </w:r>
                          </w:p>
                        </w:txbxContent>
                      </v:textbox>
                      <w10:wrap type="through"/>
                    </v:shape>
                  </w:pict>
                </mc:Fallback>
              </mc:AlternateContent>
            </w:r>
          </w:p>
        </w:tc>
      </w:tr>
      <w:tr w:rsidR="00827520" w14:paraId="27DF442B" w14:textId="77777777" w:rsidTr="00F86647">
        <w:trPr>
          <w:trHeight w:val="4176"/>
        </w:trPr>
        <w:tc>
          <w:tcPr>
            <w:tcW w:w="11520" w:type="dxa"/>
            <w:gridSpan w:val="3"/>
          </w:tcPr>
          <w:p w14:paraId="00B6FB1B" w14:textId="77777777" w:rsidR="00827520" w:rsidRPr="004F4092" w:rsidRDefault="00827520" w:rsidP="00827520">
            <w:pPr>
              <w:pStyle w:val="Heading4"/>
              <w:shd w:val="clear" w:color="auto" w:fill="FFFFFF"/>
              <w:rPr>
                <w:b/>
                <w:bCs/>
                <w:smallCaps w:val="0"/>
                <w:spacing w:val="0"/>
                <w:sz w:val="20"/>
                <w:szCs w:val="20"/>
              </w:rPr>
            </w:pPr>
            <w:r w:rsidRPr="004F4092">
              <w:rPr>
                <w:b/>
                <w:bCs/>
                <w:smallCaps w:val="0"/>
                <w:spacing w:val="0"/>
                <w:sz w:val="20"/>
                <w:szCs w:val="20"/>
              </w:rPr>
              <w:lastRenderedPageBreak/>
              <w:t>Scraper API Pricing</w:t>
            </w:r>
          </w:p>
          <w:p w14:paraId="06CBFC73" w14:textId="77777777" w:rsidR="00827520" w:rsidRPr="004F4092" w:rsidRDefault="00827520" w:rsidP="004F4092">
            <w:pPr>
              <w:pStyle w:val="NormalWeb"/>
              <w:shd w:val="clear" w:color="auto" w:fill="FFFFFF"/>
              <w:spacing w:before="0" w:beforeAutospacing="0"/>
              <w:rPr>
                <w:rFonts w:asciiTheme="minorHAnsi" w:eastAsiaTheme="minorEastAsia" w:hAnsiTheme="minorHAnsi" w:cstheme="minorBidi"/>
                <w:sz w:val="20"/>
                <w:szCs w:val="20"/>
                <w:lang w:eastAsia="ja-JP"/>
              </w:rPr>
            </w:pPr>
            <w:r w:rsidRPr="004F4092">
              <w:rPr>
                <w:rFonts w:asciiTheme="minorHAnsi" w:eastAsiaTheme="minorEastAsia" w:hAnsiTheme="minorHAnsi" w:cstheme="minorBidi"/>
                <w:sz w:val="20"/>
                <w:szCs w:val="20"/>
                <w:lang w:eastAsia="ja-JP"/>
              </w:rPr>
              <w:t>Scraper API offers 1000 free API calls to start. Scraper API thereafter offers several lucrative price plans to pick from.</w:t>
            </w:r>
          </w:p>
          <w:p w14:paraId="1A9196B0" w14:textId="078B3E05" w:rsidR="00827520" w:rsidRDefault="00827520" w:rsidP="004F4092">
            <w:pPr>
              <w:numPr>
                <w:ilvl w:val="0"/>
                <w:numId w:val="7"/>
              </w:numPr>
              <w:shd w:val="clear" w:color="auto" w:fill="FFFFFF"/>
              <w:spacing w:before="100" w:beforeAutospacing="1" w:after="100" w:afterAutospacing="1" w:line="240" w:lineRule="auto"/>
              <w:jc w:val="left"/>
            </w:pPr>
            <w:r w:rsidRPr="004F4092">
              <w:rPr>
                <w:b/>
              </w:rPr>
              <w:t>Hobby($29/month)</w:t>
            </w:r>
            <w:r w:rsidRPr="004F4092">
              <w:t>: This plan offers 10 Concurrent requests, 250,000 API Calls, no Geotargeting, no JS Rendering, Standard Proxies, and reliable Email Support.</w:t>
            </w:r>
          </w:p>
          <w:p w14:paraId="28E2A330" w14:textId="0A0E9644" w:rsidR="004F4092" w:rsidRPr="004F4092" w:rsidRDefault="0018600F" w:rsidP="004F4092">
            <w:pPr>
              <w:pStyle w:val="Title"/>
            </w:pPr>
            <w:hyperlink r:id="rId31" w:history="1">
              <w:proofErr w:type="spellStart"/>
              <w:r w:rsidR="004F4092" w:rsidRPr="0018600F">
                <w:rPr>
                  <w:rStyle w:val="Hyperlink"/>
                </w:rPr>
                <w:t>Mozenda</w:t>
              </w:r>
              <w:proofErr w:type="spellEnd"/>
            </w:hyperlink>
          </w:p>
          <w:p w14:paraId="01B20C9C" w14:textId="7D07AFE6" w:rsidR="004F4092" w:rsidRDefault="004F4092" w:rsidP="00A50BCD">
            <w:pPr>
              <w:rPr>
                <w:noProof/>
              </w:rPr>
            </w:pPr>
            <w:r>
              <w:rPr>
                <w:noProof/>
              </w:rPr>
              <w:drawing>
                <wp:anchor distT="0" distB="0" distL="114300" distR="114300" simplePos="0" relativeHeight="251677696" behindDoc="0" locked="0" layoutInCell="1" allowOverlap="1" wp14:anchorId="70B5A06A" wp14:editId="727ECD8D">
                  <wp:simplePos x="0" y="0"/>
                  <wp:positionH relativeFrom="column">
                    <wp:posOffset>1129030</wp:posOffset>
                  </wp:positionH>
                  <wp:positionV relativeFrom="paragraph">
                    <wp:posOffset>69616</wp:posOffset>
                  </wp:positionV>
                  <wp:extent cx="4779010" cy="68961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32523" b="17511"/>
                          <a:stretch/>
                        </pic:blipFill>
                        <pic:spPr bwMode="auto">
                          <a:xfrm>
                            <a:off x="0" y="0"/>
                            <a:ext cx="4779010" cy="689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5CC182" w14:textId="79E26348" w:rsidR="004F4092" w:rsidRDefault="004F4092" w:rsidP="00A50BCD">
            <w:pPr>
              <w:rPr>
                <w:noProof/>
              </w:rPr>
            </w:pPr>
          </w:p>
          <w:p w14:paraId="440320D3" w14:textId="4FD61B26" w:rsidR="004F4092" w:rsidRDefault="004F4092" w:rsidP="00A50BCD">
            <w:pPr>
              <w:rPr>
                <w:noProof/>
              </w:rPr>
            </w:pPr>
            <w:r>
              <w:rPr>
                <w:noProof/>
              </w:rPr>
              <mc:AlternateContent>
                <mc:Choice Requires="wps">
                  <w:drawing>
                    <wp:anchor distT="0" distB="0" distL="114300" distR="114300" simplePos="0" relativeHeight="251679744" behindDoc="0" locked="0" layoutInCell="1" allowOverlap="1" wp14:anchorId="2BB5E413" wp14:editId="3CF6D9FB">
                      <wp:simplePos x="0" y="0"/>
                      <wp:positionH relativeFrom="column">
                        <wp:posOffset>1147545</wp:posOffset>
                      </wp:positionH>
                      <wp:positionV relativeFrom="paragraph">
                        <wp:posOffset>248519</wp:posOffset>
                      </wp:positionV>
                      <wp:extent cx="478155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72BF45E1" w14:textId="4755D380" w:rsidR="004F4092" w:rsidRPr="007335C5" w:rsidRDefault="004F4092" w:rsidP="004F4092">
                                  <w:pPr>
                                    <w:pStyle w:val="Caption"/>
                                    <w:jc w:val="center"/>
                                    <w:rPr>
                                      <w:noProof/>
                                      <w:sz w:val="20"/>
                                      <w:szCs w:val="20"/>
                                    </w:rPr>
                                  </w:pPr>
                                  <w:r>
                                    <w:t xml:space="preserve">Figure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Mozenda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E413" id="Text Box 22" o:spid="_x0000_s1031" type="#_x0000_t202" style="position:absolute;left:0;text-align:left;margin-left:90.35pt;margin-top:19.55pt;width:37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" stroked="f">
                      <v:textbox style="mso-fit-shape-to-text:t" inset="0,0,0,0">
                        <w:txbxContent>
                          <w:p w14:paraId="72BF45E1" w14:textId="4755D380" w:rsidR="004F4092" w:rsidRPr="007335C5" w:rsidRDefault="004F4092" w:rsidP="004F4092">
                            <w:pPr>
                              <w:pStyle w:val="Caption"/>
                              <w:jc w:val="center"/>
                              <w:rPr>
                                <w:noProof/>
                                <w:sz w:val="20"/>
                                <w:szCs w:val="20"/>
                              </w:rPr>
                            </w:pPr>
                            <w:r>
                              <w:t xml:space="preserve">Figure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Mozenda</w:t>
                            </w:r>
                          </w:p>
                        </w:txbxContent>
                      </v:textbox>
                    </v:shape>
                  </w:pict>
                </mc:Fallback>
              </mc:AlternateContent>
            </w:r>
          </w:p>
          <w:p w14:paraId="3BF0D2A9" w14:textId="364B7D91" w:rsidR="004F4092" w:rsidRDefault="004F4092" w:rsidP="00A50BCD">
            <w:pPr>
              <w:rPr>
                <w:noProof/>
              </w:rPr>
            </w:pPr>
          </w:p>
          <w:p w14:paraId="2B883891" w14:textId="0989AAD5" w:rsidR="005C528A" w:rsidRPr="005C528A" w:rsidRDefault="005C528A" w:rsidP="005C528A">
            <w:pPr>
              <w:spacing w:after="0"/>
              <w:rPr>
                <w:b/>
                <w:bCs/>
                <w:noProof/>
              </w:rPr>
            </w:pPr>
            <w:r w:rsidRPr="005C528A">
              <w:rPr>
                <w:b/>
                <w:bCs/>
                <w:noProof/>
              </w:rPr>
              <w:t>Target Audience</w:t>
            </w:r>
          </w:p>
          <w:p w14:paraId="091CE53E" w14:textId="6121E6BC" w:rsidR="005C528A" w:rsidRDefault="005C528A" w:rsidP="00A50BCD">
            <w:pPr>
              <w:rPr>
                <w:noProof/>
              </w:rPr>
            </w:pPr>
            <w:r w:rsidRPr="005C528A">
              <w:rPr>
                <w:noProof/>
              </w:rPr>
              <w:t>Mozenda is a cloud-based self-service Web Scraping software for businesses. Mozenda has scraped over 7 billion pages and has enterprise customers all around the world.</w:t>
            </w:r>
          </w:p>
          <w:p w14:paraId="042639B2" w14:textId="77777777" w:rsidR="00EF287A" w:rsidRPr="00EF287A" w:rsidRDefault="00EF287A" w:rsidP="00EF287A">
            <w:pPr>
              <w:spacing w:after="0"/>
              <w:rPr>
                <w:b/>
                <w:bCs/>
                <w:noProof/>
              </w:rPr>
            </w:pPr>
            <w:r w:rsidRPr="00EF287A">
              <w:rPr>
                <w:b/>
                <w:bCs/>
                <w:noProof/>
              </w:rPr>
              <w:t>Key Features of Mozenda</w:t>
            </w:r>
          </w:p>
          <w:p w14:paraId="498015AA" w14:textId="77777777" w:rsidR="00EF287A" w:rsidRDefault="00EF287A" w:rsidP="00EF287A">
            <w:pPr>
              <w:pStyle w:val="ListParagraph"/>
              <w:numPr>
                <w:ilvl w:val="0"/>
                <w:numId w:val="8"/>
              </w:numPr>
              <w:spacing w:after="0"/>
              <w:rPr>
                <w:noProof/>
              </w:rPr>
            </w:pPr>
            <w:r>
              <w:rPr>
                <w:noProof/>
              </w:rPr>
              <w:t>Offers point and click interface to create Web Scraping events in no time.</w:t>
            </w:r>
          </w:p>
          <w:p w14:paraId="51CBF6D8" w14:textId="77777777" w:rsidR="00EF287A" w:rsidRDefault="00EF287A" w:rsidP="00EF287A">
            <w:pPr>
              <w:pStyle w:val="ListParagraph"/>
              <w:numPr>
                <w:ilvl w:val="0"/>
                <w:numId w:val="8"/>
              </w:numPr>
              <w:spacing w:after="0"/>
              <w:rPr>
                <w:noProof/>
              </w:rPr>
            </w:pPr>
            <w:r>
              <w:rPr>
                <w:noProof/>
              </w:rPr>
              <w:t>Request blocking features and job sequencer to harvest web data in real-time.</w:t>
            </w:r>
          </w:p>
          <w:p w14:paraId="6C9DAD29" w14:textId="570F77FD" w:rsidR="00E62C1F" w:rsidRDefault="00EF287A" w:rsidP="00EF287A">
            <w:pPr>
              <w:pStyle w:val="ListParagraph"/>
              <w:numPr>
                <w:ilvl w:val="0"/>
                <w:numId w:val="8"/>
              </w:numPr>
              <w:spacing w:after="0"/>
              <w:rPr>
                <w:noProof/>
              </w:rPr>
            </w:pPr>
            <w:r>
              <w:rPr>
                <w:noProof/>
              </w:rPr>
              <w:t>Best customer support and in-class account management.</w:t>
            </w:r>
          </w:p>
          <w:p w14:paraId="077B1B13" w14:textId="6C35A361" w:rsidR="00CF6736" w:rsidRDefault="00CF6736" w:rsidP="00CF6736">
            <w:pPr>
              <w:spacing w:after="0"/>
              <w:rPr>
                <w:noProof/>
              </w:rPr>
            </w:pPr>
          </w:p>
          <w:p w14:paraId="60C9A82A" w14:textId="77777777" w:rsidR="00CF6736" w:rsidRDefault="00CF6736" w:rsidP="00CF6736">
            <w:pPr>
              <w:spacing w:after="0"/>
              <w:rPr>
                <w:noProof/>
              </w:rPr>
            </w:pPr>
          </w:p>
          <w:p w14:paraId="4D83361C" w14:textId="5144430B" w:rsidR="00F065C4" w:rsidRDefault="00F065C4" w:rsidP="00F065C4">
            <w:pPr>
              <w:spacing w:after="0"/>
              <w:rPr>
                <w:noProof/>
              </w:rPr>
            </w:pPr>
          </w:p>
          <w:p w14:paraId="42CCE43F" w14:textId="495D2A44" w:rsidR="00D21ABC" w:rsidRDefault="00D21ABC" w:rsidP="00F065C4">
            <w:pPr>
              <w:spacing w:after="0"/>
              <w:rPr>
                <w:noProof/>
              </w:rPr>
            </w:pPr>
          </w:p>
          <w:p w14:paraId="162B4354" w14:textId="14C2B214" w:rsidR="00D21ABC" w:rsidRDefault="00D21ABC" w:rsidP="00F065C4">
            <w:pPr>
              <w:spacing w:after="0"/>
              <w:rPr>
                <w:noProof/>
              </w:rPr>
            </w:pPr>
          </w:p>
          <w:p w14:paraId="49DADFD6" w14:textId="77777777" w:rsidR="004F4092" w:rsidRDefault="00D21ABC" w:rsidP="000F2E33">
            <w:pPr>
              <w:spacing w:after="0"/>
              <w:rPr>
                <w:noProof/>
              </w:rPr>
            </w:pPr>
            <w:r w:rsidRPr="00D21ABC">
              <w:rPr>
                <w:b/>
                <w:bCs/>
                <w:noProof/>
              </w:rPr>
              <w:lastRenderedPageBreak/>
              <w:t>It then highlighted</w:t>
            </w:r>
            <w:r w:rsidRPr="00D21ABC">
              <w:rPr>
                <w:noProof/>
              </w:rPr>
              <w:t xml:space="preserve"> the critical factors to consider when making an informed decision about purchasing a </w:t>
            </w:r>
            <w:r w:rsidRPr="00D21ABC">
              <w:rPr>
                <w:b/>
                <w:bCs/>
                <w:noProof/>
              </w:rPr>
              <w:t>Web Scraping Tool</w:t>
            </w:r>
            <w:r w:rsidRPr="00D21ABC">
              <w:rPr>
                <w:noProof/>
              </w:rPr>
              <w:t xml:space="preserve">, followed by a sneak peek at the best Web Scraping Tools on the market based on a variety of characteristics. </w:t>
            </w:r>
            <w:r w:rsidR="000F2E33">
              <w:rPr>
                <w:noProof/>
              </w:rPr>
              <w:t xml:space="preserve">A </w:t>
            </w:r>
            <w:r w:rsidRPr="00D21ABC">
              <w:rPr>
                <w:noProof/>
              </w:rPr>
              <w:t>user should select the Web Scraping Tools that are best suited to their needs. Extracting complicated data from a broad mix of data sources might be difficult</w:t>
            </w:r>
            <w:r w:rsidR="000F2E33">
              <w:rPr>
                <w:noProof/>
              </w:rPr>
              <w:t>.</w:t>
            </w:r>
          </w:p>
          <w:p w14:paraId="1C1181F0" w14:textId="77777777" w:rsidR="001D01F9" w:rsidRDefault="001D01F9" w:rsidP="000F2E33">
            <w:pPr>
              <w:spacing w:after="0"/>
              <w:rPr>
                <w:noProof/>
              </w:rPr>
            </w:pPr>
          </w:p>
          <w:p w14:paraId="1E653C5C" w14:textId="738B5228" w:rsidR="005D6ACF" w:rsidRPr="002F73CE" w:rsidRDefault="001D01F9" w:rsidP="002F73CE">
            <w:pPr>
              <w:spacing w:after="0"/>
              <w:rPr>
                <w:rFonts w:asciiTheme="majorHAnsi" w:hAnsiTheme="majorHAnsi"/>
                <w:b/>
                <w:caps/>
                <w:color w:val="000000" w:themeColor="text1"/>
                <w:spacing w:val="10"/>
                <w:sz w:val="72"/>
                <w:szCs w:val="40"/>
              </w:rPr>
            </w:pPr>
            <w:r w:rsidRPr="00096311">
              <w:rPr>
                <w:rFonts w:asciiTheme="majorHAnsi" w:hAnsiTheme="majorHAnsi"/>
                <w:b/>
                <w:caps/>
                <w:color w:val="000000" w:themeColor="text1"/>
                <w:spacing w:val="10"/>
                <w:sz w:val="72"/>
                <w:szCs w:val="40"/>
              </w:rPr>
              <w:t xml:space="preserve">References </w:t>
            </w:r>
          </w:p>
          <w:p w14:paraId="42F57A98" w14:textId="4FF366BC" w:rsidR="005D6ACF" w:rsidRDefault="005D6ACF" w:rsidP="00A371CA">
            <w:pPr>
              <w:pStyle w:val="ListParagraph"/>
              <w:numPr>
                <w:ilvl w:val="0"/>
                <w:numId w:val="10"/>
              </w:numPr>
              <w:spacing w:after="0"/>
            </w:pPr>
            <w:r>
              <w:t xml:space="preserve">Anon (n.d.) </w:t>
            </w:r>
            <w:r>
              <w:rPr>
                <w:i/>
                <w:iCs/>
              </w:rPr>
              <w:t>What is the best way to scrape data from a website?</w:t>
            </w:r>
            <w:r>
              <w:t xml:space="preserve"> Quora. </w:t>
            </w:r>
            <w:hyperlink r:id="rId33" w:history="1">
              <w:r w:rsidRPr="00AF306B">
                <w:rPr>
                  <w:rStyle w:val="Hyperlink"/>
                </w:rPr>
                <w:t>https://www.quora.com/What-is-the-best-way-to-scrape-data-from-a-website</w:t>
              </w:r>
            </w:hyperlink>
            <w:r>
              <w:t xml:space="preserve"> </w:t>
            </w:r>
            <w:r>
              <w:t xml:space="preserve"> [Accessed: </w:t>
            </w:r>
            <w:r>
              <w:t>12</w:t>
            </w:r>
            <w:r>
              <w:t xml:space="preserve"> July 2022].</w:t>
            </w:r>
          </w:p>
          <w:p w14:paraId="47B9200D" w14:textId="240F5FD3" w:rsidR="005D6ACF" w:rsidRDefault="005D6ACF" w:rsidP="00D977A6">
            <w:pPr>
              <w:pStyle w:val="ListParagraph"/>
              <w:spacing w:after="0"/>
            </w:pPr>
          </w:p>
          <w:p w14:paraId="7CDBF7F7" w14:textId="555969F9" w:rsidR="005D6ACF" w:rsidRDefault="005D6ACF" w:rsidP="00A371CA">
            <w:pPr>
              <w:pStyle w:val="ListParagraph"/>
              <w:numPr>
                <w:ilvl w:val="0"/>
                <w:numId w:val="10"/>
              </w:numPr>
              <w:spacing w:after="0"/>
            </w:pPr>
            <w:r>
              <w:t xml:space="preserve">Wu, S. (2022) </w:t>
            </w:r>
            <w:r>
              <w:rPr>
                <w:i/>
                <w:iCs/>
              </w:rPr>
              <w:t xml:space="preserve">Web Scraping Basics. How to scrape data from a website in… | by </w:t>
            </w:r>
            <w:proofErr w:type="spellStart"/>
            <w:r>
              <w:rPr>
                <w:i/>
                <w:iCs/>
              </w:rPr>
              <w:t>Songhao</w:t>
            </w:r>
            <w:proofErr w:type="spellEnd"/>
            <w:r>
              <w:rPr>
                <w:i/>
                <w:iCs/>
              </w:rPr>
              <w:t xml:space="preserve"> Wu | Towards Data Science</w:t>
            </w:r>
            <w:r>
              <w:t xml:space="preserve">. 3 May 2022. Medium. </w:t>
            </w:r>
            <w:hyperlink r:id="rId34" w:history="1">
              <w:r w:rsidRPr="00AF306B">
                <w:rPr>
                  <w:rStyle w:val="Hyperlink"/>
                </w:rPr>
                <w:t>https://towardsdatascience.com/web-scraping-basics-82f8b5acd45c</w:t>
              </w:r>
            </w:hyperlink>
            <w:r>
              <w:t xml:space="preserve"> </w:t>
            </w:r>
            <w:r>
              <w:t xml:space="preserve"> [Accessed: </w:t>
            </w:r>
            <w:r>
              <w:t>14</w:t>
            </w:r>
            <w:r>
              <w:t xml:space="preserve"> July 2022].</w:t>
            </w:r>
          </w:p>
          <w:p w14:paraId="62435CB5" w14:textId="4D487122" w:rsidR="000B26C4" w:rsidRDefault="000B26C4" w:rsidP="00D977A6">
            <w:pPr>
              <w:pStyle w:val="ListParagraph"/>
              <w:spacing w:after="0"/>
            </w:pPr>
          </w:p>
          <w:p w14:paraId="6F28F5F9" w14:textId="230FF2D3" w:rsidR="000B26C4" w:rsidRDefault="000B26C4" w:rsidP="00A371CA">
            <w:pPr>
              <w:pStyle w:val="ListParagraph"/>
              <w:numPr>
                <w:ilvl w:val="0"/>
                <w:numId w:val="10"/>
              </w:numPr>
              <w:spacing w:after="0"/>
              <w:rPr>
                <w:noProof/>
              </w:rPr>
            </w:pPr>
            <w:proofErr w:type="spellStart"/>
            <w:r>
              <w:t>Phaujdar</w:t>
            </w:r>
            <w:proofErr w:type="spellEnd"/>
            <w:r>
              <w:t xml:space="preserve">, A. &amp; Agrawal, V. (n.d.) </w:t>
            </w:r>
            <w:r>
              <w:rPr>
                <w:i/>
                <w:iCs/>
              </w:rPr>
              <w:t xml:space="preserve">8 Best Web Scraping Tools - Learn | </w:t>
            </w:r>
            <w:proofErr w:type="spellStart"/>
            <w:r>
              <w:rPr>
                <w:i/>
                <w:iCs/>
              </w:rPr>
              <w:t>Hevo</w:t>
            </w:r>
            <w:proofErr w:type="spellEnd"/>
            <w:r>
              <w:t xml:space="preserve">. Learn | </w:t>
            </w:r>
            <w:proofErr w:type="spellStart"/>
            <w:r>
              <w:t>Hevo</w:t>
            </w:r>
            <w:proofErr w:type="spellEnd"/>
            <w:r>
              <w:t xml:space="preserve">. https://hevodata.com/learn/8-best-web-scraping-tools/ [Accessed: </w:t>
            </w:r>
            <w:r>
              <w:t>16</w:t>
            </w:r>
            <w:r>
              <w:t xml:space="preserve"> July 2022].</w:t>
            </w:r>
          </w:p>
          <w:p w14:paraId="6D15C6A9" w14:textId="77777777" w:rsidR="00E81061" w:rsidRDefault="00E81061" w:rsidP="00E81061">
            <w:pPr>
              <w:pStyle w:val="ListParagraph"/>
              <w:rPr>
                <w:noProof/>
              </w:rPr>
            </w:pPr>
          </w:p>
          <w:p w14:paraId="35E353E2" w14:textId="16BADF48" w:rsidR="00E81061" w:rsidRDefault="000927A7" w:rsidP="00A371CA">
            <w:pPr>
              <w:pStyle w:val="ListParagraph"/>
              <w:numPr>
                <w:ilvl w:val="0"/>
                <w:numId w:val="10"/>
              </w:numPr>
              <w:spacing w:after="0"/>
              <w:rPr>
                <w:noProof/>
              </w:rPr>
            </w:pPr>
            <w:r>
              <w:t xml:space="preserve">Anon (2019) </w:t>
            </w:r>
            <w:r>
              <w:rPr>
                <w:i/>
                <w:iCs/>
              </w:rPr>
              <w:t xml:space="preserve">14 Best Web Scraping Tools </w:t>
            </w:r>
            <w:proofErr w:type="gramStart"/>
            <w:r>
              <w:rPr>
                <w:i/>
                <w:iCs/>
              </w:rPr>
              <w:t>For</w:t>
            </w:r>
            <w:proofErr w:type="gramEnd"/>
            <w:r>
              <w:rPr>
                <w:i/>
                <w:iCs/>
              </w:rPr>
              <w:t xml:space="preserve"> Developers - </w:t>
            </w:r>
            <w:proofErr w:type="spellStart"/>
            <w:r>
              <w:rPr>
                <w:i/>
                <w:iCs/>
              </w:rPr>
              <w:t>ScraperAPI</w:t>
            </w:r>
            <w:proofErr w:type="spellEnd"/>
            <w:r>
              <w:t xml:space="preserve">. 31 December 2019. </w:t>
            </w:r>
            <w:proofErr w:type="spellStart"/>
            <w:r>
              <w:t>ScraperAPI</w:t>
            </w:r>
            <w:proofErr w:type="spellEnd"/>
            <w:r>
              <w:t xml:space="preserve">. https://www.scraperapi.com/blog/the-10-best-web-scraping-tools/ [Accessed: </w:t>
            </w:r>
            <w:r>
              <w:t>15</w:t>
            </w:r>
            <w:r>
              <w:t xml:space="preserve"> July 2022].</w:t>
            </w:r>
          </w:p>
          <w:p w14:paraId="703CB79B" w14:textId="77777777" w:rsidR="0052370C" w:rsidRDefault="0052370C" w:rsidP="0052370C">
            <w:pPr>
              <w:pStyle w:val="ListParagraph"/>
              <w:rPr>
                <w:noProof/>
              </w:rPr>
            </w:pPr>
          </w:p>
          <w:p w14:paraId="5918CF8D" w14:textId="3ED31F73" w:rsidR="00D977A6" w:rsidRDefault="00D977A6" w:rsidP="002E1554">
            <w:pPr>
              <w:spacing w:after="0"/>
              <w:rPr>
                <w:noProof/>
              </w:rPr>
            </w:pPr>
          </w:p>
        </w:tc>
      </w:tr>
      <w:tr w:rsidR="00F86647" w14:paraId="6D0AA83B" w14:textId="77777777" w:rsidTr="00F86647">
        <w:trPr>
          <w:trHeight w:val="4464"/>
        </w:trPr>
        <w:tc>
          <w:tcPr>
            <w:tcW w:w="11520" w:type="dxa"/>
            <w:gridSpan w:val="3"/>
          </w:tcPr>
          <w:p w14:paraId="416F7C91" w14:textId="580FB746" w:rsidR="00F86647" w:rsidRDefault="00F86647" w:rsidP="00F86647">
            <w:pPr>
              <w:pStyle w:val="Image"/>
            </w:pPr>
          </w:p>
        </w:tc>
      </w:tr>
    </w:tbl>
    <w:p w14:paraId="4CE4CC4E" w14:textId="77777777" w:rsidR="00996406" w:rsidRPr="00F86647" w:rsidRDefault="00996406" w:rsidP="00F86647">
      <w:pPr>
        <w:pStyle w:val="NoSpacing"/>
        <w:rPr>
          <w:sz w:val="10"/>
        </w:rPr>
      </w:pPr>
    </w:p>
    <w:sectPr w:rsidR="00996406" w:rsidRPr="00F86647" w:rsidSect="00342E74">
      <w:pgSz w:w="12240" w:h="15840"/>
      <w:pgMar w:top="360" w:right="360" w:bottom="36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5BFB0" w14:textId="77777777" w:rsidR="00557206" w:rsidRDefault="00557206" w:rsidP="00614DF7">
      <w:pPr>
        <w:spacing w:after="0" w:line="240" w:lineRule="auto"/>
      </w:pPr>
      <w:r>
        <w:separator/>
      </w:r>
    </w:p>
  </w:endnote>
  <w:endnote w:type="continuationSeparator" w:id="0">
    <w:p w14:paraId="083F4CC0" w14:textId="77777777" w:rsidR="00557206" w:rsidRDefault="00557206" w:rsidP="00614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639CF" w14:textId="77777777" w:rsidR="00557206" w:rsidRDefault="00557206" w:rsidP="00614DF7">
      <w:pPr>
        <w:spacing w:after="0" w:line="240" w:lineRule="auto"/>
      </w:pPr>
      <w:r>
        <w:separator/>
      </w:r>
    </w:p>
  </w:footnote>
  <w:footnote w:type="continuationSeparator" w:id="0">
    <w:p w14:paraId="17D9B3D4" w14:textId="77777777" w:rsidR="00557206" w:rsidRDefault="00557206" w:rsidP="00614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E7635"/>
    <w:multiLevelType w:val="hybridMultilevel"/>
    <w:tmpl w:val="19F41B2C"/>
    <w:lvl w:ilvl="0" w:tplc="8E1C6D36">
      <w:start w:val="1"/>
      <w:numFmt w:val="decimal"/>
      <w:lvlText w:val="%1)"/>
      <w:lvlJc w:val="left"/>
      <w:pPr>
        <w:ind w:left="-23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80" w:hanging="360"/>
      </w:pPr>
    </w:lvl>
    <w:lvl w:ilvl="4" w:tplc="04090019" w:tentative="1">
      <w:start w:val="1"/>
      <w:numFmt w:val="lowerLetter"/>
      <w:lvlText w:val="%5."/>
      <w:lvlJc w:val="left"/>
      <w:pPr>
        <w:ind w:left="540" w:hanging="360"/>
      </w:pPr>
    </w:lvl>
    <w:lvl w:ilvl="5" w:tplc="0409001B" w:tentative="1">
      <w:start w:val="1"/>
      <w:numFmt w:val="lowerRoman"/>
      <w:lvlText w:val="%6."/>
      <w:lvlJc w:val="right"/>
      <w:pPr>
        <w:ind w:left="1260" w:hanging="180"/>
      </w:pPr>
    </w:lvl>
    <w:lvl w:ilvl="6" w:tplc="0409000F" w:tentative="1">
      <w:start w:val="1"/>
      <w:numFmt w:val="decimal"/>
      <w:lvlText w:val="%7."/>
      <w:lvlJc w:val="left"/>
      <w:pPr>
        <w:ind w:left="1980" w:hanging="360"/>
      </w:pPr>
    </w:lvl>
    <w:lvl w:ilvl="7" w:tplc="04090019" w:tentative="1">
      <w:start w:val="1"/>
      <w:numFmt w:val="lowerLetter"/>
      <w:lvlText w:val="%8."/>
      <w:lvlJc w:val="left"/>
      <w:pPr>
        <w:ind w:left="2700" w:hanging="360"/>
      </w:pPr>
    </w:lvl>
    <w:lvl w:ilvl="8" w:tplc="0409001B" w:tentative="1">
      <w:start w:val="1"/>
      <w:numFmt w:val="lowerRoman"/>
      <w:lvlText w:val="%9."/>
      <w:lvlJc w:val="right"/>
      <w:pPr>
        <w:ind w:left="3420" w:hanging="180"/>
      </w:pPr>
    </w:lvl>
  </w:abstractNum>
  <w:abstractNum w:abstractNumId="1" w15:restartNumberingAfterBreak="0">
    <w:nsid w:val="0CB407D8"/>
    <w:multiLevelType w:val="hybridMultilevel"/>
    <w:tmpl w:val="7C52EF56"/>
    <w:lvl w:ilvl="0" w:tplc="34F04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F84626"/>
    <w:multiLevelType w:val="hybridMultilevel"/>
    <w:tmpl w:val="277C33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E3C21D7"/>
    <w:multiLevelType w:val="multilevel"/>
    <w:tmpl w:val="D30C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E142BE"/>
    <w:multiLevelType w:val="multilevel"/>
    <w:tmpl w:val="48B0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DD67A1"/>
    <w:multiLevelType w:val="hybridMultilevel"/>
    <w:tmpl w:val="D766DE3A"/>
    <w:lvl w:ilvl="0" w:tplc="45622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2366CEC"/>
    <w:multiLevelType w:val="hybridMultilevel"/>
    <w:tmpl w:val="F48AD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B048E4"/>
    <w:multiLevelType w:val="multilevel"/>
    <w:tmpl w:val="369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676814"/>
    <w:multiLevelType w:val="multilevel"/>
    <w:tmpl w:val="3888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A56668"/>
    <w:multiLevelType w:val="multilevel"/>
    <w:tmpl w:val="F306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9299122">
    <w:abstractNumId w:val="2"/>
  </w:num>
  <w:num w:numId="2" w16cid:durableId="1863278212">
    <w:abstractNumId w:val="4"/>
  </w:num>
  <w:num w:numId="3" w16cid:durableId="349916133">
    <w:abstractNumId w:val="8"/>
  </w:num>
  <w:num w:numId="4" w16cid:durableId="55519935">
    <w:abstractNumId w:val="1"/>
  </w:num>
  <w:num w:numId="5" w16cid:durableId="945649005">
    <w:abstractNumId w:val="3"/>
  </w:num>
  <w:num w:numId="6" w16cid:durableId="139199231">
    <w:abstractNumId w:val="7"/>
  </w:num>
  <w:num w:numId="7" w16cid:durableId="2130734720">
    <w:abstractNumId w:val="9"/>
  </w:num>
  <w:num w:numId="8" w16cid:durableId="1620793518">
    <w:abstractNumId w:val="6"/>
  </w:num>
  <w:num w:numId="9" w16cid:durableId="1420441531">
    <w:abstractNumId w:val="0"/>
  </w:num>
  <w:num w:numId="10" w16cid:durableId="2138644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2D0"/>
    <w:rsid w:val="00011B82"/>
    <w:rsid w:val="00031D5C"/>
    <w:rsid w:val="0005486A"/>
    <w:rsid w:val="00054BB6"/>
    <w:rsid w:val="00067369"/>
    <w:rsid w:val="00083C64"/>
    <w:rsid w:val="000878B9"/>
    <w:rsid w:val="000927A7"/>
    <w:rsid w:val="00096311"/>
    <w:rsid w:val="000B26C4"/>
    <w:rsid w:val="000F2E33"/>
    <w:rsid w:val="00152BCD"/>
    <w:rsid w:val="001846A1"/>
    <w:rsid w:val="0018600F"/>
    <w:rsid w:val="001928CF"/>
    <w:rsid w:val="001A5947"/>
    <w:rsid w:val="001B3D54"/>
    <w:rsid w:val="001D01F9"/>
    <w:rsid w:val="0020656E"/>
    <w:rsid w:val="0023384A"/>
    <w:rsid w:val="0024733D"/>
    <w:rsid w:val="0026785F"/>
    <w:rsid w:val="00277413"/>
    <w:rsid w:val="002D5969"/>
    <w:rsid w:val="002E1554"/>
    <w:rsid w:val="002F0E97"/>
    <w:rsid w:val="002F73CE"/>
    <w:rsid w:val="00307A0A"/>
    <w:rsid w:val="00342E74"/>
    <w:rsid w:val="00381A5A"/>
    <w:rsid w:val="00385A4E"/>
    <w:rsid w:val="003B3513"/>
    <w:rsid w:val="003B52A2"/>
    <w:rsid w:val="003E3262"/>
    <w:rsid w:val="003E63CB"/>
    <w:rsid w:val="004033B5"/>
    <w:rsid w:val="00411B65"/>
    <w:rsid w:val="00423267"/>
    <w:rsid w:val="004453A3"/>
    <w:rsid w:val="004510A4"/>
    <w:rsid w:val="00455859"/>
    <w:rsid w:val="00470F74"/>
    <w:rsid w:val="004C41C2"/>
    <w:rsid w:val="004F4092"/>
    <w:rsid w:val="004F6D24"/>
    <w:rsid w:val="0052370C"/>
    <w:rsid w:val="005513FF"/>
    <w:rsid w:val="00557206"/>
    <w:rsid w:val="00587053"/>
    <w:rsid w:val="005A1FC5"/>
    <w:rsid w:val="005A5B19"/>
    <w:rsid w:val="005C0EBE"/>
    <w:rsid w:val="005C528A"/>
    <w:rsid w:val="005C5649"/>
    <w:rsid w:val="005D2655"/>
    <w:rsid w:val="005D6ACF"/>
    <w:rsid w:val="005F3309"/>
    <w:rsid w:val="00614DF7"/>
    <w:rsid w:val="0062123A"/>
    <w:rsid w:val="00621D04"/>
    <w:rsid w:val="0062208C"/>
    <w:rsid w:val="006236D4"/>
    <w:rsid w:val="00636320"/>
    <w:rsid w:val="006457D6"/>
    <w:rsid w:val="00646E75"/>
    <w:rsid w:val="00647D17"/>
    <w:rsid w:val="00647E57"/>
    <w:rsid w:val="0065723F"/>
    <w:rsid w:val="006724ED"/>
    <w:rsid w:val="00682EC8"/>
    <w:rsid w:val="006B5AE3"/>
    <w:rsid w:val="006C423B"/>
    <w:rsid w:val="006E172F"/>
    <w:rsid w:val="00776787"/>
    <w:rsid w:val="00793A5E"/>
    <w:rsid w:val="00800598"/>
    <w:rsid w:val="00801473"/>
    <w:rsid w:val="008038D8"/>
    <w:rsid w:val="00827520"/>
    <w:rsid w:val="00894BB1"/>
    <w:rsid w:val="008A2C4F"/>
    <w:rsid w:val="008A6506"/>
    <w:rsid w:val="008A69E3"/>
    <w:rsid w:val="008B21D8"/>
    <w:rsid w:val="00926138"/>
    <w:rsid w:val="00927973"/>
    <w:rsid w:val="00960DBF"/>
    <w:rsid w:val="00963E02"/>
    <w:rsid w:val="00994BBB"/>
    <w:rsid w:val="0099628D"/>
    <w:rsid w:val="00996406"/>
    <w:rsid w:val="009A7BF2"/>
    <w:rsid w:val="009B4F05"/>
    <w:rsid w:val="009C461C"/>
    <w:rsid w:val="009D3224"/>
    <w:rsid w:val="00A006B5"/>
    <w:rsid w:val="00A01FE5"/>
    <w:rsid w:val="00A128BE"/>
    <w:rsid w:val="00A12D00"/>
    <w:rsid w:val="00A26061"/>
    <w:rsid w:val="00A371CA"/>
    <w:rsid w:val="00A402EA"/>
    <w:rsid w:val="00A47668"/>
    <w:rsid w:val="00A50BCD"/>
    <w:rsid w:val="00AB463E"/>
    <w:rsid w:val="00AD07A9"/>
    <w:rsid w:val="00AD0B3D"/>
    <w:rsid w:val="00AE50BD"/>
    <w:rsid w:val="00B855B6"/>
    <w:rsid w:val="00BA07B6"/>
    <w:rsid w:val="00BD056D"/>
    <w:rsid w:val="00BD1D97"/>
    <w:rsid w:val="00BD4130"/>
    <w:rsid w:val="00BF1FB9"/>
    <w:rsid w:val="00C05A75"/>
    <w:rsid w:val="00C36D8A"/>
    <w:rsid w:val="00C42D53"/>
    <w:rsid w:val="00C62C10"/>
    <w:rsid w:val="00C72B97"/>
    <w:rsid w:val="00C762D0"/>
    <w:rsid w:val="00C96F6C"/>
    <w:rsid w:val="00C978F2"/>
    <w:rsid w:val="00CA237C"/>
    <w:rsid w:val="00CA4B76"/>
    <w:rsid w:val="00CF31A0"/>
    <w:rsid w:val="00CF6736"/>
    <w:rsid w:val="00D00A18"/>
    <w:rsid w:val="00D11189"/>
    <w:rsid w:val="00D1232A"/>
    <w:rsid w:val="00D21ABC"/>
    <w:rsid w:val="00D27C86"/>
    <w:rsid w:val="00D51050"/>
    <w:rsid w:val="00D61DAA"/>
    <w:rsid w:val="00D62D36"/>
    <w:rsid w:val="00D72C9D"/>
    <w:rsid w:val="00D81CB1"/>
    <w:rsid w:val="00D977A6"/>
    <w:rsid w:val="00DC0547"/>
    <w:rsid w:val="00DC0AE6"/>
    <w:rsid w:val="00DC2844"/>
    <w:rsid w:val="00DE6193"/>
    <w:rsid w:val="00E31247"/>
    <w:rsid w:val="00E41183"/>
    <w:rsid w:val="00E55D74"/>
    <w:rsid w:val="00E62C1F"/>
    <w:rsid w:val="00E62C8C"/>
    <w:rsid w:val="00E73866"/>
    <w:rsid w:val="00E77E78"/>
    <w:rsid w:val="00E81061"/>
    <w:rsid w:val="00E82D45"/>
    <w:rsid w:val="00E91C45"/>
    <w:rsid w:val="00E97A8B"/>
    <w:rsid w:val="00EC1EC6"/>
    <w:rsid w:val="00EC1FE2"/>
    <w:rsid w:val="00EE6459"/>
    <w:rsid w:val="00EF287A"/>
    <w:rsid w:val="00F00646"/>
    <w:rsid w:val="00F065C4"/>
    <w:rsid w:val="00F86647"/>
    <w:rsid w:val="00F91B29"/>
    <w:rsid w:val="00FB36D1"/>
    <w:rsid w:val="00FE4766"/>
    <w:rsid w:val="00FF45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D87A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381A5A"/>
  </w:style>
  <w:style w:type="paragraph" w:styleId="Heading1">
    <w:name w:val="heading 1"/>
    <w:basedOn w:val="Normal"/>
    <w:next w:val="Normal"/>
    <w:link w:val="Heading1Char"/>
    <w:uiPriority w:val="9"/>
    <w:qFormat/>
    <w:rsid w:val="0065723F"/>
    <w:pPr>
      <w:spacing w:line="240" w:lineRule="auto"/>
      <w:jc w:val="left"/>
      <w:outlineLvl w:val="0"/>
    </w:pPr>
    <w:rPr>
      <w:rFonts w:asciiTheme="majorHAnsi" w:hAnsiTheme="majorHAnsi"/>
      <w:b/>
      <w:caps/>
      <w:color w:val="000000" w:themeColor="text1"/>
      <w:spacing w:val="10"/>
      <w:sz w:val="72"/>
      <w:szCs w:val="40"/>
    </w:rPr>
  </w:style>
  <w:style w:type="paragraph" w:styleId="Heading2">
    <w:name w:val="heading 2"/>
    <w:basedOn w:val="Normal"/>
    <w:next w:val="Normal"/>
    <w:link w:val="Heading2Char"/>
    <w:uiPriority w:val="9"/>
    <w:unhideWhenUsed/>
    <w:qFormat/>
    <w:rsid w:val="00647E57"/>
    <w:pPr>
      <w:outlineLvl w:val="1"/>
    </w:pPr>
    <w:rPr>
      <w:caps/>
      <w:color w:val="3476B1" w:themeColor="accent2" w:themeShade="BF"/>
      <w:sz w:val="22"/>
    </w:rPr>
  </w:style>
  <w:style w:type="paragraph" w:styleId="Heading3">
    <w:name w:val="heading 3"/>
    <w:basedOn w:val="Normal"/>
    <w:next w:val="Normal"/>
    <w:link w:val="Heading3Char"/>
    <w:uiPriority w:val="9"/>
    <w:semiHidden/>
    <w:qFormat/>
    <w:rsid w:val="00C62C10"/>
    <w:pPr>
      <w:spacing w:after="0"/>
      <w:jc w:val="left"/>
      <w:outlineLvl w:val="2"/>
    </w:pPr>
    <w:rPr>
      <w:smallCaps/>
      <w:spacing w:val="5"/>
      <w:sz w:val="24"/>
      <w:szCs w:val="24"/>
    </w:rPr>
  </w:style>
  <w:style w:type="paragraph" w:styleId="Heading4">
    <w:name w:val="heading 4"/>
    <w:basedOn w:val="Normal"/>
    <w:next w:val="Normal"/>
    <w:link w:val="Heading4Char"/>
    <w:uiPriority w:val="9"/>
    <w:semiHidden/>
    <w:qFormat/>
    <w:rsid w:val="00C62C1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qFormat/>
    <w:rsid w:val="00C62C10"/>
    <w:pPr>
      <w:spacing w:before="200" w:after="0"/>
      <w:jc w:val="left"/>
      <w:outlineLvl w:val="4"/>
    </w:pPr>
    <w:rPr>
      <w:smallCaps/>
      <w:color w:val="3476B1" w:themeColor="accent2" w:themeShade="BF"/>
      <w:spacing w:val="10"/>
      <w:sz w:val="22"/>
      <w:szCs w:val="26"/>
    </w:rPr>
  </w:style>
  <w:style w:type="paragraph" w:styleId="Heading6">
    <w:name w:val="heading 6"/>
    <w:basedOn w:val="Normal"/>
    <w:next w:val="Normal"/>
    <w:link w:val="Heading6Char"/>
    <w:uiPriority w:val="9"/>
    <w:semiHidden/>
    <w:qFormat/>
    <w:rsid w:val="00C62C10"/>
    <w:pPr>
      <w:spacing w:after="0"/>
      <w:jc w:val="left"/>
      <w:outlineLvl w:val="5"/>
    </w:pPr>
    <w:rPr>
      <w:smallCaps/>
      <w:color w:val="629DD1" w:themeColor="accent2"/>
      <w:spacing w:val="5"/>
      <w:sz w:val="22"/>
    </w:rPr>
  </w:style>
  <w:style w:type="paragraph" w:styleId="Heading7">
    <w:name w:val="heading 7"/>
    <w:basedOn w:val="Normal"/>
    <w:next w:val="Normal"/>
    <w:link w:val="Heading7Char"/>
    <w:uiPriority w:val="9"/>
    <w:semiHidden/>
    <w:qFormat/>
    <w:rsid w:val="00C62C10"/>
    <w:pPr>
      <w:spacing w:after="0"/>
      <w:jc w:val="left"/>
      <w:outlineLvl w:val="6"/>
    </w:pPr>
    <w:rPr>
      <w:b/>
      <w:smallCaps/>
      <w:color w:val="629DD1" w:themeColor="accent2"/>
      <w:spacing w:val="10"/>
    </w:rPr>
  </w:style>
  <w:style w:type="paragraph" w:styleId="Heading8">
    <w:name w:val="heading 8"/>
    <w:basedOn w:val="Normal"/>
    <w:next w:val="Normal"/>
    <w:link w:val="Heading8Char"/>
    <w:uiPriority w:val="9"/>
    <w:semiHidden/>
    <w:qFormat/>
    <w:rsid w:val="00C62C10"/>
    <w:pPr>
      <w:spacing w:after="0"/>
      <w:jc w:val="left"/>
      <w:outlineLvl w:val="7"/>
    </w:pPr>
    <w:rPr>
      <w:b/>
      <w:i/>
      <w:smallCaps/>
      <w:color w:val="3476B1" w:themeColor="accent2" w:themeShade="BF"/>
    </w:rPr>
  </w:style>
  <w:style w:type="paragraph" w:styleId="Heading9">
    <w:name w:val="heading 9"/>
    <w:basedOn w:val="Normal"/>
    <w:next w:val="Normal"/>
    <w:link w:val="Heading9Char"/>
    <w:uiPriority w:val="9"/>
    <w:semiHidden/>
    <w:qFormat/>
    <w:rsid w:val="00C62C10"/>
    <w:pPr>
      <w:spacing w:after="0"/>
      <w:jc w:val="left"/>
      <w:outlineLvl w:val="8"/>
    </w:pPr>
    <w:rPr>
      <w:b/>
      <w:i/>
      <w:smallCaps/>
      <w:color w:val="224E7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81A5A"/>
    <w:rPr>
      <w:smallCaps/>
      <w:spacing w:val="10"/>
      <w:sz w:val="22"/>
      <w:szCs w:val="22"/>
    </w:rPr>
  </w:style>
  <w:style w:type="character" w:customStyle="1" w:styleId="Heading5Char">
    <w:name w:val="Heading 5 Char"/>
    <w:basedOn w:val="DefaultParagraphFont"/>
    <w:link w:val="Heading5"/>
    <w:uiPriority w:val="9"/>
    <w:semiHidden/>
    <w:rsid w:val="00381A5A"/>
    <w:rPr>
      <w:smallCaps/>
      <w:color w:val="3476B1" w:themeColor="accent2" w:themeShade="BF"/>
      <w:spacing w:val="10"/>
      <w:sz w:val="22"/>
      <w:szCs w:val="26"/>
    </w:rPr>
  </w:style>
  <w:style w:type="character" w:customStyle="1" w:styleId="Heading1Char">
    <w:name w:val="Heading 1 Char"/>
    <w:basedOn w:val="DefaultParagraphFont"/>
    <w:link w:val="Heading1"/>
    <w:uiPriority w:val="9"/>
    <w:rsid w:val="0065723F"/>
    <w:rPr>
      <w:rFonts w:asciiTheme="majorHAnsi" w:hAnsiTheme="majorHAnsi"/>
      <w:b/>
      <w:caps/>
      <w:color w:val="000000" w:themeColor="text1"/>
      <w:spacing w:val="10"/>
      <w:sz w:val="72"/>
      <w:szCs w:val="40"/>
    </w:rPr>
  </w:style>
  <w:style w:type="character" w:customStyle="1" w:styleId="Heading2Char">
    <w:name w:val="Heading 2 Char"/>
    <w:basedOn w:val="DefaultParagraphFont"/>
    <w:link w:val="Heading2"/>
    <w:uiPriority w:val="9"/>
    <w:rsid w:val="00647E57"/>
    <w:rPr>
      <w:caps/>
      <w:color w:val="3476B1" w:themeColor="accent2" w:themeShade="BF"/>
      <w:sz w:val="22"/>
    </w:rPr>
  </w:style>
  <w:style w:type="character" w:customStyle="1" w:styleId="Heading3Char">
    <w:name w:val="Heading 3 Char"/>
    <w:basedOn w:val="DefaultParagraphFont"/>
    <w:link w:val="Heading3"/>
    <w:uiPriority w:val="9"/>
    <w:semiHidden/>
    <w:rsid w:val="00381A5A"/>
    <w:rPr>
      <w:smallCaps/>
      <w:spacing w:val="5"/>
      <w:sz w:val="24"/>
      <w:szCs w:val="24"/>
    </w:rPr>
  </w:style>
  <w:style w:type="character" w:customStyle="1" w:styleId="Heading6Char">
    <w:name w:val="Heading 6 Char"/>
    <w:basedOn w:val="DefaultParagraphFont"/>
    <w:link w:val="Heading6"/>
    <w:uiPriority w:val="9"/>
    <w:semiHidden/>
    <w:rsid w:val="00381A5A"/>
    <w:rPr>
      <w:smallCaps/>
      <w:color w:val="629DD1" w:themeColor="accent2"/>
      <w:spacing w:val="5"/>
      <w:sz w:val="22"/>
    </w:rPr>
  </w:style>
  <w:style w:type="character" w:customStyle="1" w:styleId="Heading7Char">
    <w:name w:val="Heading 7 Char"/>
    <w:basedOn w:val="DefaultParagraphFont"/>
    <w:link w:val="Heading7"/>
    <w:uiPriority w:val="9"/>
    <w:semiHidden/>
    <w:rsid w:val="00381A5A"/>
    <w:rPr>
      <w:b/>
      <w:smallCaps/>
      <w:color w:val="629DD1" w:themeColor="accent2"/>
      <w:spacing w:val="10"/>
    </w:rPr>
  </w:style>
  <w:style w:type="character" w:customStyle="1" w:styleId="Heading8Char">
    <w:name w:val="Heading 8 Char"/>
    <w:basedOn w:val="DefaultParagraphFont"/>
    <w:link w:val="Heading8"/>
    <w:uiPriority w:val="9"/>
    <w:semiHidden/>
    <w:rsid w:val="00381A5A"/>
    <w:rPr>
      <w:b/>
      <w:i/>
      <w:smallCaps/>
      <w:color w:val="3476B1" w:themeColor="accent2" w:themeShade="BF"/>
    </w:rPr>
  </w:style>
  <w:style w:type="character" w:customStyle="1" w:styleId="Heading9Char">
    <w:name w:val="Heading 9 Char"/>
    <w:basedOn w:val="DefaultParagraphFont"/>
    <w:link w:val="Heading9"/>
    <w:uiPriority w:val="9"/>
    <w:semiHidden/>
    <w:rsid w:val="00381A5A"/>
    <w:rPr>
      <w:b/>
      <w:i/>
      <w:smallCaps/>
      <w:color w:val="224E76" w:themeColor="accent2" w:themeShade="7F"/>
    </w:rPr>
  </w:style>
  <w:style w:type="paragraph" w:styleId="Caption">
    <w:name w:val="caption"/>
    <w:basedOn w:val="Normal"/>
    <w:next w:val="Normal"/>
    <w:uiPriority w:val="35"/>
    <w:unhideWhenUsed/>
    <w:qFormat/>
    <w:rsid w:val="00C62C10"/>
    <w:rPr>
      <w:b/>
      <w:bCs/>
      <w:caps/>
      <w:sz w:val="16"/>
      <w:szCs w:val="18"/>
    </w:rPr>
  </w:style>
  <w:style w:type="paragraph" w:styleId="Title">
    <w:name w:val="Title"/>
    <w:basedOn w:val="Normal"/>
    <w:next w:val="Normal"/>
    <w:link w:val="TitleChar"/>
    <w:uiPriority w:val="10"/>
    <w:qFormat/>
    <w:rsid w:val="0065723F"/>
    <w:pPr>
      <w:spacing w:after="0" w:line="240" w:lineRule="auto"/>
      <w:jc w:val="left"/>
    </w:pPr>
    <w:rPr>
      <w:rFonts w:ascii="Calibri" w:hAnsi="Calibri" w:cstheme="majorHAnsi"/>
      <w:b/>
      <w:sz w:val="56"/>
    </w:rPr>
  </w:style>
  <w:style w:type="character" w:customStyle="1" w:styleId="TitleChar">
    <w:name w:val="Title Char"/>
    <w:basedOn w:val="DefaultParagraphFont"/>
    <w:link w:val="Title"/>
    <w:uiPriority w:val="10"/>
    <w:rsid w:val="0065723F"/>
    <w:rPr>
      <w:rFonts w:ascii="Calibri" w:hAnsi="Calibri" w:cstheme="majorHAnsi"/>
      <w:b/>
      <w:sz w:val="56"/>
    </w:rPr>
  </w:style>
  <w:style w:type="paragraph" w:styleId="Subtitle">
    <w:name w:val="Subtitle"/>
    <w:basedOn w:val="Normal"/>
    <w:next w:val="Normal"/>
    <w:link w:val="SubtitleChar"/>
    <w:uiPriority w:val="11"/>
    <w:qFormat/>
    <w:rsid w:val="0065723F"/>
    <w:pPr>
      <w:spacing w:line="240" w:lineRule="auto"/>
      <w:jc w:val="left"/>
    </w:pPr>
    <w:rPr>
      <w:caps/>
      <w:smallCaps/>
      <w:color w:val="3476B1" w:themeColor="accent2" w:themeShade="BF"/>
      <w:sz w:val="40"/>
    </w:rPr>
  </w:style>
  <w:style w:type="character" w:customStyle="1" w:styleId="SubtitleChar">
    <w:name w:val="Subtitle Char"/>
    <w:basedOn w:val="DefaultParagraphFont"/>
    <w:link w:val="Subtitle"/>
    <w:uiPriority w:val="11"/>
    <w:rsid w:val="0065723F"/>
    <w:rPr>
      <w:caps/>
      <w:smallCaps/>
      <w:color w:val="3476B1" w:themeColor="accent2" w:themeShade="BF"/>
      <w:sz w:val="40"/>
    </w:rPr>
  </w:style>
  <w:style w:type="character" w:styleId="Strong">
    <w:name w:val="Strong"/>
    <w:uiPriority w:val="22"/>
    <w:qFormat/>
    <w:rsid w:val="00C62C10"/>
    <w:rPr>
      <w:b/>
      <w:color w:val="629DD1" w:themeColor="accent2"/>
    </w:rPr>
  </w:style>
  <w:style w:type="character" w:styleId="Emphasis">
    <w:name w:val="Emphasis"/>
    <w:uiPriority w:val="20"/>
    <w:semiHidden/>
    <w:rsid w:val="00C62C10"/>
    <w:rPr>
      <w:b/>
      <w:i/>
      <w:spacing w:val="10"/>
    </w:rPr>
  </w:style>
  <w:style w:type="paragraph" w:styleId="NoSpacing">
    <w:name w:val="No Spacing"/>
    <w:basedOn w:val="Normal"/>
    <w:link w:val="NoSpacingChar"/>
    <w:uiPriority w:val="1"/>
    <w:qFormat/>
    <w:rsid w:val="00C62C10"/>
    <w:pPr>
      <w:spacing w:after="0" w:line="240" w:lineRule="auto"/>
    </w:pPr>
  </w:style>
  <w:style w:type="character" w:customStyle="1" w:styleId="NoSpacingChar">
    <w:name w:val="No Spacing Char"/>
    <w:basedOn w:val="DefaultParagraphFont"/>
    <w:link w:val="NoSpacing"/>
    <w:uiPriority w:val="1"/>
    <w:rsid w:val="00C62C10"/>
  </w:style>
  <w:style w:type="paragraph" w:styleId="ListParagraph">
    <w:name w:val="List Paragraph"/>
    <w:basedOn w:val="Normal"/>
    <w:uiPriority w:val="34"/>
    <w:semiHidden/>
    <w:rsid w:val="00C62C10"/>
    <w:pPr>
      <w:ind w:left="720"/>
      <w:contextualSpacing/>
    </w:pPr>
  </w:style>
  <w:style w:type="paragraph" w:styleId="Quote">
    <w:name w:val="Quote"/>
    <w:basedOn w:val="Normal"/>
    <w:next w:val="Normal"/>
    <w:link w:val="QuoteChar"/>
    <w:uiPriority w:val="29"/>
    <w:semiHidden/>
    <w:qFormat/>
    <w:rsid w:val="00C62C10"/>
    <w:rPr>
      <w:i/>
    </w:rPr>
  </w:style>
  <w:style w:type="character" w:customStyle="1" w:styleId="QuoteChar">
    <w:name w:val="Quote Char"/>
    <w:basedOn w:val="DefaultParagraphFont"/>
    <w:link w:val="Quote"/>
    <w:uiPriority w:val="29"/>
    <w:semiHidden/>
    <w:rsid w:val="00381A5A"/>
    <w:rPr>
      <w:i/>
    </w:rPr>
  </w:style>
  <w:style w:type="paragraph" w:styleId="IntenseQuote">
    <w:name w:val="Intense Quote"/>
    <w:basedOn w:val="Normal"/>
    <w:next w:val="Normal"/>
    <w:link w:val="IntenseQuoteChar"/>
    <w:uiPriority w:val="30"/>
    <w:semiHidden/>
    <w:rsid w:val="00C62C10"/>
    <w:pPr>
      <w:pBdr>
        <w:top w:val="single" w:sz="8" w:space="10" w:color="3476B1" w:themeColor="accent2" w:themeShade="BF"/>
        <w:left w:val="single" w:sz="8" w:space="10" w:color="3476B1" w:themeColor="accent2" w:themeShade="BF"/>
        <w:bottom w:val="single" w:sz="8" w:space="10" w:color="3476B1" w:themeColor="accent2" w:themeShade="BF"/>
        <w:right w:val="single" w:sz="8" w:space="10" w:color="3476B1" w:themeColor="accent2" w:themeShade="BF"/>
      </w:pBdr>
      <w:shd w:val="clear" w:color="auto" w:fill="629DD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semiHidden/>
    <w:rsid w:val="00C36D8A"/>
    <w:rPr>
      <w:b/>
      <w:i/>
      <w:color w:val="FFFFFF" w:themeColor="background1"/>
      <w:shd w:val="clear" w:color="auto" w:fill="629DD1" w:themeFill="accent2"/>
    </w:rPr>
  </w:style>
  <w:style w:type="character" w:styleId="SubtleEmphasis">
    <w:name w:val="Subtle Emphasis"/>
    <w:uiPriority w:val="19"/>
    <w:semiHidden/>
    <w:rsid w:val="00C62C10"/>
    <w:rPr>
      <w:i/>
    </w:rPr>
  </w:style>
  <w:style w:type="character" w:styleId="IntenseEmphasis">
    <w:name w:val="Intense Emphasis"/>
    <w:uiPriority w:val="21"/>
    <w:semiHidden/>
    <w:rsid w:val="00C62C10"/>
    <w:rPr>
      <w:b/>
      <w:i/>
      <w:color w:val="629DD1" w:themeColor="accent2"/>
      <w:spacing w:val="10"/>
    </w:rPr>
  </w:style>
  <w:style w:type="character" w:styleId="SubtleReference">
    <w:name w:val="Subtle Reference"/>
    <w:uiPriority w:val="31"/>
    <w:semiHidden/>
    <w:rsid w:val="00C62C10"/>
    <w:rPr>
      <w:b/>
    </w:rPr>
  </w:style>
  <w:style w:type="character" w:styleId="IntenseReference">
    <w:name w:val="Intense Reference"/>
    <w:uiPriority w:val="32"/>
    <w:semiHidden/>
    <w:rsid w:val="00C62C10"/>
    <w:rPr>
      <w:b/>
      <w:bCs/>
      <w:smallCaps/>
      <w:spacing w:val="5"/>
      <w:sz w:val="22"/>
      <w:szCs w:val="22"/>
      <w:u w:val="single"/>
    </w:rPr>
  </w:style>
  <w:style w:type="character" w:styleId="BookTitle">
    <w:name w:val="Book Title"/>
    <w:uiPriority w:val="33"/>
    <w:semiHidden/>
    <w:rsid w:val="00C62C1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C62C10"/>
    <w:pPr>
      <w:outlineLvl w:val="9"/>
    </w:pPr>
  </w:style>
  <w:style w:type="paragraph" w:customStyle="1" w:styleId="PersonalName">
    <w:name w:val="Personal Name"/>
    <w:basedOn w:val="Title"/>
    <w:semiHidden/>
    <w:rsid w:val="00C62C10"/>
    <w:rPr>
      <w:b w:val="0"/>
      <w:caps/>
      <w:color w:val="000000"/>
      <w:sz w:val="28"/>
      <w:szCs w:val="28"/>
    </w:rPr>
  </w:style>
  <w:style w:type="paragraph" w:customStyle="1" w:styleId="CaptionHeading">
    <w:name w:val="Caption Heading"/>
    <w:basedOn w:val="Normal"/>
    <w:semiHidden/>
    <w:rsid w:val="00C62C10"/>
    <w:pPr>
      <w:spacing w:after="120" w:line="312" w:lineRule="auto"/>
    </w:pPr>
    <w:rPr>
      <w:rFonts w:asciiTheme="majorHAnsi" w:eastAsiaTheme="minorHAnsi" w:hAnsiTheme="majorHAnsi"/>
      <w:color w:val="1E5E9F" w:themeColor="accent3" w:themeShade="BF"/>
      <w:szCs w:val="22"/>
    </w:rPr>
  </w:style>
  <w:style w:type="paragraph" w:customStyle="1" w:styleId="Address3">
    <w:name w:val="Address 3"/>
    <w:basedOn w:val="Subtitle"/>
    <w:link w:val="Address3Char"/>
    <w:semiHidden/>
    <w:rsid w:val="00C62C10"/>
    <w:pPr>
      <w:spacing w:after="0"/>
      <w:jc w:val="center"/>
    </w:pPr>
  </w:style>
  <w:style w:type="character" w:customStyle="1" w:styleId="Address3Char">
    <w:name w:val="Address 3 Char"/>
    <w:basedOn w:val="SubtitleChar"/>
    <w:link w:val="Address3"/>
    <w:semiHidden/>
    <w:rsid w:val="00C36D8A"/>
    <w:rPr>
      <w:caps/>
      <w:smallCaps/>
      <w:color w:val="3476B1" w:themeColor="accent2" w:themeShade="BF"/>
      <w:sz w:val="40"/>
    </w:rPr>
  </w:style>
  <w:style w:type="paragraph" w:styleId="BodyText">
    <w:name w:val="Body Text"/>
    <w:basedOn w:val="Normal"/>
    <w:link w:val="BodyTextChar"/>
    <w:uiPriority w:val="99"/>
    <w:semiHidden/>
    <w:unhideWhenUsed/>
    <w:rsid w:val="00C62C10"/>
    <w:pPr>
      <w:spacing w:after="120"/>
    </w:pPr>
  </w:style>
  <w:style w:type="character" w:customStyle="1" w:styleId="BodyTextChar">
    <w:name w:val="Body Text Char"/>
    <w:basedOn w:val="DefaultParagraphFont"/>
    <w:link w:val="BodyText"/>
    <w:uiPriority w:val="99"/>
    <w:semiHidden/>
    <w:rsid w:val="00C62C10"/>
    <w:rPr>
      <w:rFonts w:ascii="Century Gothic" w:hAnsi="Century Gothic"/>
      <w:sz w:val="21"/>
    </w:rPr>
  </w:style>
  <w:style w:type="paragraph" w:styleId="TOC1">
    <w:name w:val="toc 1"/>
    <w:basedOn w:val="Normal"/>
    <w:next w:val="Normal"/>
    <w:autoRedefine/>
    <w:uiPriority w:val="39"/>
    <w:rsid w:val="003E3262"/>
    <w:pPr>
      <w:pBdr>
        <w:top w:val="single" w:sz="12" w:space="1" w:color="629DD1" w:themeColor="accent2"/>
      </w:pBdr>
      <w:spacing w:line="240" w:lineRule="auto"/>
      <w:jc w:val="left"/>
    </w:pPr>
    <w:rPr>
      <w:b/>
      <w:sz w:val="32"/>
    </w:rPr>
  </w:style>
  <w:style w:type="paragraph" w:styleId="TOC2">
    <w:name w:val="toc 2"/>
    <w:basedOn w:val="Normal"/>
    <w:next w:val="Normal"/>
    <w:autoRedefine/>
    <w:uiPriority w:val="39"/>
    <w:rsid w:val="00381A5A"/>
  </w:style>
  <w:style w:type="character" w:styleId="PlaceholderText">
    <w:name w:val="Placeholder Text"/>
    <w:basedOn w:val="DefaultParagraphFont"/>
    <w:uiPriority w:val="99"/>
    <w:semiHidden/>
    <w:rsid w:val="00C36D8A"/>
    <w:rPr>
      <w:color w:val="808080"/>
    </w:rPr>
  </w:style>
  <w:style w:type="paragraph" w:customStyle="1" w:styleId="Image">
    <w:name w:val="Image"/>
    <w:basedOn w:val="Normal"/>
    <w:qFormat/>
    <w:rsid w:val="00F86647"/>
    <w:pPr>
      <w:spacing w:after="0" w:line="240" w:lineRule="auto"/>
      <w:ind w:left="-216"/>
    </w:pPr>
    <w:rPr>
      <w:noProof/>
    </w:rPr>
  </w:style>
  <w:style w:type="paragraph" w:styleId="Header">
    <w:name w:val="header"/>
    <w:basedOn w:val="Normal"/>
    <w:link w:val="HeaderChar"/>
    <w:uiPriority w:val="99"/>
    <w:semiHidden/>
    <w:rsid w:val="00614DF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14DF7"/>
  </w:style>
  <w:style w:type="paragraph" w:styleId="Footer">
    <w:name w:val="footer"/>
    <w:basedOn w:val="Normal"/>
    <w:link w:val="FooterChar"/>
    <w:uiPriority w:val="99"/>
    <w:unhideWhenUsed/>
    <w:rsid w:val="00614D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DF7"/>
  </w:style>
  <w:style w:type="character" w:styleId="Hyperlink">
    <w:name w:val="Hyperlink"/>
    <w:basedOn w:val="DefaultParagraphFont"/>
    <w:uiPriority w:val="99"/>
    <w:unhideWhenUsed/>
    <w:rsid w:val="00E41183"/>
    <w:rPr>
      <w:color w:val="9454C3" w:themeColor="hyperlink"/>
      <w:u w:val="single"/>
    </w:rPr>
  </w:style>
  <w:style w:type="character" w:styleId="UnresolvedMention">
    <w:name w:val="Unresolved Mention"/>
    <w:basedOn w:val="DefaultParagraphFont"/>
    <w:uiPriority w:val="99"/>
    <w:semiHidden/>
    <w:rsid w:val="000878B9"/>
    <w:rPr>
      <w:color w:val="605E5C"/>
      <w:shd w:val="clear" w:color="auto" w:fill="E1DFDD"/>
    </w:rPr>
  </w:style>
  <w:style w:type="paragraph" w:styleId="NormalWeb">
    <w:name w:val="Normal (Web)"/>
    <w:basedOn w:val="Normal"/>
    <w:uiPriority w:val="99"/>
    <w:semiHidden/>
    <w:unhideWhenUsed/>
    <w:rsid w:val="00031D5C"/>
    <w:pPr>
      <w:spacing w:before="100" w:beforeAutospacing="1" w:after="100" w:afterAutospacing="1" w:line="240" w:lineRule="auto"/>
      <w:jc w:val="left"/>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4528">
      <w:bodyDiv w:val="1"/>
      <w:marLeft w:val="0"/>
      <w:marRight w:val="0"/>
      <w:marTop w:val="0"/>
      <w:marBottom w:val="0"/>
      <w:divBdr>
        <w:top w:val="none" w:sz="0" w:space="0" w:color="auto"/>
        <w:left w:val="none" w:sz="0" w:space="0" w:color="auto"/>
        <w:bottom w:val="none" w:sz="0" w:space="0" w:color="auto"/>
        <w:right w:val="none" w:sz="0" w:space="0" w:color="auto"/>
      </w:divBdr>
    </w:div>
    <w:div w:id="50540894">
      <w:bodyDiv w:val="1"/>
      <w:marLeft w:val="0"/>
      <w:marRight w:val="0"/>
      <w:marTop w:val="0"/>
      <w:marBottom w:val="0"/>
      <w:divBdr>
        <w:top w:val="none" w:sz="0" w:space="0" w:color="auto"/>
        <w:left w:val="none" w:sz="0" w:space="0" w:color="auto"/>
        <w:bottom w:val="none" w:sz="0" w:space="0" w:color="auto"/>
        <w:right w:val="none" w:sz="0" w:space="0" w:color="auto"/>
      </w:divBdr>
    </w:div>
    <w:div w:id="106581068">
      <w:bodyDiv w:val="1"/>
      <w:marLeft w:val="0"/>
      <w:marRight w:val="0"/>
      <w:marTop w:val="0"/>
      <w:marBottom w:val="0"/>
      <w:divBdr>
        <w:top w:val="none" w:sz="0" w:space="0" w:color="auto"/>
        <w:left w:val="none" w:sz="0" w:space="0" w:color="auto"/>
        <w:bottom w:val="none" w:sz="0" w:space="0" w:color="auto"/>
        <w:right w:val="none" w:sz="0" w:space="0" w:color="auto"/>
      </w:divBdr>
    </w:div>
    <w:div w:id="121729960">
      <w:bodyDiv w:val="1"/>
      <w:marLeft w:val="0"/>
      <w:marRight w:val="0"/>
      <w:marTop w:val="0"/>
      <w:marBottom w:val="0"/>
      <w:divBdr>
        <w:top w:val="none" w:sz="0" w:space="0" w:color="auto"/>
        <w:left w:val="none" w:sz="0" w:space="0" w:color="auto"/>
        <w:bottom w:val="none" w:sz="0" w:space="0" w:color="auto"/>
        <w:right w:val="none" w:sz="0" w:space="0" w:color="auto"/>
      </w:divBdr>
    </w:div>
    <w:div w:id="139082232">
      <w:bodyDiv w:val="1"/>
      <w:marLeft w:val="0"/>
      <w:marRight w:val="0"/>
      <w:marTop w:val="0"/>
      <w:marBottom w:val="0"/>
      <w:divBdr>
        <w:top w:val="none" w:sz="0" w:space="0" w:color="auto"/>
        <w:left w:val="none" w:sz="0" w:space="0" w:color="auto"/>
        <w:bottom w:val="none" w:sz="0" w:space="0" w:color="auto"/>
        <w:right w:val="none" w:sz="0" w:space="0" w:color="auto"/>
      </w:divBdr>
    </w:div>
    <w:div w:id="178861306">
      <w:bodyDiv w:val="1"/>
      <w:marLeft w:val="0"/>
      <w:marRight w:val="0"/>
      <w:marTop w:val="0"/>
      <w:marBottom w:val="0"/>
      <w:divBdr>
        <w:top w:val="none" w:sz="0" w:space="0" w:color="auto"/>
        <w:left w:val="none" w:sz="0" w:space="0" w:color="auto"/>
        <w:bottom w:val="none" w:sz="0" w:space="0" w:color="auto"/>
        <w:right w:val="none" w:sz="0" w:space="0" w:color="auto"/>
      </w:divBdr>
    </w:div>
    <w:div w:id="219484296">
      <w:bodyDiv w:val="1"/>
      <w:marLeft w:val="0"/>
      <w:marRight w:val="0"/>
      <w:marTop w:val="0"/>
      <w:marBottom w:val="0"/>
      <w:divBdr>
        <w:top w:val="none" w:sz="0" w:space="0" w:color="auto"/>
        <w:left w:val="none" w:sz="0" w:space="0" w:color="auto"/>
        <w:bottom w:val="none" w:sz="0" w:space="0" w:color="auto"/>
        <w:right w:val="none" w:sz="0" w:space="0" w:color="auto"/>
      </w:divBdr>
    </w:div>
    <w:div w:id="274168325">
      <w:bodyDiv w:val="1"/>
      <w:marLeft w:val="0"/>
      <w:marRight w:val="0"/>
      <w:marTop w:val="0"/>
      <w:marBottom w:val="0"/>
      <w:divBdr>
        <w:top w:val="none" w:sz="0" w:space="0" w:color="auto"/>
        <w:left w:val="none" w:sz="0" w:space="0" w:color="auto"/>
        <w:bottom w:val="none" w:sz="0" w:space="0" w:color="auto"/>
        <w:right w:val="none" w:sz="0" w:space="0" w:color="auto"/>
      </w:divBdr>
    </w:div>
    <w:div w:id="460415414">
      <w:bodyDiv w:val="1"/>
      <w:marLeft w:val="0"/>
      <w:marRight w:val="0"/>
      <w:marTop w:val="0"/>
      <w:marBottom w:val="0"/>
      <w:divBdr>
        <w:top w:val="none" w:sz="0" w:space="0" w:color="auto"/>
        <w:left w:val="none" w:sz="0" w:space="0" w:color="auto"/>
        <w:bottom w:val="none" w:sz="0" w:space="0" w:color="auto"/>
        <w:right w:val="none" w:sz="0" w:space="0" w:color="auto"/>
      </w:divBdr>
    </w:div>
    <w:div w:id="575095981">
      <w:bodyDiv w:val="1"/>
      <w:marLeft w:val="0"/>
      <w:marRight w:val="0"/>
      <w:marTop w:val="0"/>
      <w:marBottom w:val="0"/>
      <w:divBdr>
        <w:top w:val="none" w:sz="0" w:space="0" w:color="auto"/>
        <w:left w:val="none" w:sz="0" w:space="0" w:color="auto"/>
        <w:bottom w:val="none" w:sz="0" w:space="0" w:color="auto"/>
        <w:right w:val="none" w:sz="0" w:space="0" w:color="auto"/>
      </w:divBdr>
    </w:div>
    <w:div w:id="767697550">
      <w:bodyDiv w:val="1"/>
      <w:marLeft w:val="0"/>
      <w:marRight w:val="0"/>
      <w:marTop w:val="0"/>
      <w:marBottom w:val="0"/>
      <w:divBdr>
        <w:top w:val="none" w:sz="0" w:space="0" w:color="auto"/>
        <w:left w:val="none" w:sz="0" w:space="0" w:color="auto"/>
        <w:bottom w:val="none" w:sz="0" w:space="0" w:color="auto"/>
        <w:right w:val="none" w:sz="0" w:space="0" w:color="auto"/>
      </w:divBdr>
    </w:div>
    <w:div w:id="875779730">
      <w:bodyDiv w:val="1"/>
      <w:marLeft w:val="0"/>
      <w:marRight w:val="0"/>
      <w:marTop w:val="0"/>
      <w:marBottom w:val="0"/>
      <w:divBdr>
        <w:top w:val="none" w:sz="0" w:space="0" w:color="auto"/>
        <w:left w:val="none" w:sz="0" w:space="0" w:color="auto"/>
        <w:bottom w:val="none" w:sz="0" w:space="0" w:color="auto"/>
        <w:right w:val="none" w:sz="0" w:space="0" w:color="auto"/>
      </w:divBdr>
    </w:div>
    <w:div w:id="1120565228">
      <w:bodyDiv w:val="1"/>
      <w:marLeft w:val="0"/>
      <w:marRight w:val="0"/>
      <w:marTop w:val="0"/>
      <w:marBottom w:val="0"/>
      <w:divBdr>
        <w:top w:val="none" w:sz="0" w:space="0" w:color="auto"/>
        <w:left w:val="none" w:sz="0" w:space="0" w:color="auto"/>
        <w:bottom w:val="none" w:sz="0" w:space="0" w:color="auto"/>
        <w:right w:val="none" w:sz="0" w:space="0" w:color="auto"/>
      </w:divBdr>
    </w:div>
    <w:div w:id="1254784270">
      <w:bodyDiv w:val="1"/>
      <w:marLeft w:val="0"/>
      <w:marRight w:val="0"/>
      <w:marTop w:val="0"/>
      <w:marBottom w:val="0"/>
      <w:divBdr>
        <w:top w:val="none" w:sz="0" w:space="0" w:color="auto"/>
        <w:left w:val="none" w:sz="0" w:space="0" w:color="auto"/>
        <w:bottom w:val="none" w:sz="0" w:space="0" w:color="auto"/>
        <w:right w:val="none" w:sz="0" w:space="0" w:color="auto"/>
      </w:divBdr>
    </w:div>
    <w:div w:id="1264344884">
      <w:bodyDiv w:val="1"/>
      <w:marLeft w:val="0"/>
      <w:marRight w:val="0"/>
      <w:marTop w:val="0"/>
      <w:marBottom w:val="0"/>
      <w:divBdr>
        <w:top w:val="none" w:sz="0" w:space="0" w:color="auto"/>
        <w:left w:val="none" w:sz="0" w:space="0" w:color="auto"/>
        <w:bottom w:val="none" w:sz="0" w:space="0" w:color="auto"/>
        <w:right w:val="none" w:sz="0" w:space="0" w:color="auto"/>
      </w:divBdr>
    </w:div>
    <w:div w:id="1305430769">
      <w:bodyDiv w:val="1"/>
      <w:marLeft w:val="0"/>
      <w:marRight w:val="0"/>
      <w:marTop w:val="0"/>
      <w:marBottom w:val="0"/>
      <w:divBdr>
        <w:top w:val="none" w:sz="0" w:space="0" w:color="auto"/>
        <w:left w:val="none" w:sz="0" w:space="0" w:color="auto"/>
        <w:bottom w:val="none" w:sz="0" w:space="0" w:color="auto"/>
        <w:right w:val="none" w:sz="0" w:space="0" w:color="auto"/>
      </w:divBdr>
    </w:div>
    <w:div w:id="1494488575">
      <w:bodyDiv w:val="1"/>
      <w:marLeft w:val="0"/>
      <w:marRight w:val="0"/>
      <w:marTop w:val="0"/>
      <w:marBottom w:val="0"/>
      <w:divBdr>
        <w:top w:val="none" w:sz="0" w:space="0" w:color="auto"/>
        <w:left w:val="none" w:sz="0" w:space="0" w:color="auto"/>
        <w:bottom w:val="none" w:sz="0" w:space="0" w:color="auto"/>
        <w:right w:val="none" w:sz="0" w:space="0" w:color="auto"/>
      </w:divBdr>
    </w:div>
    <w:div w:id="1632134034">
      <w:bodyDiv w:val="1"/>
      <w:marLeft w:val="0"/>
      <w:marRight w:val="0"/>
      <w:marTop w:val="0"/>
      <w:marBottom w:val="0"/>
      <w:divBdr>
        <w:top w:val="none" w:sz="0" w:space="0" w:color="auto"/>
        <w:left w:val="none" w:sz="0" w:space="0" w:color="auto"/>
        <w:bottom w:val="none" w:sz="0" w:space="0" w:color="auto"/>
        <w:right w:val="none" w:sz="0" w:space="0" w:color="auto"/>
      </w:divBdr>
      <w:divsChild>
        <w:div w:id="1235893492">
          <w:marLeft w:val="0"/>
          <w:marRight w:val="0"/>
          <w:marTop w:val="0"/>
          <w:marBottom w:val="0"/>
          <w:divBdr>
            <w:top w:val="none" w:sz="0" w:space="0" w:color="auto"/>
            <w:left w:val="none" w:sz="0" w:space="0" w:color="auto"/>
            <w:bottom w:val="none" w:sz="0" w:space="0" w:color="auto"/>
            <w:right w:val="none" w:sz="0" w:space="0" w:color="auto"/>
          </w:divBdr>
        </w:div>
        <w:div w:id="1907648638">
          <w:marLeft w:val="0"/>
          <w:marRight w:val="0"/>
          <w:marTop w:val="0"/>
          <w:marBottom w:val="0"/>
          <w:divBdr>
            <w:top w:val="none" w:sz="0" w:space="0" w:color="auto"/>
            <w:left w:val="none" w:sz="0" w:space="0" w:color="auto"/>
            <w:bottom w:val="none" w:sz="0" w:space="0" w:color="auto"/>
            <w:right w:val="none" w:sz="0" w:space="0" w:color="auto"/>
          </w:divBdr>
        </w:div>
      </w:divsChild>
    </w:div>
    <w:div w:id="2083986685">
      <w:bodyDiv w:val="1"/>
      <w:marLeft w:val="0"/>
      <w:marRight w:val="0"/>
      <w:marTop w:val="0"/>
      <w:marBottom w:val="0"/>
      <w:divBdr>
        <w:top w:val="none" w:sz="0" w:space="0" w:color="auto"/>
        <w:left w:val="none" w:sz="0" w:space="0" w:color="auto"/>
        <w:bottom w:val="none" w:sz="0" w:space="0" w:color="auto"/>
        <w:right w:val="none" w:sz="0" w:space="0" w:color="auto"/>
      </w:divBdr>
    </w:div>
    <w:div w:id="2117213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png"/><Relationship Id="rId26"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hyperlink" Target="https://towardsdatascience.com/web-scraping-basics-82f8b5acd45c"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hyperlink" Target="https://scrapy.org/" TargetMode="External"/><Relationship Id="rId33" Type="http://schemas.openxmlformats.org/officeDocument/2006/relationships/hyperlink" Target="https://www.quora.com/What-is-the-best-way-to-scrape-data-from-a-website" TargetMode="External"/><Relationship Id="rId2" Type="http://schemas.openxmlformats.org/officeDocument/2006/relationships/numbering" Target="numbering.xml"/><Relationship Id="rId16" Type="http://schemas.openxmlformats.org/officeDocument/2006/relationships/hyperlink" Target="https://github.com/Pandula1234/Data-Analyst-Consultancy/tree/master/Web%20Scrapping" TargetMode="External"/><Relationship Id="rId20" Type="http://schemas.openxmlformats.org/officeDocument/2006/relationships/image" Target="media/image8.png"/><Relationship Id="rId29" Type="http://schemas.openxmlformats.org/officeDocument/2006/relationships/hyperlink" Target="https://www.scraperap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flipkart.com/search?q=best%20laptops%20under%2080000&amp;otracker=search&amp;otracker1=search&amp;marketplace=FLIPKART&amp;as-show=on&amp;as=off" TargetMode="External"/><Relationship Id="rId23" Type="http://schemas.openxmlformats.org/officeDocument/2006/relationships/hyperlink" Target="https://www.parsehub.com/" TargetMode="External"/><Relationship Id="rId28" Type="http://schemas.openxmlformats.org/officeDocument/2006/relationships/image" Target="media/image13.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yperlink" Target="https://www.mozenda.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hyperlink" Target="https://www.octoparse.com/" TargetMode="External"/><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Local\Microsoft\Office\16.0\DTS\en-US%7b2C3B93E6-6FF8-4340-882B-BCA19172BD25%7d\%7bAAE79D34-3CDE-48ED-93F5-70E85255080B%7dtf1641221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99306CDCB249D78B95F96893998111"/>
        <w:category>
          <w:name w:val="General"/>
          <w:gallery w:val="placeholder"/>
        </w:category>
        <w:types>
          <w:type w:val="bbPlcHdr"/>
        </w:types>
        <w:behaviors>
          <w:behavior w:val="content"/>
        </w:behaviors>
        <w:guid w:val="{BA08845E-7CED-4FB9-836B-B9ED9669BAF6}"/>
      </w:docPartPr>
      <w:docPartBody>
        <w:p w:rsidR="00BA5D5B" w:rsidRDefault="00000000">
          <w:pPr>
            <w:pStyle w:val="FE99306CDCB249D78B95F96893998111"/>
          </w:pPr>
          <w:r w:rsidRPr="003E3262">
            <w:t>PG. 2</w:t>
          </w:r>
        </w:p>
      </w:docPartBody>
    </w:docPart>
    <w:docPart>
      <w:docPartPr>
        <w:name w:val="79A7A8179AAB4DE68CB0E2317F6825FE"/>
        <w:category>
          <w:name w:val="General"/>
          <w:gallery w:val="placeholder"/>
        </w:category>
        <w:types>
          <w:type w:val="bbPlcHdr"/>
        </w:types>
        <w:behaviors>
          <w:behavior w:val="content"/>
        </w:behaviors>
        <w:guid w:val="{36B1CB12-286B-4539-8CFC-5581360A65CA}"/>
      </w:docPartPr>
      <w:docPartBody>
        <w:p w:rsidR="00BA5D5B" w:rsidRDefault="00000000">
          <w:pPr>
            <w:pStyle w:val="79A7A8179AAB4DE68CB0E2317F6825FE"/>
          </w:pPr>
          <w:r w:rsidRPr="00FC2165">
            <w:t>PG. 3</w:t>
          </w:r>
        </w:p>
      </w:docPartBody>
    </w:docPart>
    <w:docPart>
      <w:docPartPr>
        <w:name w:val="8C237D97F4E04D7A9342DAFEDE84E4B9"/>
        <w:category>
          <w:name w:val="General"/>
          <w:gallery w:val="placeholder"/>
        </w:category>
        <w:types>
          <w:type w:val="bbPlcHdr"/>
        </w:types>
        <w:behaviors>
          <w:behavior w:val="content"/>
        </w:behaviors>
        <w:guid w:val="{4105C66C-3621-4E03-AFC5-50C7383962EF}"/>
      </w:docPartPr>
      <w:docPartBody>
        <w:p w:rsidR="00BA5D5B" w:rsidRDefault="00000000">
          <w:pPr>
            <w:pStyle w:val="8C237D97F4E04D7A9342DAFEDE84E4B9"/>
          </w:pPr>
          <w:r w:rsidRPr="00FC2165">
            <w:t xml:space="preserve">Give us a blurb about a story on page </w:t>
          </w:r>
          <w:r>
            <w:t>3</w:t>
          </w:r>
          <w:r w:rsidRPr="00FC2165">
            <w:t>.</w:t>
          </w:r>
          <w:r>
            <w:t xml:space="preserve">  Give a quote from the story to get interest.</w:t>
          </w:r>
        </w:p>
      </w:docPartBody>
    </w:docPart>
    <w:docPart>
      <w:docPartPr>
        <w:name w:val="BA6659BE58A0487CB6529F36DE620DDB"/>
        <w:category>
          <w:name w:val="General"/>
          <w:gallery w:val="placeholder"/>
        </w:category>
        <w:types>
          <w:type w:val="bbPlcHdr"/>
        </w:types>
        <w:behaviors>
          <w:behavior w:val="content"/>
        </w:behaviors>
        <w:guid w:val="{B33B873C-BFA3-4C89-A85D-7CB9B4B8452D}"/>
      </w:docPartPr>
      <w:docPartBody>
        <w:p w:rsidR="00BA5D5B" w:rsidRDefault="00000000">
          <w:pPr>
            <w:pStyle w:val="BA6659BE58A0487CB6529F36DE620DDB"/>
          </w:pPr>
          <w:r w:rsidRPr="00FC2165">
            <w:t>PG. 4</w:t>
          </w:r>
        </w:p>
      </w:docPartBody>
    </w:docPart>
    <w:docPart>
      <w:docPartPr>
        <w:name w:val="352566463FB949D99EF453A1BA9AE47B"/>
        <w:category>
          <w:name w:val="General"/>
          <w:gallery w:val="placeholder"/>
        </w:category>
        <w:types>
          <w:type w:val="bbPlcHdr"/>
        </w:types>
        <w:behaviors>
          <w:behavior w:val="content"/>
        </w:behaviors>
        <w:guid w:val="{F404BF82-21D2-49C6-84EC-AC96D8E4815A}"/>
      </w:docPartPr>
      <w:docPartBody>
        <w:p w:rsidR="00BA5D5B" w:rsidRDefault="00000000">
          <w:pPr>
            <w:pStyle w:val="352566463FB949D99EF453A1BA9AE47B"/>
          </w:pPr>
          <w:r w:rsidRPr="00381A5A">
            <w:t>Give us a blurb about a story on page 4.  Make this your own!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D90"/>
    <w:rsid w:val="00042D90"/>
    <w:rsid w:val="000E4534"/>
    <w:rsid w:val="00A837E3"/>
    <w:rsid w:val="00BA5D5B"/>
    <w:rsid w:val="00BC6CB8"/>
    <w:rsid w:val="00C92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B79916C15446C2870802226532CC96">
    <w:name w:val="31B79916C15446C2870802226532CC96"/>
  </w:style>
  <w:style w:type="paragraph" w:customStyle="1" w:styleId="524152232E9D4E1DBDF79A3E36319BCA">
    <w:name w:val="524152232E9D4E1DBDF79A3E36319BCA"/>
  </w:style>
  <w:style w:type="paragraph" w:customStyle="1" w:styleId="446A086A400E42BC80B4D88E770BC8CF">
    <w:name w:val="446A086A400E42BC80B4D88E770BC8CF"/>
  </w:style>
  <w:style w:type="paragraph" w:customStyle="1" w:styleId="FE99306CDCB249D78B95F96893998111">
    <w:name w:val="FE99306CDCB249D78B95F96893998111"/>
  </w:style>
  <w:style w:type="paragraph" w:customStyle="1" w:styleId="16AF5FA4DBD74067B3A5E9906A8F3788">
    <w:name w:val="16AF5FA4DBD74067B3A5E9906A8F3788"/>
  </w:style>
  <w:style w:type="paragraph" w:customStyle="1" w:styleId="79A7A8179AAB4DE68CB0E2317F6825FE">
    <w:name w:val="79A7A8179AAB4DE68CB0E2317F6825FE"/>
  </w:style>
  <w:style w:type="paragraph" w:customStyle="1" w:styleId="8C237D97F4E04D7A9342DAFEDE84E4B9">
    <w:name w:val="8C237D97F4E04D7A9342DAFEDE84E4B9"/>
  </w:style>
  <w:style w:type="paragraph" w:customStyle="1" w:styleId="BA6659BE58A0487CB6529F36DE620DDB">
    <w:name w:val="BA6659BE58A0487CB6529F36DE620DDB"/>
  </w:style>
  <w:style w:type="paragraph" w:customStyle="1" w:styleId="352566463FB949D99EF453A1BA9AE47B">
    <w:name w:val="352566463FB949D99EF453A1BA9AE47B"/>
  </w:style>
  <w:style w:type="paragraph" w:customStyle="1" w:styleId="8B82214773EE497B86B0C82BFBF6803C">
    <w:name w:val="8B82214773EE497B86B0C82BFBF6803C"/>
  </w:style>
  <w:style w:type="paragraph" w:customStyle="1" w:styleId="AE63DB58187348C8945DC75C504D6D9F">
    <w:name w:val="AE63DB58187348C8945DC75C504D6D9F"/>
  </w:style>
  <w:style w:type="paragraph" w:customStyle="1" w:styleId="EE28EE79022341CC805DF812228D4741">
    <w:name w:val="EE28EE79022341CC805DF812228D4741"/>
  </w:style>
  <w:style w:type="paragraph" w:customStyle="1" w:styleId="6941FB2D8E7443BDB162634EA06D3F4F">
    <w:name w:val="6941FB2D8E7443BDB162634EA06D3F4F"/>
  </w:style>
  <w:style w:type="paragraph" w:customStyle="1" w:styleId="7CC1E2DE47C6425CBEFB05B611D3640D">
    <w:name w:val="7CC1E2DE47C6425CBEFB05B611D3640D"/>
  </w:style>
  <w:style w:type="paragraph" w:customStyle="1" w:styleId="CCB42B5D1E1643648D80FEA98DA6FE1D">
    <w:name w:val="CCB42B5D1E1643648D80FEA98DA6FE1D"/>
  </w:style>
  <w:style w:type="paragraph" w:customStyle="1" w:styleId="C682DB1D0E7648E19ADB16A387F12044">
    <w:name w:val="C682DB1D0E7648E19ADB16A387F12044"/>
  </w:style>
  <w:style w:type="paragraph" w:customStyle="1" w:styleId="635D8E16A9C747FABCECD7F37A4C0D8A">
    <w:name w:val="635D8E16A9C747FABCECD7F37A4C0D8A"/>
  </w:style>
  <w:style w:type="paragraph" w:customStyle="1" w:styleId="52CB23FE7DA64D49A4AB42919CC0E553">
    <w:name w:val="52CB23FE7DA64D49A4AB42919CC0E553"/>
  </w:style>
  <w:style w:type="paragraph" w:customStyle="1" w:styleId="95FB10694CB24060B54D26E2BC25C228">
    <w:name w:val="95FB10694CB24060B54D26E2BC25C228"/>
  </w:style>
  <w:style w:type="paragraph" w:customStyle="1" w:styleId="1C8C8BC60C8B4E009C1602938049CD34">
    <w:name w:val="1C8C8BC60C8B4E009C1602938049CD34"/>
  </w:style>
  <w:style w:type="paragraph" w:customStyle="1" w:styleId="B2A6FBD906BB4CD8A8499D62010460F1">
    <w:name w:val="B2A6FBD906BB4CD8A8499D62010460F1"/>
  </w:style>
  <w:style w:type="paragraph" w:customStyle="1" w:styleId="8F846740E8274D0989F8F98D40110661">
    <w:name w:val="8F846740E8274D0989F8F98D40110661"/>
  </w:style>
  <w:style w:type="paragraph" w:customStyle="1" w:styleId="EC370CAA2C194E7289A54C40BC6BF40D">
    <w:name w:val="EC370CAA2C194E7289A54C40BC6BF40D"/>
  </w:style>
  <w:style w:type="paragraph" w:customStyle="1" w:styleId="783570C9DFD141C69AAF06B4696A4E93">
    <w:name w:val="783570C9DFD141C69AAF06B4696A4E93"/>
  </w:style>
  <w:style w:type="paragraph" w:customStyle="1" w:styleId="02D4679E97124C66BFD6D631FF24E72F">
    <w:name w:val="02D4679E97124C66BFD6D631FF24E72F"/>
  </w:style>
  <w:style w:type="paragraph" w:customStyle="1" w:styleId="6A0E1312DD5C4E0CB999DB6DD94327E1">
    <w:name w:val="6A0E1312DD5C4E0CB999DB6DD94327E1"/>
  </w:style>
  <w:style w:type="paragraph" w:customStyle="1" w:styleId="9F9CCFA981EA48889B9146167C39A20F">
    <w:name w:val="9F9CCFA981EA48889B9146167C39A2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DFF08-BFF4-4130-847C-B36FF8DC3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{AAE79D34-3CDE-48ED-93F5-70E85255080B}tf16412212_win32</Template>
  <TotalTime>0</TotalTime>
  <Pages>10</Pages>
  <Words>1522</Words>
  <Characters>8678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2022-07-19T07:15:00Z</dcterms:created>
  <dcterms:modified xsi:type="dcterms:W3CDTF">2022-07-20T12:38:00Z</dcterms:modified>
</cp:coreProperties>
</file>